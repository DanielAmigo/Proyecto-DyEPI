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Marcos Antolí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F13C4A"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w:t>
            </w:r>
            <w:r w:rsidR="00252DD4">
              <w:rPr>
                <w:rFonts w:ascii="Lucida Bright" w:hAnsi="Lucida Bright"/>
                <w:color w:val="000779"/>
                <w:sz w:val="28"/>
                <w:szCs w:val="24"/>
              </w:rPr>
              <w:t xml:space="preserve">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BF3" w:rsidRPr="007901A6" w:rsidRDefault="00960BF3"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960BF3" w:rsidRPr="008C51A0" w:rsidRDefault="00960BF3"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960BF3" w:rsidRPr="007901A6" w:rsidRDefault="00960BF3"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960BF3" w:rsidRPr="008C51A0" w:rsidRDefault="00960BF3"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960BF3" w:rsidRPr="008C51A0" w:rsidRDefault="00960BF3"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960BF3" w:rsidRPr="008C51A0" w:rsidRDefault="00960BF3"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960BF3" w:rsidRPr="008C51A0" w:rsidRDefault="00960BF3"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960BF3" w:rsidRPr="008C51A0" w:rsidRDefault="00960BF3"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p w:rsidR="00960BF3"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1767136" w:history="1">
            <w:r w:rsidR="00960BF3" w:rsidRPr="0098514E">
              <w:rPr>
                <w:rStyle w:val="Hipervnculo"/>
                <w:noProof/>
                <w14:scene3d>
                  <w14:camera w14:prst="orthographicFront"/>
                  <w14:lightRig w14:rig="threePt" w14:dir="t">
                    <w14:rot w14:lat="0" w14:lon="0" w14:rev="0"/>
                  </w14:lightRig>
                </w14:scene3d>
              </w:rPr>
              <w:t>1.</w:t>
            </w:r>
            <w:r w:rsidR="00960BF3" w:rsidRPr="0098514E">
              <w:rPr>
                <w:rStyle w:val="Hipervnculo"/>
                <w:noProof/>
              </w:rPr>
              <w:t xml:space="preserve"> Visión de conjunto</w:t>
            </w:r>
            <w:r w:rsidR="00960BF3">
              <w:rPr>
                <w:noProof/>
                <w:webHidden/>
              </w:rPr>
              <w:tab/>
            </w:r>
            <w:r w:rsidR="00960BF3">
              <w:rPr>
                <w:noProof/>
                <w:webHidden/>
              </w:rPr>
              <w:fldChar w:fldCharType="begin"/>
            </w:r>
            <w:r w:rsidR="00960BF3">
              <w:rPr>
                <w:noProof/>
                <w:webHidden/>
              </w:rPr>
              <w:instrText xml:space="preserve"> PAGEREF _Toc511767136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37" w:history="1">
            <w:r w:rsidRPr="0098514E">
              <w:rPr>
                <w:rStyle w:val="Hipervnculo"/>
                <w:noProof/>
              </w:rPr>
              <w:t>1.1. Contexto</w:t>
            </w:r>
            <w:r>
              <w:rPr>
                <w:noProof/>
                <w:webHidden/>
              </w:rPr>
              <w:tab/>
            </w:r>
            <w:r>
              <w:rPr>
                <w:noProof/>
                <w:webHidden/>
              </w:rPr>
              <w:fldChar w:fldCharType="begin"/>
            </w:r>
            <w:r>
              <w:rPr>
                <w:noProof/>
                <w:webHidden/>
              </w:rPr>
              <w:instrText xml:space="preserve"> PAGEREF _Toc511767137 \h </w:instrText>
            </w:r>
            <w:r>
              <w:rPr>
                <w:noProof/>
                <w:webHidden/>
              </w:rPr>
            </w:r>
            <w:r>
              <w:rPr>
                <w:noProof/>
                <w:webHidden/>
              </w:rPr>
              <w:fldChar w:fldCharType="separate"/>
            </w:r>
            <w:r>
              <w:rPr>
                <w:noProof/>
                <w:webHidden/>
              </w:rPr>
              <w:t>7</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38" w:history="1">
            <w:r w:rsidRPr="0098514E">
              <w:rPr>
                <w:rStyle w:val="Hipervnculo"/>
                <w:noProof/>
              </w:rPr>
              <w:t>1.2. Objetivos principales</w:t>
            </w:r>
            <w:r>
              <w:rPr>
                <w:noProof/>
                <w:webHidden/>
              </w:rPr>
              <w:tab/>
            </w:r>
            <w:r>
              <w:rPr>
                <w:noProof/>
                <w:webHidden/>
              </w:rPr>
              <w:fldChar w:fldCharType="begin"/>
            </w:r>
            <w:r>
              <w:rPr>
                <w:noProof/>
                <w:webHidden/>
              </w:rPr>
              <w:instrText xml:space="preserve"> PAGEREF _Toc511767138 \h </w:instrText>
            </w:r>
            <w:r>
              <w:rPr>
                <w:noProof/>
                <w:webHidden/>
              </w:rPr>
            </w:r>
            <w:r>
              <w:rPr>
                <w:noProof/>
                <w:webHidden/>
              </w:rPr>
              <w:fldChar w:fldCharType="separate"/>
            </w:r>
            <w:r>
              <w:rPr>
                <w:noProof/>
                <w:webHidden/>
              </w:rPr>
              <w:t>7</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39" w:history="1">
            <w:r w:rsidRPr="0098514E">
              <w:rPr>
                <w:rStyle w:val="Hipervnculo"/>
                <w:noProof/>
              </w:rPr>
              <w:t>1.2.1. Estudio inicial</w:t>
            </w:r>
            <w:r>
              <w:rPr>
                <w:noProof/>
                <w:webHidden/>
              </w:rPr>
              <w:tab/>
            </w:r>
            <w:r>
              <w:rPr>
                <w:noProof/>
                <w:webHidden/>
              </w:rPr>
              <w:fldChar w:fldCharType="begin"/>
            </w:r>
            <w:r>
              <w:rPr>
                <w:noProof/>
                <w:webHidden/>
              </w:rPr>
              <w:instrText xml:space="preserve"> PAGEREF _Toc511767139 \h </w:instrText>
            </w:r>
            <w:r>
              <w:rPr>
                <w:noProof/>
                <w:webHidden/>
              </w:rPr>
            </w:r>
            <w:r>
              <w:rPr>
                <w:noProof/>
                <w:webHidden/>
              </w:rPr>
              <w:fldChar w:fldCharType="separate"/>
            </w:r>
            <w:r>
              <w:rPr>
                <w:noProof/>
                <w:webHidden/>
              </w:rPr>
              <w:t>7</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40" w:history="1">
            <w:r w:rsidRPr="0098514E">
              <w:rPr>
                <w:rStyle w:val="Hipervnculo"/>
                <w:noProof/>
              </w:rPr>
              <w:t>1.2.2. Identificación de requisitos</w:t>
            </w:r>
            <w:r>
              <w:rPr>
                <w:noProof/>
                <w:webHidden/>
              </w:rPr>
              <w:tab/>
            </w:r>
            <w:r>
              <w:rPr>
                <w:noProof/>
                <w:webHidden/>
              </w:rPr>
              <w:fldChar w:fldCharType="begin"/>
            </w:r>
            <w:r>
              <w:rPr>
                <w:noProof/>
                <w:webHidden/>
              </w:rPr>
              <w:instrText xml:space="preserve"> PAGEREF _Toc511767140 \h </w:instrText>
            </w:r>
            <w:r>
              <w:rPr>
                <w:noProof/>
                <w:webHidden/>
              </w:rPr>
            </w:r>
            <w:r>
              <w:rPr>
                <w:noProof/>
                <w:webHidden/>
              </w:rPr>
              <w:fldChar w:fldCharType="separate"/>
            </w:r>
            <w:r>
              <w:rPr>
                <w:noProof/>
                <w:webHidden/>
              </w:rPr>
              <w:t>8</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41" w:history="1">
            <w:r w:rsidRPr="0098514E">
              <w:rPr>
                <w:rStyle w:val="Hipervnculo"/>
                <w:noProof/>
              </w:rPr>
              <w:t>1.2.3. Propuesta de solución</w:t>
            </w:r>
            <w:r>
              <w:rPr>
                <w:noProof/>
                <w:webHidden/>
              </w:rPr>
              <w:tab/>
            </w:r>
            <w:r>
              <w:rPr>
                <w:noProof/>
                <w:webHidden/>
              </w:rPr>
              <w:fldChar w:fldCharType="begin"/>
            </w:r>
            <w:r>
              <w:rPr>
                <w:noProof/>
                <w:webHidden/>
              </w:rPr>
              <w:instrText xml:space="preserve"> PAGEREF _Toc511767141 \h </w:instrText>
            </w:r>
            <w:r>
              <w:rPr>
                <w:noProof/>
                <w:webHidden/>
              </w:rPr>
            </w:r>
            <w:r>
              <w:rPr>
                <w:noProof/>
                <w:webHidden/>
              </w:rPr>
              <w:fldChar w:fldCharType="separate"/>
            </w:r>
            <w:r>
              <w:rPr>
                <w:noProof/>
                <w:webHidden/>
              </w:rPr>
              <w:t>8</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42" w:history="1">
            <w:r w:rsidRPr="0098514E">
              <w:rPr>
                <w:rStyle w:val="Hipervnculo"/>
                <w:noProof/>
              </w:rPr>
              <w:t>1.2.4. Validación de la solución</w:t>
            </w:r>
            <w:r>
              <w:rPr>
                <w:noProof/>
                <w:webHidden/>
              </w:rPr>
              <w:tab/>
            </w:r>
            <w:r>
              <w:rPr>
                <w:noProof/>
                <w:webHidden/>
              </w:rPr>
              <w:fldChar w:fldCharType="begin"/>
            </w:r>
            <w:r>
              <w:rPr>
                <w:noProof/>
                <w:webHidden/>
              </w:rPr>
              <w:instrText xml:space="preserve"> PAGEREF _Toc511767142 \h </w:instrText>
            </w:r>
            <w:r>
              <w:rPr>
                <w:noProof/>
                <w:webHidden/>
              </w:rPr>
            </w:r>
            <w:r>
              <w:rPr>
                <w:noProof/>
                <w:webHidden/>
              </w:rPr>
              <w:fldChar w:fldCharType="separate"/>
            </w:r>
            <w:r>
              <w:rPr>
                <w:noProof/>
                <w:webHidden/>
              </w:rPr>
              <w:t>8</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43" w:history="1">
            <w:r w:rsidRPr="0098514E">
              <w:rPr>
                <w:rStyle w:val="Hipervnculo"/>
                <w:noProof/>
              </w:rPr>
              <w:t>1.3. Miembros del grupo</w:t>
            </w:r>
            <w:r>
              <w:rPr>
                <w:noProof/>
                <w:webHidden/>
              </w:rPr>
              <w:tab/>
            </w:r>
            <w:r>
              <w:rPr>
                <w:noProof/>
                <w:webHidden/>
              </w:rPr>
              <w:fldChar w:fldCharType="begin"/>
            </w:r>
            <w:r>
              <w:rPr>
                <w:noProof/>
                <w:webHidden/>
              </w:rPr>
              <w:instrText xml:space="preserve"> PAGEREF _Toc511767143 \h </w:instrText>
            </w:r>
            <w:r>
              <w:rPr>
                <w:noProof/>
                <w:webHidden/>
              </w:rPr>
            </w:r>
            <w:r>
              <w:rPr>
                <w:noProof/>
                <w:webHidden/>
              </w:rPr>
              <w:fldChar w:fldCharType="separate"/>
            </w:r>
            <w:r>
              <w:rPr>
                <w:noProof/>
                <w:webHidden/>
              </w:rPr>
              <w:t>8</w:t>
            </w:r>
            <w:r>
              <w:rPr>
                <w:noProof/>
                <w:webHidden/>
              </w:rPr>
              <w:fldChar w:fldCharType="end"/>
            </w:r>
          </w:hyperlink>
        </w:p>
        <w:p w:rsidR="00960BF3" w:rsidRDefault="00960BF3">
          <w:pPr>
            <w:pStyle w:val="TDC1"/>
            <w:tabs>
              <w:tab w:val="right" w:leader="dot" w:pos="8494"/>
            </w:tabs>
            <w:rPr>
              <w:rFonts w:asciiTheme="minorHAnsi" w:eastAsiaTheme="minorEastAsia" w:hAnsiTheme="minorHAnsi"/>
              <w:noProof/>
              <w:sz w:val="22"/>
              <w:lang w:eastAsia="es-ES"/>
            </w:rPr>
          </w:pPr>
          <w:hyperlink w:anchor="_Toc511767144" w:history="1">
            <w:r w:rsidRPr="0098514E">
              <w:rPr>
                <w:rStyle w:val="Hipervnculo"/>
                <w:noProof/>
                <w14:scene3d>
                  <w14:camera w14:prst="orthographicFront"/>
                  <w14:lightRig w14:rig="threePt" w14:dir="t">
                    <w14:rot w14:lat="0" w14:lon="0" w14:rev="0"/>
                  </w14:lightRig>
                </w14:scene3d>
              </w:rPr>
              <w:t>2.</w:t>
            </w:r>
            <w:r w:rsidRPr="0098514E">
              <w:rPr>
                <w:rStyle w:val="Hipervnculo"/>
                <w:noProof/>
              </w:rPr>
              <w:t xml:space="preserve"> Situación actual y contexto</w:t>
            </w:r>
            <w:r>
              <w:rPr>
                <w:noProof/>
                <w:webHidden/>
              </w:rPr>
              <w:tab/>
            </w:r>
            <w:r>
              <w:rPr>
                <w:noProof/>
                <w:webHidden/>
              </w:rPr>
              <w:fldChar w:fldCharType="begin"/>
            </w:r>
            <w:r>
              <w:rPr>
                <w:noProof/>
                <w:webHidden/>
              </w:rPr>
              <w:instrText xml:space="preserve"> PAGEREF _Toc511767144 \h </w:instrText>
            </w:r>
            <w:r>
              <w:rPr>
                <w:noProof/>
                <w:webHidden/>
              </w:rPr>
            </w:r>
            <w:r>
              <w:rPr>
                <w:noProof/>
                <w:webHidden/>
              </w:rPr>
              <w:fldChar w:fldCharType="separate"/>
            </w:r>
            <w:r>
              <w:rPr>
                <w:noProof/>
                <w:webHidden/>
              </w:rPr>
              <w:t>9</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45" w:history="1">
            <w:r w:rsidRPr="0098514E">
              <w:rPr>
                <w:rStyle w:val="Hipervnculo"/>
                <w:noProof/>
              </w:rPr>
              <w:t>2.1. Extracción de conocimiento</w:t>
            </w:r>
            <w:r>
              <w:rPr>
                <w:noProof/>
                <w:webHidden/>
              </w:rPr>
              <w:tab/>
            </w:r>
            <w:r>
              <w:rPr>
                <w:noProof/>
                <w:webHidden/>
              </w:rPr>
              <w:fldChar w:fldCharType="begin"/>
            </w:r>
            <w:r>
              <w:rPr>
                <w:noProof/>
                <w:webHidden/>
              </w:rPr>
              <w:instrText xml:space="preserve"> PAGEREF _Toc511767145 \h </w:instrText>
            </w:r>
            <w:r>
              <w:rPr>
                <w:noProof/>
                <w:webHidden/>
              </w:rPr>
            </w:r>
            <w:r>
              <w:rPr>
                <w:noProof/>
                <w:webHidden/>
              </w:rPr>
              <w:fldChar w:fldCharType="separate"/>
            </w:r>
            <w:r>
              <w:rPr>
                <w:noProof/>
                <w:webHidden/>
              </w:rPr>
              <w:t>9</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46" w:history="1">
            <w:r w:rsidRPr="0098514E">
              <w:rPr>
                <w:rStyle w:val="Hipervnculo"/>
                <w:noProof/>
              </w:rPr>
              <w:t>2.1.1. Entrevistas a empleados</w:t>
            </w:r>
            <w:r>
              <w:rPr>
                <w:noProof/>
                <w:webHidden/>
              </w:rPr>
              <w:tab/>
            </w:r>
            <w:r>
              <w:rPr>
                <w:noProof/>
                <w:webHidden/>
              </w:rPr>
              <w:fldChar w:fldCharType="begin"/>
            </w:r>
            <w:r>
              <w:rPr>
                <w:noProof/>
                <w:webHidden/>
              </w:rPr>
              <w:instrText xml:space="preserve"> PAGEREF _Toc511767146 \h </w:instrText>
            </w:r>
            <w:r>
              <w:rPr>
                <w:noProof/>
                <w:webHidden/>
              </w:rPr>
            </w:r>
            <w:r>
              <w:rPr>
                <w:noProof/>
                <w:webHidden/>
              </w:rPr>
              <w:fldChar w:fldCharType="separate"/>
            </w:r>
            <w:r>
              <w:rPr>
                <w:noProof/>
                <w:webHidden/>
              </w:rPr>
              <w:t>9</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47" w:history="1">
            <w:r w:rsidRPr="0098514E">
              <w:rPr>
                <w:rStyle w:val="Hipervnculo"/>
                <w:noProof/>
              </w:rPr>
              <w:t>2.1.2. Cuestionarios a clientes</w:t>
            </w:r>
            <w:r>
              <w:rPr>
                <w:noProof/>
                <w:webHidden/>
              </w:rPr>
              <w:tab/>
            </w:r>
            <w:r>
              <w:rPr>
                <w:noProof/>
                <w:webHidden/>
              </w:rPr>
              <w:fldChar w:fldCharType="begin"/>
            </w:r>
            <w:r>
              <w:rPr>
                <w:noProof/>
                <w:webHidden/>
              </w:rPr>
              <w:instrText xml:space="preserve"> PAGEREF _Toc511767147 \h </w:instrText>
            </w:r>
            <w:r>
              <w:rPr>
                <w:noProof/>
                <w:webHidden/>
              </w:rPr>
            </w:r>
            <w:r>
              <w:rPr>
                <w:noProof/>
                <w:webHidden/>
              </w:rPr>
              <w:fldChar w:fldCharType="separate"/>
            </w:r>
            <w:r>
              <w:rPr>
                <w:noProof/>
                <w:webHidden/>
              </w:rPr>
              <w:t>12</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48" w:history="1">
            <w:r w:rsidRPr="0098514E">
              <w:rPr>
                <w:rStyle w:val="Hipervnculo"/>
                <w:noProof/>
              </w:rPr>
              <w:t>2.2. Estado de la cuestión</w:t>
            </w:r>
            <w:r>
              <w:rPr>
                <w:noProof/>
                <w:webHidden/>
              </w:rPr>
              <w:tab/>
            </w:r>
            <w:r>
              <w:rPr>
                <w:noProof/>
                <w:webHidden/>
              </w:rPr>
              <w:fldChar w:fldCharType="begin"/>
            </w:r>
            <w:r>
              <w:rPr>
                <w:noProof/>
                <w:webHidden/>
              </w:rPr>
              <w:instrText xml:space="preserve"> PAGEREF _Toc511767148 \h </w:instrText>
            </w:r>
            <w:r>
              <w:rPr>
                <w:noProof/>
                <w:webHidden/>
              </w:rPr>
            </w:r>
            <w:r>
              <w:rPr>
                <w:noProof/>
                <w:webHidden/>
              </w:rPr>
              <w:fldChar w:fldCharType="separate"/>
            </w:r>
            <w:r>
              <w:rPr>
                <w:noProof/>
                <w:webHidden/>
              </w:rPr>
              <w:t>15</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49" w:history="1">
            <w:r w:rsidRPr="0098514E">
              <w:rPr>
                <w:rStyle w:val="Hipervnculo"/>
                <w:noProof/>
              </w:rPr>
              <w:t>2.2.1. Tiendas físicas</w:t>
            </w:r>
            <w:r>
              <w:rPr>
                <w:noProof/>
                <w:webHidden/>
              </w:rPr>
              <w:tab/>
            </w:r>
            <w:r>
              <w:rPr>
                <w:noProof/>
                <w:webHidden/>
              </w:rPr>
              <w:fldChar w:fldCharType="begin"/>
            </w:r>
            <w:r>
              <w:rPr>
                <w:noProof/>
                <w:webHidden/>
              </w:rPr>
              <w:instrText xml:space="preserve"> PAGEREF _Toc511767149 \h </w:instrText>
            </w:r>
            <w:r>
              <w:rPr>
                <w:noProof/>
                <w:webHidden/>
              </w:rPr>
            </w:r>
            <w:r>
              <w:rPr>
                <w:noProof/>
                <w:webHidden/>
              </w:rPr>
              <w:fldChar w:fldCharType="separate"/>
            </w:r>
            <w:r>
              <w:rPr>
                <w:noProof/>
                <w:webHidden/>
              </w:rPr>
              <w:t>15</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50" w:history="1">
            <w:r w:rsidRPr="0098514E">
              <w:rPr>
                <w:rStyle w:val="Hipervnculo"/>
                <w:noProof/>
              </w:rPr>
              <w:t>2.2.2. Tiendas online</w:t>
            </w:r>
            <w:r>
              <w:rPr>
                <w:noProof/>
                <w:webHidden/>
              </w:rPr>
              <w:tab/>
            </w:r>
            <w:r>
              <w:rPr>
                <w:noProof/>
                <w:webHidden/>
              </w:rPr>
              <w:fldChar w:fldCharType="begin"/>
            </w:r>
            <w:r>
              <w:rPr>
                <w:noProof/>
                <w:webHidden/>
              </w:rPr>
              <w:instrText xml:space="preserve"> PAGEREF _Toc511767150 \h </w:instrText>
            </w:r>
            <w:r>
              <w:rPr>
                <w:noProof/>
                <w:webHidden/>
              </w:rPr>
            </w:r>
            <w:r>
              <w:rPr>
                <w:noProof/>
                <w:webHidden/>
              </w:rPr>
              <w:fldChar w:fldCharType="separate"/>
            </w:r>
            <w:r>
              <w:rPr>
                <w:noProof/>
                <w:webHidden/>
              </w:rPr>
              <w:t>15</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51" w:history="1">
            <w:r w:rsidRPr="0098514E">
              <w:rPr>
                <w:rStyle w:val="Hipervnculo"/>
                <w:noProof/>
              </w:rPr>
              <w:t>2.2.3. Tiendas interactivas</w:t>
            </w:r>
            <w:r>
              <w:rPr>
                <w:noProof/>
                <w:webHidden/>
              </w:rPr>
              <w:tab/>
            </w:r>
            <w:r>
              <w:rPr>
                <w:noProof/>
                <w:webHidden/>
              </w:rPr>
              <w:fldChar w:fldCharType="begin"/>
            </w:r>
            <w:r>
              <w:rPr>
                <w:noProof/>
                <w:webHidden/>
              </w:rPr>
              <w:instrText xml:space="preserve"> PAGEREF _Toc511767151 \h </w:instrText>
            </w:r>
            <w:r>
              <w:rPr>
                <w:noProof/>
                <w:webHidden/>
              </w:rPr>
            </w:r>
            <w:r>
              <w:rPr>
                <w:noProof/>
                <w:webHidden/>
              </w:rPr>
              <w:fldChar w:fldCharType="separate"/>
            </w:r>
            <w:r>
              <w:rPr>
                <w:noProof/>
                <w:webHidden/>
              </w:rPr>
              <w:t>15</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52" w:history="1">
            <w:r w:rsidRPr="0098514E">
              <w:rPr>
                <w:rStyle w:val="Hipervnculo"/>
                <w:noProof/>
              </w:rPr>
              <w:t>2.2.4. Comparación de sistemas similares</w:t>
            </w:r>
            <w:r>
              <w:rPr>
                <w:noProof/>
                <w:webHidden/>
              </w:rPr>
              <w:tab/>
            </w:r>
            <w:r>
              <w:rPr>
                <w:noProof/>
                <w:webHidden/>
              </w:rPr>
              <w:fldChar w:fldCharType="begin"/>
            </w:r>
            <w:r>
              <w:rPr>
                <w:noProof/>
                <w:webHidden/>
              </w:rPr>
              <w:instrText xml:space="preserve"> PAGEREF _Toc511767152 \h </w:instrText>
            </w:r>
            <w:r>
              <w:rPr>
                <w:noProof/>
                <w:webHidden/>
              </w:rPr>
            </w:r>
            <w:r>
              <w:rPr>
                <w:noProof/>
                <w:webHidden/>
              </w:rPr>
              <w:fldChar w:fldCharType="separate"/>
            </w:r>
            <w:r>
              <w:rPr>
                <w:noProof/>
                <w:webHidden/>
              </w:rPr>
              <w:t>16</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53" w:history="1">
            <w:r w:rsidRPr="0098514E">
              <w:rPr>
                <w:rStyle w:val="Hipervnculo"/>
                <w:noProof/>
              </w:rPr>
              <w:t>2.3. Artefactos persona</w:t>
            </w:r>
            <w:r>
              <w:rPr>
                <w:noProof/>
                <w:webHidden/>
              </w:rPr>
              <w:tab/>
            </w:r>
            <w:r>
              <w:rPr>
                <w:noProof/>
                <w:webHidden/>
              </w:rPr>
              <w:fldChar w:fldCharType="begin"/>
            </w:r>
            <w:r>
              <w:rPr>
                <w:noProof/>
                <w:webHidden/>
              </w:rPr>
              <w:instrText xml:space="preserve"> PAGEREF _Toc511767153 \h </w:instrText>
            </w:r>
            <w:r>
              <w:rPr>
                <w:noProof/>
                <w:webHidden/>
              </w:rPr>
            </w:r>
            <w:r>
              <w:rPr>
                <w:noProof/>
                <w:webHidden/>
              </w:rPr>
              <w:fldChar w:fldCharType="separate"/>
            </w:r>
            <w:r>
              <w:rPr>
                <w:noProof/>
                <w:webHidden/>
              </w:rPr>
              <w:t>17</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54" w:history="1">
            <w:r w:rsidRPr="0098514E">
              <w:rPr>
                <w:rStyle w:val="Hipervnculo"/>
                <w:noProof/>
              </w:rPr>
              <w:t>2.3.1. Clientes</w:t>
            </w:r>
            <w:r>
              <w:rPr>
                <w:noProof/>
                <w:webHidden/>
              </w:rPr>
              <w:tab/>
            </w:r>
            <w:r>
              <w:rPr>
                <w:noProof/>
                <w:webHidden/>
              </w:rPr>
              <w:fldChar w:fldCharType="begin"/>
            </w:r>
            <w:r>
              <w:rPr>
                <w:noProof/>
                <w:webHidden/>
              </w:rPr>
              <w:instrText xml:space="preserve"> PAGEREF _Toc511767154 \h </w:instrText>
            </w:r>
            <w:r>
              <w:rPr>
                <w:noProof/>
                <w:webHidden/>
              </w:rPr>
            </w:r>
            <w:r>
              <w:rPr>
                <w:noProof/>
                <w:webHidden/>
              </w:rPr>
              <w:fldChar w:fldCharType="separate"/>
            </w:r>
            <w:r>
              <w:rPr>
                <w:noProof/>
                <w:webHidden/>
              </w:rPr>
              <w:t>17</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55" w:history="1">
            <w:r w:rsidRPr="0098514E">
              <w:rPr>
                <w:rStyle w:val="Hipervnculo"/>
                <w:noProof/>
              </w:rPr>
              <w:t>2.3.2. Empleados</w:t>
            </w:r>
            <w:r>
              <w:rPr>
                <w:noProof/>
                <w:webHidden/>
              </w:rPr>
              <w:tab/>
            </w:r>
            <w:r>
              <w:rPr>
                <w:noProof/>
                <w:webHidden/>
              </w:rPr>
              <w:fldChar w:fldCharType="begin"/>
            </w:r>
            <w:r>
              <w:rPr>
                <w:noProof/>
                <w:webHidden/>
              </w:rPr>
              <w:instrText xml:space="preserve"> PAGEREF _Toc511767155 \h </w:instrText>
            </w:r>
            <w:r>
              <w:rPr>
                <w:noProof/>
                <w:webHidden/>
              </w:rPr>
            </w:r>
            <w:r>
              <w:rPr>
                <w:noProof/>
                <w:webHidden/>
              </w:rPr>
              <w:fldChar w:fldCharType="separate"/>
            </w:r>
            <w:r>
              <w:rPr>
                <w:noProof/>
                <w:webHidden/>
              </w:rPr>
              <w:t>18</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56" w:history="1">
            <w:r w:rsidRPr="0098514E">
              <w:rPr>
                <w:rStyle w:val="Hipervnculo"/>
                <w:noProof/>
              </w:rPr>
              <w:t>2.4. Escenarios</w:t>
            </w:r>
            <w:r>
              <w:rPr>
                <w:noProof/>
                <w:webHidden/>
              </w:rPr>
              <w:tab/>
            </w:r>
            <w:r>
              <w:rPr>
                <w:noProof/>
                <w:webHidden/>
              </w:rPr>
              <w:fldChar w:fldCharType="begin"/>
            </w:r>
            <w:r>
              <w:rPr>
                <w:noProof/>
                <w:webHidden/>
              </w:rPr>
              <w:instrText xml:space="preserve"> PAGEREF _Toc511767156 \h </w:instrText>
            </w:r>
            <w:r>
              <w:rPr>
                <w:noProof/>
                <w:webHidden/>
              </w:rPr>
            </w:r>
            <w:r>
              <w:rPr>
                <w:noProof/>
                <w:webHidden/>
              </w:rPr>
              <w:fldChar w:fldCharType="separate"/>
            </w:r>
            <w:r>
              <w:rPr>
                <w:noProof/>
                <w:webHidden/>
              </w:rPr>
              <w:t>18</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57" w:history="1">
            <w:r w:rsidRPr="0098514E">
              <w:rPr>
                <w:rStyle w:val="Hipervnculo"/>
                <w:noProof/>
              </w:rPr>
              <w:t>2.4.1. Clientes</w:t>
            </w:r>
            <w:r>
              <w:rPr>
                <w:noProof/>
                <w:webHidden/>
              </w:rPr>
              <w:tab/>
            </w:r>
            <w:r>
              <w:rPr>
                <w:noProof/>
                <w:webHidden/>
              </w:rPr>
              <w:fldChar w:fldCharType="begin"/>
            </w:r>
            <w:r>
              <w:rPr>
                <w:noProof/>
                <w:webHidden/>
              </w:rPr>
              <w:instrText xml:space="preserve"> PAGEREF _Toc511767157 \h </w:instrText>
            </w:r>
            <w:r>
              <w:rPr>
                <w:noProof/>
                <w:webHidden/>
              </w:rPr>
            </w:r>
            <w:r>
              <w:rPr>
                <w:noProof/>
                <w:webHidden/>
              </w:rPr>
              <w:fldChar w:fldCharType="separate"/>
            </w:r>
            <w:r>
              <w:rPr>
                <w:noProof/>
                <w:webHidden/>
              </w:rPr>
              <w:t>18</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58" w:history="1">
            <w:r w:rsidRPr="0098514E">
              <w:rPr>
                <w:rStyle w:val="Hipervnculo"/>
                <w:noProof/>
              </w:rPr>
              <w:t>2.4.2. Empleados</w:t>
            </w:r>
            <w:r>
              <w:rPr>
                <w:noProof/>
                <w:webHidden/>
              </w:rPr>
              <w:tab/>
            </w:r>
            <w:r>
              <w:rPr>
                <w:noProof/>
                <w:webHidden/>
              </w:rPr>
              <w:fldChar w:fldCharType="begin"/>
            </w:r>
            <w:r>
              <w:rPr>
                <w:noProof/>
                <w:webHidden/>
              </w:rPr>
              <w:instrText xml:space="preserve"> PAGEREF _Toc511767158 \h </w:instrText>
            </w:r>
            <w:r>
              <w:rPr>
                <w:noProof/>
                <w:webHidden/>
              </w:rPr>
            </w:r>
            <w:r>
              <w:rPr>
                <w:noProof/>
                <w:webHidden/>
              </w:rPr>
              <w:fldChar w:fldCharType="separate"/>
            </w:r>
            <w:r>
              <w:rPr>
                <w:noProof/>
                <w:webHidden/>
              </w:rPr>
              <w:t>19</w:t>
            </w:r>
            <w:r>
              <w:rPr>
                <w:noProof/>
                <w:webHidden/>
              </w:rPr>
              <w:fldChar w:fldCharType="end"/>
            </w:r>
          </w:hyperlink>
        </w:p>
        <w:p w:rsidR="00960BF3" w:rsidRDefault="00960BF3">
          <w:pPr>
            <w:pStyle w:val="TDC1"/>
            <w:tabs>
              <w:tab w:val="right" w:leader="dot" w:pos="8494"/>
            </w:tabs>
            <w:rPr>
              <w:rFonts w:asciiTheme="minorHAnsi" w:eastAsiaTheme="minorEastAsia" w:hAnsiTheme="minorHAnsi"/>
              <w:noProof/>
              <w:sz w:val="22"/>
              <w:lang w:eastAsia="es-ES"/>
            </w:rPr>
          </w:pPr>
          <w:hyperlink w:anchor="_Toc511767159" w:history="1">
            <w:r w:rsidRPr="0098514E">
              <w:rPr>
                <w:rStyle w:val="Hipervnculo"/>
                <w:noProof/>
                <w14:scene3d>
                  <w14:camera w14:prst="orthographicFront"/>
                  <w14:lightRig w14:rig="threePt" w14:dir="t">
                    <w14:rot w14:lat="0" w14:lon="0" w14:rev="0"/>
                  </w14:lightRig>
                </w14:scene3d>
              </w:rPr>
              <w:t>3.</w:t>
            </w:r>
            <w:r w:rsidRPr="0098514E">
              <w:rPr>
                <w:rStyle w:val="Hipervnculo"/>
                <w:noProof/>
              </w:rPr>
              <w:t xml:space="preserve"> Identificación de requisitos</w:t>
            </w:r>
            <w:r>
              <w:rPr>
                <w:noProof/>
                <w:webHidden/>
              </w:rPr>
              <w:tab/>
            </w:r>
            <w:r>
              <w:rPr>
                <w:noProof/>
                <w:webHidden/>
              </w:rPr>
              <w:fldChar w:fldCharType="begin"/>
            </w:r>
            <w:r>
              <w:rPr>
                <w:noProof/>
                <w:webHidden/>
              </w:rPr>
              <w:instrText xml:space="preserve"> PAGEREF _Toc511767159 \h </w:instrText>
            </w:r>
            <w:r>
              <w:rPr>
                <w:noProof/>
                <w:webHidden/>
              </w:rPr>
            </w:r>
            <w:r>
              <w:rPr>
                <w:noProof/>
                <w:webHidden/>
              </w:rPr>
              <w:fldChar w:fldCharType="separate"/>
            </w:r>
            <w:r>
              <w:rPr>
                <w:noProof/>
                <w:webHidden/>
              </w:rPr>
              <w:t>19</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60" w:history="1">
            <w:r w:rsidRPr="0098514E">
              <w:rPr>
                <w:rStyle w:val="Hipervnculo"/>
                <w:noProof/>
              </w:rPr>
              <w:t>3.1. Funcionalidades de nuestro sistema</w:t>
            </w:r>
            <w:r>
              <w:rPr>
                <w:noProof/>
                <w:webHidden/>
              </w:rPr>
              <w:tab/>
            </w:r>
            <w:r>
              <w:rPr>
                <w:noProof/>
                <w:webHidden/>
              </w:rPr>
              <w:fldChar w:fldCharType="begin"/>
            </w:r>
            <w:r>
              <w:rPr>
                <w:noProof/>
                <w:webHidden/>
              </w:rPr>
              <w:instrText xml:space="preserve"> PAGEREF _Toc511767160 \h </w:instrText>
            </w:r>
            <w:r>
              <w:rPr>
                <w:noProof/>
                <w:webHidden/>
              </w:rPr>
            </w:r>
            <w:r>
              <w:rPr>
                <w:noProof/>
                <w:webHidden/>
              </w:rPr>
              <w:fldChar w:fldCharType="separate"/>
            </w:r>
            <w:r>
              <w:rPr>
                <w:noProof/>
                <w:webHidden/>
              </w:rPr>
              <w:t>19</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61" w:history="1">
            <w:r w:rsidRPr="0098514E">
              <w:rPr>
                <w:rStyle w:val="Hipervnculo"/>
                <w:noProof/>
              </w:rPr>
              <w:t>3.1.1. Necesidades de los clientes</w:t>
            </w:r>
            <w:r>
              <w:rPr>
                <w:noProof/>
                <w:webHidden/>
              </w:rPr>
              <w:tab/>
            </w:r>
            <w:r>
              <w:rPr>
                <w:noProof/>
                <w:webHidden/>
              </w:rPr>
              <w:fldChar w:fldCharType="begin"/>
            </w:r>
            <w:r>
              <w:rPr>
                <w:noProof/>
                <w:webHidden/>
              </w:rPr>
              <w:instrText xml:space="preserve"> PAGEREF _Toc511767161 \h </w:instrText>
            </w:r>
            <w:r>
              <w:rPr>
                <w:noProof/>
                <w:webHidden/>
              </w:rPr>
            </w:r>
            <w:r>
              <w:rPr>
                <w:noProof/>
                <w:webHidden/>
              </w:rPr>
              <w:fldChar w:fldCharType="separate"/>
            </w:r>
            <w:r>
              <w:rPr>
                <w:noProof/>
                <w:webHidden/>
              </w:rPr>
              <w:t>19</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62" w:history="1">
            <w:r w:rsidRPr="0098514E">
              <w:rPr>
                <w:rStyle w:val="Hipervnculo"/>
                <w:noProof/>
              </w:rPr>
              <w:t>3.1.2. Necesidades de los empleados</w:t>
            </w:r>
            <w:r>
              <w:rPr>
                <w:noProof/>
                <w:webHidden/>
              </w:rPr>
              <w:tab/>
            </w:r>
            <w:r>
              <w:rPr>
                <w:noProof/>
                <w:webHidden/>
              </w:rPr>
              <w:fldChar w:fldCharType="begin"/>
            </w:r>
            <w:r>
              <w:rPr>
                <w:noProof/>
                <w:webHidden/>
              </w:rPr>
              <w:instrText xml:space="preserve"> PAGEREF _Toc511767162 \h </w:instrText>
            </w:r>
            <w:r>
              <w:rPr>
                <w:noProof/>
                <w:webHidden/>
              </w:rPr>
            </w:r>
            <w:r>
              <w:rPr>
                <w:noProof/>
                <w:webHidden/>
              </w:rPr>
              <w:fldChar w:fldCharType="separate"/>
            </w:r>
            <w:r>
              <w:rPr>
                <w:noProof/>
                <w:webHidden/>
              </w:rPr>
              <w:t>20</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63" w:history="1">
            <w:r w:rsidRPr="0098514E">
              <w:rPr>
                <w:rStyle w:val="Hipervnculo"/>
                <w:noProof/>
              </w:rPr>
              <w:t>3.2. Requisitos</w:t>
            </w:r>
            <w:r>
              <w:rPr>
                <w:noProof/>
                <w:webHidden/>
              </w:rPr>
              <w:tab/>
            </w:r>
            <w:r>
              <w:rPr>
                <w:noProof/>
                <w:webHidden/>
              </w:rPr>
              <w:fldChar w:fldCharType="begin"/>
            </w:r>
            <w:r>
              <w:rPr>
                <w:noProof/>
                <w:webHidden/>
              </w:rPr>
              <w:instrText xml:space="preserve"> PAGEREF _Toc511767163 \h </w:instrText>
            </w:r>
            <w:r>
              <w:rPr>
                <w:noProof/>
                <w:webHidden/>
              </w:rPr>
            </w:r>
            <w:r>
              <w:rPr>
                <w:noProof/>
                <w:webHidden/>
              </w:rPr>
              <w:fldChar w:fldCharType="separate"/>
            </w:r>
            <w:r>
              <w:rPr>
                <w:noProof/>
                <w:webHidden/>
              </w:rPr>
              <w:t>22</w:t>
            </w:r>
            <w:r>
              <w:rPr>
                <w:noProof/>
                <w:webHidden/>
              </w:rPr>
              <w:fldChar w:fldCharType="end"/>
            </w:r>
          </w:hyperlink>
        </w:p>
        <w:p w:rsidR="00960BF3" w:rsidRDefault="00960BF3">
          <w:pPr>
            <w:pStyle w:val="TDC1"/>
            <w:tabs>
              <w:tab w:val="right" w:leader="dot" w:pos="8494"/>
            </w:tabs>
            <w:rPr>
              <w:rFonts w:asciiTheme="minorHAnsi" w:eastAsiaTheme="minorEastAsia" w:hAnsiTheme="minorHAnsi"/>
              <w:noProof/>
              <w:sz w:val="22"/>
              <w:lang w:eastAsia="es-ES"/>
            </w:rPr>
          </w:pPr>
          <w:hyperlink w:anchor="_Toc511767164" w:history="1">
            <w:r w:rsidRPr="0098514E">
              <w:rPr>
                <w:rStyle w:val="Hipervnculo"/>
                <w:noProof/>
                <w14:scene3d>
                  <w14:camera w14:prst="orthographicFront"/>
                  <w14:lightRig w14:rig="threePt" w14:dir="t">
                    <w14:rot w14:lat="0" w14:lon="0" w14:rev="0"/>
                  </w14:lightRig>
                </w14:scene3d>
              </w:rPr>
              <w:t>4.</w:t>
            </w:r>
            <w:r w:rsidRPr="0098514E">
              <w:rPr>
                <w:rStyle w:val="Hipervnculo"/>
                <w:noProof/>
              </w:rPr>
              <w:t xml:space="preserve"> Propuesta de soluciones</w:t>
            </w:r>
            <w:r>
              <w:rPr>
                <w:noProof/>
                <w:webHidden/>
              </w:rPr>
              <w:tab/>
            </w:r>
            <w:r>
              <w:rPr>
                <w:noProof/>
                <w:webHidden/>
              </w:rPr>
              <w:fldChar w:fldCharType="begin"/>
            </w:r>
            <w:r>
              <w:rPr>
                <w:noProof/>
                <w:webHidden/>
              </w:rPr>
              <w:instrText xml:space="preserve"> PAGEREF _Toc511767164 \h </w:instrText>
            </w:r>
            <w:r>
              <w:rPr>
                <w:noProof/>
                <w:webHidden/>
              </w:rPr>
            </w:r>
            <w:r>
              <w:rPr>
                <w:noProof/>
                <w:webHidden/>
              </w:rPr>
              <w:fldChar w:fldCharType="separate"/>
            </w:r>
            <w:r>
              <w:rPr>
                <w:noProof/>
                <w:webHidden/>
              </w:rPr>
              <w:t>23</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65" w:history="1">
            <w:r w:rsidRPr="0098514E">
              <w:rPr>
                <w:rStyle w:val="Hipervnculo"/>
                <w:noProof/>
              </w:rPr>
              <w:t>4.1.1. Bocetos iniciales en papel</w:t>
            </w:r>
            <w:r>
              <w:rPr>
                <w:noProof/>
                <w:webHidden/>
              </w:rPr>
              <w:tab/>
            </w:r>
            <w:r>
              <w:rPr>
                <w:noProof/>
                <w:webHidden/>
              </w:rPr>
              <w:fldChar w:fldCharType="begin"/>
            </w:r>
            <w:r>
              <w:rPr>
                <w:noProof/>
                <w:webHidden/>
              </w:rPr>
              <w:instrText xml:space="preserve"> PAGEREF _Toc511767165 \h </w:instrText>
            </w:r>
            <w:r>
              <w:rPr>
                <w:noProof/>
                <w:webHidden/>
              </w:rPr>
            </w:r>
            <w:r>
              <w:rPr>
                <w:noProof/>
                <w:webHidden/>
              </w:rPr>
              <w:fldChar w:fldCharType="separate"/>
            </w:r>
            <w:r>
              <w:rPr>
                <w:noProof/>
                <w:webHidden/>
              </w:rPr>
              <w:t>23</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66" w:history="1">
            <w:r w:rsidRPr="0098514E">
              <w:rPr>
                <w:rStyle w:val="Hipervnculo"/>
                <w:noProof/>
              </w:rPr>
              <w:t>4.1.2. Empleados</w:t>
            </w:r>
            <w:r>
              <w:rPr>
                <w:noProof/>
                <w:webHidden/>
              </w:rPr>
              <w:tab/>
            </w:r>
            <w:r>
              <w:rPr>
                <w:noProof/>
                <w:webHidden/>
              </w:rPr>
              <w:fldChar w:fldCharType="begin"/>
            </w:r>
            <w:r>
              <w:rPr>
                <w:noProof/>
                <w:webHidden/>
              </w:rPr>
              <w:instrText xml:space="preserve"> PAGEREF _Toc511767166 \h </w:instrText>
            </w:r>
            <w:r>
              <w:rPr>
                <w:noProof/>
                <w:webHidden/>
              </w:rPr>
            </w:r>
            <w:r>
              <w:rPr>
                <w:noProof/>
                <w:webHidden/>
              </w:rPr>
              <w:fldChar w:fldCharType="separate"/>
            </w:r>
            <w:r>
              <w:rPr>
                <w:noProof/>
                <w:webHidden/>
              </w:rPr>
              <w:t>25</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67" w:history="1">
            <w:r w:rsidRPr="0098514E">
              <w:rPr>
                <w:rStyle w:val="Hipervnculo"/>
                <w:noProof/>
              </w:rPr>
              <w:t>4.2. Mockups</w:t>
            </w:r>
            <w:r>
              <w:rPr>
                <w:noProof/>
                <w:webHidden/>
              </w:rPr>
              <w:tab/>
            </w:r>
            <w:r>
              <w:rPr>
                <w:noProof/>
                <w:webHidden/>
              </w:rPr>
              <w:fldChar w:fldCharType="begin"/>
            </w:r>
            <w:r>
              <w:rPr>
                <w:noProof/>
                <w:webHidden/>
              </w:rPr>
              <w:instrText xml:space="preserve"> PAGEREF _Toc511767167 \h </w:instrText>
            </w:r>
            <w:r>
              <w:rPr>
                <w:noProof/>
                <w:webHidden/>
              </w:rPr>
            </w:r>
            <w:r>
              <w:rPr>
                <w:noProof/>
                <w:webHidden/>
              </w:rPr>
              <w:fldChar w:fldCharType="separate"/>
            </w:r>
            <w:r>
              <w:rPr>
                <w:noProof/>
                <w:webHidden/>
              </w:rPr>
              <w:t>25</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68" w:history="1">
            <w:r w:rsidRPr="0098514E">
              <w:rPr>
                <w:rStyle w:val="Hipervnculo"/>
                <w:noProof/>
              </w:rPr>
              <w:t>4.2.1. Registro e inicio de sesión</w:t>
            </w:r>
            <w:r>
              <w:rPr>
                <w:noProof/>
                <w:webHidden/>
              </w:rPr>
              <w:tab/>
            </w:r>
            <w:r>
              <w:rPr>
                <w:noProof/>
                <w:webHidden/>
              </w:rPr>
              <w:fldChar w:fldCharType="begin"/>
            </w:r>
            <w:r>
              <w:rPr>
                <w:noProof/>
                <w:webHidden/>
              </w:rPr>
              <w:instrText xml:space="preserve"> PAGEREF _Toc511767168 \h </w:instrText>
            </w:r>
            <w:r>
              <w:rPr>
                <w:noProof/>
                <w:webHidden/>
              </w:rPr>
            </w:r>
            <w:r>
              <w:rPr>
                <w:noProof/>
                <w:webHidden/>
              </w:rPr>
              <w:fldChar w:fldCharType="separate"/>
            </w:r>
            <w:r>
              <w:rPr>
                <w:noProof/>
                <w:webHidden/>
              </w:rPr>
              <w:t>25</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69" w:history="1">
            <w:r w:rsidRPr="0098514E">
              <w:rPr>
                <w:rStyle w:val="Hipervnculo"/>
                <w:noProof/>
              </w:rPr>
              <w:t>4.2.2. Menú desplegable</w:t>
            </w:r>
            <w:r>
              <w:rPr>
                <w:noProof/>
                <w:webHidden/>
              </w:rPr>
              <w:tab/>
            </w:r>
            <w:r>
              <w:rPr>
                <w:noProof/>
                <w:webHidden/>
              </w:rPr>
              <w:fldChar w:fldCharType="begin"/>
            </w:r>
            <w:r>
              <w:rPr>
                <w:noProof/>
                <w:webHidden/>
              </w:rPr>
              <w:instrText xml:space="preserve"> PAGEREF _Toc511767169 \h </w:instrText>
            </w:r>
            <w:r>
              <w:rPr>
                <w:noProof/>
                <w:webHidden/>
              </w:rPr>
            </w:r>
            <w:r>
              <w:rPr>
                <w:noProof/>
                <w:webHidden/>
              </w:rPr>
              <w:fldChar w:fldCharType="separate"/>
            </w:r>
            <w:r>
              <w:rPr>
                <w:noProof/>
                <w:webHidden/>
              </w:rPr>
              <w:t>26</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70" w:history="1">
            <w:r w:rsidRPr="0098514E">
              <w:rPr>
                <w:rStyle w:val="Hipervnculo"/>
                <w:noProof/>
              </w:rPr>
              <w:t>4.2.3. Catálogo</w:t>
            </w:r>
            <w:r>
              <w:rPr>
                <w:noProof/>
                <w:webHidden/>
              </w:rPr>
              <w:tab/>
            </w:r>
            <w:r>
              <w:rPr>
                <w:noProof/>
                <w:webHidden/>
              </w:rPr>
              <w:fldChar w:fldCharType="begin"/>
            </w:r>
            <w:r>
              <w:rPr>
                <w:noProof/>
                <w:webHidden/>
              </w:rPr>
              <w:instrText xml:space="preserve"> PAGEREF _Toc511767170 \h </w:instrText>
            </w:r>
            <w:r>
              <w:rPr>
                <w:noProof/>
                <w:webHidden/>
              </w:rPr>
            </w:r>
            <w:r>
              <w:rPr>
                <w:noProof/>
                <w:webHidden/>
              </w:rPr>
              <w:fldChar w:fldCharType="separate"/>
            </w:r>
            <w:r>
              <w:rPr>
                <w:noProof/>
                <w:webHidden/>
              </w:rPr>
              <w:t>27</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71" w:history="1">
            <w:r w:rsidRPr="0098514E">
              <w:rPr>
                <w:rStyle w:val="Hipervnculo"/>
                <w:noProof/>
              </w:rPr>
              <w:t>4.2.4. Carrito de la compra</w:t>
            </w:r>
            <w:r>
              <w:rPr>
                <w:noProof/>
                <w:webHidden/>
              </w:rPr>
              <w:tab/>
            </w:r>
            <w:r>
              <w:rPr>
                <w:noProof/>
                <w:webHidden/>
              </w:rPr>
              <w:fldChar w:fldCharType="begin"/>
            </w:r>
            <w:r>
              <w:rPr>
                <w:noProof/>
                <w:webHidden/>
              </w:rPr>
              <w:instrText xml:space="preserve"> PAGEREF _Toc511767171 \h </w:instrText>
            </w:r>
            <w:r>
              <w:rPr>
                <w:noProof/>
                <w:webHidden/>
              </w:rPr>
            </w:r>
            <w:r>
              <w:rPr>
                <w:noProof/>
                <w:webHidden/>
              </w:rPr>
              <w:fldChar w:fldCharType="separate"/>
            </w:r>
            <w:r>
              <w:rPr>
                <w:noProof/>
                <w:webHidden/>
              </w:rPr>
              <w:t>27</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72" w:history="1">
            <w:r w:rsidRPr="0098514E">
              <w:rPr>
                <w:rStyle w:val="Hipervnculo"/>
                <w:noProof/>
              </w:rPr>
              <w:t>4.2.5. Escaneo QR y vista producto</w:t>
            </w:r>
            <w:r>
              <w:rPr>
                <w:noProof/>
                <w:webHidden/>
              </w:rPr>
              <w:tab/>
            </w:r>
            <w:r>
              <w:rPr>
                <w:noProof/>
                <w:webHidden/>
              </w:rPr>
              <w:fldChar w:fldCharType="begin"/>
            </w:r>
            <w:r>
              <w:rPr>
                <w:noProof/>
                <w:webHidden/>
              </w:rPr>
              <w:instrText xml:space="preserve"> PAGEREF _Toc511767172 \h </w:instrText>
            </w:r>
            <w:r>
              <w:rPr>
                <w:noProof/>
                <w:webHidden/>
              </w:rPr>
            </w:r>
            <w:r>
              <w:rPr>
                <w:noProof/>
                <w:webHidden/>
              </w:rPr>
              <w:fldChar w:fldCharType="separate"/>
            </w:r>
            <w:r>
              <w:rPr>
                <w:noProof/>
                <w:webHidden/>
              </w:rPr>
              <w:t>29</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73" w:history="1">
            <w:r w:rsidRPr="0098514E">
              <w:rPr>
                <w:rStyle w:val="Hipervnculo"/>
                <w:noProof/>
              </w:rPr>
              <w:t>4.2.6. Vista del mapa</w:t>
            </w:r>
            <w:r>
              <w:rPr>
                <w:noProof/>
                <w:webHidden/>
              </w:rPr>
              <w:tab/>
            </w:r>
            <w:r>
              <w:rPr>
                <w:noProof/>
                <w:webHidden/>
              </w:rPr>
              <w:fldChar w:fldCharType="begin"/>
            </w:r>
            <w:r>
              <w:rPr>
                <w:noProof/>
                <w:webHidden/>
              </w:rPr>
              <w:instrText xml:space="preserve"> PAGEREF _Toc511767173 \h </w:instrText>
            </w:r>
            <w:r>
              <w:rPr>
                <w:noProof/>
                <w:webHidden/>
              </w:rPr>
            </w:r>
            <w:r>
              <w:rPr>
                <w:noProof/>
                <w:webHidden/>
              </w:rPr>
              <w:fldChar w:fldCharType="separate"/>
            </w:r>
            <w:r>
              <w:rPr>
                <w:noProof/>
                <w:webHidden/>
              </w:rPr>
              <w:t>30</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74" w:history="1">
            <w:r w:rsidRPr="0098514E">
              <w:rPr>
                <w:rStyle w:val="Hipervnculo"/>
                <w:noProof/>
              </w:rPr>
              <w:t>4.2.7. Empleados</w:t>
            </w:r>
            <w:r>
              <w:rPr>
                <w:noProof/>
                <w:webHidden/>
              </w:rPr>
              <w:tab/>
            </w:r>
            <w:r>
              <w:rPr>
                <w:noProof/>
                <w:webHidden/>
              </w:rPr>
              <w:fldChar w:fldCharType="begin"/>
            </w:r>
            <w:r>
              <w:rPr>
                <w:noProof/>
                <w:webHidden/>
              </w:rPr>
              <w:instrText xml:space="preserve"> PAGEREF _Toc511767174 \h </w:instrText>
            </w:r>
            <w:r>
              <w:rPr>
                <w:noProof/>
                <w:webHidden/>
              </w:rPr>
            </w:r>
            <w:r>
              <w:rPr>
                <w:noProof/>
                <w:webHidden/>
              </w:rPr>
              <w:fldChar w:fldCharType="separate"/>
            </w:r>
            <w:r>
              <w:rPr>
                <w:noProof/>
                <w:webHidden/>
              </w:rPr>
              <w:t>30</w:t>
            </w:r>
            <w:r>
              <w:rPr>
                <w:noProof/>
                <w:webHidden/>
              </w:rPr>
              <w:fldChar w:fldCharType="end"/>
            </w:r>
          </w:hyperlink>
        </w:p>
        <w:p w:rsidR="00960BF3" w:rsidRDefault="00960BF3">
          <w:pPr>
            <w:pStyle w:val="TDC1"/>
            <w:tabs>
              <w:tab w:val="right" w:leader="dot" w:pos="8494"/>
            </w:tabs>
            <w:rPr>
              <w:rFonts w:asciiTheme="minorHAnsi" w:eastAsiaTheme="minorEastAsia" w:hAnsiTheme="minorHAnsi"/>
              <w:noProof/>
              <w:sz w:val="22"/>
              <w:lang w:eastAsia="es-ES"/>
            </w:rPr>
          </w:pPr>
          <w:hyperlink w:anchor="_Toc511767175" w:history="1">
            <w:r w:rsidRPr="0098514E">
              <w:rPr>
                <w:rStyle w:val="Hipervnculo"/>
                <w:noProof/>
                <w14:scene3d>
                  <w14:camera w14:prst="orthographicFront"/>
                  <w14:lightRig w14:rig="threePt" w14:dir="t">
                    <w14:rot w14:lat="0" w14:lon="0" w14:rev="0"/>
                  </w14:lightRig>
                </w14:scene3d>
              </w:rPr>
              <w:t>5.</w:t>
            </w:r>
            <w:r w:rsidRPr="0098514E">
              <w:rPr>
                <w:rStyle w:val="Hipervnculo"/>
                <w:noProof/>
              </w:rPr>
              <w:t xml:space="preserve"> Desarrollo de la propuesta</w:t>
            </w:r>
            <w:r>
              <w:rPr>
                <w:noProof/>
                <w:webHidden/>
              </w:rPr>
              <w:tab/>
            </w:r>
            <w:r>
              <w:rPr>
                <w:noProof/>
                <w:webHidden/>
              </w:rPr>
              <w:fldChar w:fldCharType="begin"/>
            </w:r>
            <w:r>
              <w:rPr>
                <w:noProof/>
                <w:webHidden/>
              </w:rPr>
              <w:instrText xml:space="preserve"> PAGEREF _Toc511767175 \h </w:instrText>
            </w:r>
            <w:r>
              <w:rPr>
                <w:noProof/>
                <w:webHidden/>
              </w:rPr>
            </w:r>
            <w:r>
              <w:rPr>
                <w:noProof/>
                <w:webHidden/>
              </w:rPr>
              <w:fldChar w:fldCharType="separate"/>
            </w:r>
            <w:r>
              <w:rPr>
                <w:noProof/>
                <w:webHidden/>
              </w:rPr>
              <w:t>31</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76" w:history="1">
            <w:r w:rsidRPr="0098514E">
              <w:rPr>
                <w:rStyle w:val="Hipervnculo"/>
                <w:noProof/>
              </w:rPr>
              <w:t>5.1. Explicación del prototipo</w:t>
            </w:r>
            <w:r>
              <w:rPr>
                <w:noProof/>
                <w:webHidden/>
              </w:rPr>
              <w:tab/>
            </w:r>
            <w:r>
              <w:rPr>
                <w:noProof/>
                <w:webHidden/>
              </w:rPr>
              <w:fldChar w:fldCharType="begin"/>
            </w:r>
            <w:r>
              <w:rPr>
                <w:noProof/>
                <w:webHidden/>
              </w:rPr>
              <w:instrText xml:space="preserve"> PAGEREF _Toc511767176 \h </w:instrText>
            </w:r>
            <w:r>
              <w:rPr>
                <w:noProof/>
                <w:webHidden/>
              </w:rPr>
            </w:r>
            <w:r>
              <w:rPr>
                <w:noProof/>
                <w:webHidden/>
              </w:rPr>
              <w:fldChar w:fldCharType="separate"/>
            </w:r>
            <w:r>
              <w:rPr>
                <w:noProof/>
                <w:webHidden/>
              </w:rPr>
              <w:t>31</w:t>
            </w:r>
            <w:r>
              <w:rPr>
                <w:noProof/>
                <w:webHidden/>
              </w:rPr>
              <w:fldChar w:fldCharType="end"/>
            </w:r>
          </w:hyperlink>
        </w:p>
        <w:p w:rsidR="00960BF3" w:rsidRDefault="00960BF3">
          <w:pPr>
            <w:pStyle w:val="TDC1"/>
            <w:tabs>
              <w:tab w:val="right" w:leader="dot" w:pos="8494"/>
            </w:tabs>
            <w:rPr>
              <w:rFonts w:asciiTheme="minorHAnsi" w:eastAsiaTheme="minorEastAsia" w:hAnsiTheme="minorHAnsi"/>
              <w:noProof/>
              <w:sz w:val="22"/>
              <w:lang w:eastAsia="es-ES"/>
            </w:rPr>
          </w:pPr>
          <w:hyperlink w:anchor="_Toc511767177" w:history="1">
            <w:r w:rsidRPr="0098514E">
              <w:rPr>
                <w:rStyle w:val="Hipervnculo"/>
                <w:noProof/>
                <w14:scene3d>
                  <w14:camera w14:prst="orthographicFront"/>
                  <w14:lightRig w14:rig="threePt" w14:dir="t">
                    <w14:rot w14:lat="0" w14:lon="0" w14:rev="0"/>
                  </w14:lightRig>
                </w14:scene3d>
              </w:rPr>
              <w:t>6.</w:t>
            </w:r>
            <w:r w:rsidRPr="0098514E">
              <w:rPr>
                <w:rStyle w:val="Hipervnculo"/>
                <w:noProof/>
              </w:rPr>
              <w:t xml:space="preserve"> Validación del prototipo. Metodologías.</w:t>
            </w:r>
            <w:r>
              <w:rPr>
                <w:noProof/>
                <w:webHidden/>
              </w:rPr>
              <w:tab/>
            </w:r>
            <w:r>
              <w:rPr>
                <w:noProof/>
                <w:webHidden/>
              </w:rPr>
              <w:fldChar w:fldCharType="begin"/>
            </w:r>
            <w:r>
              <w:rPr>
                <w:noProof/>
                <w:webHidden/>
              </w:rPr>
              <w:instrText xml:space="preserve"> PAGEREF _Toc511767177 \h </w:instrText>
            </w:r>
            <w:r>
              <w:rPr>
                <w:noProof/>
                <w:webHidden/>
              </w:rPr>
            </w:r>
            <w:r>
              <w:rPr>
                <w:noProof/>
                <w:webHidden/>
              </w:rPr>
              <w:fldChar w:fldCharType="separate"/>
            </w:r>
            <w:r>
              <w:rPr>
                <w:noProof/>
                <w:webHidden/>
              </w:rPr>
              <w:t>31</w:t>
            </w:r>
            <w:r>
              <w:rPr>
                <w:noProof/>
                <w:webHidden/>
              </w:rPr>
              <w:fldChar w:fldCharType="end"/>
            </w:r>
          </w:hyperlink>
        </w:p>
        <w:p w:rsidR="00960BF3" w:rsidRDefault="00960BF3">
          <w:pPr>
            <w:pStyle w:val="TDC1"/>
            <w:tabs>
              <w:tab w:val="right" w:leader="dot" w:pos="8494"/>
            </w:tabs>
            <w:rPr>
              <w:rFonts w:asciiTheme="minorHAnsi" w:eastAsiaTheme="minorEastAsia" w:hAnsiTheme="minorHAnsi"/>
              <w:noProof/>
              <w:sz w:val="22"/>
              <w:lang w:eastAsia="es-ES"/>
            </w:rPr>
          </w:pPr>
          <w:hyperlink w:anchor="_Toc511767178" w:history="1">
            <w:r w:rsidRPr="0098514E">
              <w:rPr>
                <w:rStyle w:val="Hipervnculo"/>
                <w:noProof/>
                <w14:scene3d>
                  <w14:camera w14:prst="orthographicFront"/>
                  <w14:lightRig w14:rig="threePt" w14:dir="t">
                    <w14:rot w14:lat="0" w14:lon="0" w14:rev="0"/>
                  </w14:lightRig>
                </w14:scene3d>
              </w:rPr>
              <w:t>7.</w:t>
            </w:r>
            <w:r w:rsidRPr="0098514E">
              <w:rPr>
                <w:rStyle w:val="Hipervnculo"/>
                <w:noProof/>
              </w:rPr>
              <w:t xml:space="preserve"> Referencias</w:t>
            </w:r>
            <w:r>
              <w:rPr>
                <w:noProof/>
                <w:webHidden/>
              </w:rPr>
              <w:tab/>
            </w:r>
            <w:r>
              <w:rPr>
                <w:noProof/>
                <w:webHidden/>
              </w:rPr>
              <w:fldChar w:fldCharType="begin"/>
            </w:r>
            <w:r>
              <w:rPr>
                <w:noProof/>
                <w:webHidden/>
              </w:rPr>
              <w:instrText xml:space="preserve"> PAGEREF _Toc511767178 \h </w:instrText>
            </w:r>
            <w:r>
              <w:rPr>
                <w:noProof/>
                <w:webHidden/>
              </w:rPr>
            </w:r>
            <w:r>
              <w:rPr>
                <w:noProof/>
                <w:webHidden/>
              </w:rPr>
              <w:fldChar w:fldCharType="separate"/>
            </w:r>
            <w:r>
              <w:rPr>
                <w:noProof/>
                <w:webHidden/>
              </w:rPr>
              <w:t>32</w:t>
            </w:r>
            <w:r>
              <w:rPr>
                <w:noProof/>
                <w:webHidden/>
              </w:rPr>
              <w:fldChar w:fldCharType="end"/>
            </w:r>
          </w:hyperlink>
        </w:p>
        <w:p w:rsidR="00960BF3" w:rsidRDefault="00960BF3">
          <w:pPr>
            <w:pStyle w:val="TDC1"/>
            <w:tabs>
              <w:tab w:val="right" w:leader="dot" w:pos="8494"/>
            </w:tabs>
            <w:rPr>
              <w:rFonts w:asciiTheme="minorHAnsi" w:eastAsiaTheme="minorEastAsia" w:hAnsiTheme="minorHAnsi"/>
              <w:noProof/>
              <w:sz w:val="22"/>
              <w:lang w:eastAsia="es-ES"/>
            </w:rPr>
          </w:pPr>
          <w:hyperlink w:anchor="_Toc511767179" w:history="1">
            <w:r w:rsidRPr="0098514E">
              <w:rPr>
                <w:rStyle w:val="Hipervnculo"/>
                <w:noProof/>
                <w14:scene3d>
                  <w14:camera w14:prst="orthographicFront"/>
                  <w14:lightRig w14:rig="threePt" w14:dir="t">
                    <w14:rot w14:lat="0" w14:lon="0" w14:rev="0"/>
                  </w14:lightRig>
                </w14:scene3d>
              </w:rPr>
              <w:t>8.</w:t>
            </w:r>
            <w:r w:rsidRPr="0098514E">
              <w:rPr>
                <w:rStyle w:val="Hipervnculo"/>
                <w:noProof/>
              </w:rPr>
              <w:t xml:space="preserve"> Anexo I. Entrevistas</w:t>
            </w:r>
            <w:r>
              <w:rPr>
                <w:noProof/>
                <w:webHidden/>
              </w:rPr>
              <w:tab/>
            </w:r>
            <w:r>
              <w:rPr>
                <w:noProof/>
                <w:webHidden/>
              </w:rPr>
              <w:fldChar w:fldCharType="begin"/>
            </w:r>
            <w:r>
              <w:rPr>
                <w:noProof/>
                <w:webHidden/>
              </w:rPr>
              <w:instrText xml:space="preserve"> PAGEREF _Toc511767179 \h </w:instrText>
            </w:r>
            <w:r>
              <w:rPr>
                <w:noProof/>
                <w:webHidden/>
              </w:rPr>
            </w:r>
            <w:r>
              <w:rPr>
                <w:noProof/>
                <w:webHidden/>
              </w:rPr>
              <w:fldChar w:fldCharType="separate"/>
            </w:r>
            <w:r>
              <w:rPr>
                <w:noProof/>
                <w:webHidden/>
              </w:rPr>
              <w:t>33</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80" w:history="1">
            <w:r w:rsidRPr="0098514E">
              <w:rPr>
                <w:rStyle w:val="Hipervnculo"/>
                <w:noProof/>
              </w:rPr>
              <w:t>8.1. Entrevista 1. Empleado tienda de ropa</w:t>
            </w:r>
            <w:r>
              <w:rPr>
                <w:noProof/>
                <w:webHidden/>
              </w:rPr>
              <w:tab/>
            </w:r>
            <w:r>
              <w:rPr>
                <w:noProof/>
                <w:webHidden/>
              </w:rPr>
              <w:fldChar w:fldCharType="begin"/>
            </w:r>
            <w:r>
              <w:rPr>
                <w:noProof/>
                <w:webHidden/>
              </w:rPr>
              <w:instrText xml:space="preserve"> PAGEREF _Toc511767180 \h </w:instrText>
            </w:r>
            <w:r>
              <w:rPr>
                <w:noProof/>
                <w:webHidden/>
              </w:rPr>
            </w:r>
            <w:r>
              <w:rPr>
                <w:noProof/>
                <w:webHidden/>
              </w:rPr>
              <w:fldChar w:fldCharType="separate"/>
            </w:r>
            <w:r>
              <w:rPr>
                <w:noProof/>
                <w:webHidden/>
              </w:rPr>
              <w:t>33</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81" w:history="1">
            <w:r w:rsidRPr="0098514E">
              <w:rPr>
                <w:rStyle w:val="Hipervnculo"/>
                <w:noProof/>
              </w:rPr>
              <w:t>8.1.1. Fase de calentamiento</w:t>
            </w:r>
            <w:r>
              <w:rPr>
                <w:noProof/>
                <w:webHidden/>
              </w:rPr>
              <w:tab/>
            </w:r>
            <w:r>
              <w:rPr>
                <w:noProof/>
                <w:webHidden/>
              </w:rPr>
              <w:fldChar w:fldCharType="begin"/>
            </w:r>
            <w:r>
              <w:rPr>
                <w:noProof/>
                <w:webHidden/>
              </w:rPr>
              <w:instrText xml:space="preserve"> PAGEREF _Toc511767181 \h </w:instrText>
            </w:r>
            <w:r>
              <w:rPr>
                <w:noProof/>
                <w:webHidden/>
              </w:rPr>
            </w:r>
            <w:r>
              <w:rPr>
                <w:noProof/>
                <w:webHidden/>
              </w:rPr>
              <w:fldChar w:fldCharType="separate"/>
            </w:r>
            <w:r>
              <w:rPr>
                <w:noProof/>
                <w:webHidden/>
              </w:rPr>
              <w:t>33</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82" w:history="1">
            <w:r w:rsidRPr="0098514E">
              <w:rPr>
                <w:rStyle w:val="Hipervnculo"/>
                <w:noProof/>
              </w:rPr>
              <w:t>8.1.2. Fase principal. Bloque 1: preguntas relacionadas trabajo</w:t>
            </w:r>
            <w:r>
              <w:rPr>
                <w:noProof/>
                <w:webHidden/>
              </w:rPr>
              <w:tab/>
            </w:r>
            <w:r>
              <w:rPr>
                <w:noProof/>
                <w:webHidden/>
              </w:rPr>
              <w:fldChar w:fldCharType="begin"/>
            </w:r>
            <w:r>
              <w:rPr>
                <w:noProof/>
                <w:webHidden/>
              </w:rPr>
              <w:instrText xml:space="preserve"> PAGEREF _Toc511767182 \h </w:instrText>
            </w:r>
            <w:r>
              <w:rPr>
                <w:noProof/>
                <w:webHidden/>
              </w:rPr>
            </w:r>
            <w:r>
              <w:rPr>
                <w:noProof/>
                <w:webHidden/>
              </w:rPr>
              <w:fldChar w:fldCharType="separate"/>
            </w:r>
            <w:r>
              <w:rPr>
                <w:noProof/>
                <w:webHidden/>
              </w:rPr>
              <w:t>33</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83" w:history="1">
            <w:r w:rsidRPr="0098514E">
              <w:rPr>
                <w:rStyle w:val="Hipervnculo"/>
                <w:noProof/>
              </w:rPr>
              <w:t>8.1.3. Fase principal. Bloque 2: Problemas en la tienda</w:t>
            </w:r>
            <w:r>
              <w:rPr>
                <w:noProof/>
                <w:webHidden/>
              </w:rPr>
              <w:tab/>
            </w:r>
            <w:r>
              <w:rPr>
                <w:noProof/>
                <w:webHidden/>
              </w:rPr>
              <w:fldChar w:fldCharType="begin"/>
            </w:r>
            <w:r>
              <w:rPr>
                <w:noProof/>
                <w:webHidden/>
              </w:rPr>
              <w:instrText xml:space="preserve"> PAGEREF _Toc511767183 \h </w:instrText>
            </w:r>
            <w:r>
              <w:rPr>
                <w:noProof/>
                <w:webHidden/>
              </w:rPr>
            </w:r>
            <w:r>
              <w:rPr>
                <w:noProof/>
                <w:webHidden/>
              </w:rPr>
              <w:fldChar w:fldCharType="separate"/>
            </w:r>
            <w:r>
              <w:rPr>
                <w:noProof/>
                <w:webHidden/>
              </w:rPr>
              <w:t>34</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84" w:history="1">
            <w:r w:rsidRPr="0098514E">
              <w:rPr>
                <w:rStyle w:val="Hipervnculo"/>
                <w:noProof/>
              </w:rPr>
              <w:t>8.1.4. Fase principal. Bloque 3: Herramientas</w:t>
            </w:r>
            <w:r>
              <w:rPr>
                <w:noProof/>
                <w:webHidden/>
              </w:rPr>
              <w:tab/>
            </w:r>
            <w:r>
              <w:rPr>
                <w:noProof/>
                <w:webHidden/>
              </w:rPr>
              <w:fldChar w:fldCharType="begin"/>
            </w:r>
            <w:r>
              <w:rPr>
                <w:noProof/>
                <w:webHidden/>
              </w:rPr>
              <w:instrText xml:space="preserve"> PAGEREF _Toc511767184 \h </w:instrText>
            </w:r>
            <w:r>
              <w:rPr>
                <w:noProof/>
                <w:webHidden/>
              </w:rPr>
            </w:r>
            <w:r>
              <w:rPr>
                <w:noProof/>
                <w:webHidden/>
              </w:rPr>
              <w:fldChar w:fldCharType="separate"/>
            </w:r>
            <w:r>
              <w:rPr>
                <w:noProof/>
                <w:webHidden/>
              </w:rPr>
              <w:t>35</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85" w:history="1">
            <w:r w:rsidRPr="0098514E">
              <w:rPr>
                <w:rStyle w:val="Hipervnculo"/>
                <w:noProof/>
              </w:rPr>
              <w:t>8.2. Entrevista 2. Empleado Correos</w:t>
            </w:r>
            <w:r>
              <w:rPr>
                <w:noProof/>
                <w:webHidden/>
              </w:rPr>
              <w:tab/>
            </w:r>
            <w:r>
              <w:rPr>
                <w:noProof/>
                <w:webHidden/>
              </w:rPr>
              <w:fldChar w:fldCharType="begin"/>
            </w:r>
            <w:r>
              <w:rPr>
                <w:noProof/>
                <w:webHidden/>
              </w:rPr>
              <w:instrText xml:space="preserve"> PAGEREF _Toc511767185 \h </w:instrText>
            </w:r>
            <w:r>
              <w:rPr>
                <w:noProof/>
                <w:webHidden/>
              </w:rPr>
            </w:r>
            <w:r>
              <w:rPr>
                <w:noProof/>
                <w:webHidden/>
              </w:rPr>
              <w:fldChar w:fldCharType="separate"/>
            </w:r>
            <w:r>
              <w:rPr>
                <w:noProof/>
                <w:webHidden/>
              </w:rPr>
              <w:t>37</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86" w:history="1">
            <w:r w:rsidRPr="0098514E">
              <w:rPr>
                <w:rStyle w:val="Hipervnculo"/>
                <w:noProof/>
              </w:rPr>
              <w:t>8.2.1. Nota inicial</w:t>
            </w:r>
            <w:r>
              <w:rPr>
                <w:noProof/>
                <w:webHidden/>
              </w:rPr>
              <w:tab/>
            </w:r>
            <w:r>
              <w:rPr>
                <w:noProof/>
                <w:webHidden/>
              </w:rPr>
              <w:fldChar w:fldCharType="begin"/>
            </w:r>
            <w:r>
              <w:rPr>
                <w:noProof/>
                <w:webHidden/>
              </w:rPr>
              <w:instrText xml:space="preserve"> PAGEREF _Toc511767186 \h </w:instrText>
            </w:r>
            <w:r>
              <w:rPr>
                <w:noProof/>
                <w:webHidden/>
              </w:rPr>
            </w:r>
            <w:r>
              <w:rPr>
                <w:noProof/>
                <w:webHidden/>
              </w:rPr>
              <w:fldChar w:fldCharType="separate"/>
            </w:r>
            <w:r>
              <w:rPr>
                <w:noProof/>
                <w:webHidden/>
              </w:rPr>
              <w:t>37</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87" w:history="1">
            <w:r w:rsidRPr="0098514E">
              <w:rPr>
                <w:rStyle w:val="Hipervnculo"/>
                <w:noProof/>
              </w:rPr>
              <w:t>8.2.2. Fase de calientamiento</w:t>
            </w:r>
            <w:r>
              <w:rPr>
                <w:noProof/>
                <w:webHidden/>
              </w:rPr>
              <w:tab/>
            </w:r>
            <w:r>
              <w:rPr>
                <w:noProof/>
                <w:webHidden/>
              </w:rPr>
              <w:fldChar w:fldCharType="begin"/>
            </w:r>
            <w:r>
              <w:rPr>
                <w:noProof/>
                <w:webHidden/>
              </w:rPr>
              <w:instrText xml:space="preserve"> PAGEREF _Toc511767187 \h </w:instrText>
            </w:r>
            <w:r>
              <w:rPr>
                <w:noProof/>
                <w:webHidden/>
              </w:rPr>
            </w:r>
            <w:r>
              <w:rPr>
                <w:noProof/>
                <w:webHidden/>
              </w:rPr>
              <w:fldChar w:fldCharType="separate"/>
            </w:r>
            <w:r>
              <w:rPr>
                <w:noProof/>
                <w:webHidden/>
              </w:rPr>
              <w:t>37</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88" w:history="1">
            <w:r w:rsidRPr="0098514E">
              <w:rPr>
                <w:rStyle w:val="Hipervnculo"/>
                <w:noProof/>
              </w:rPr>
              <w:t>8.2.3. Fase principal. Bloque 1: preguntas relacionadas trabajo</w:t>
            </w:r>
            <w:r>
              <w:rPr>
                <w:noProof/>
                <w:webHidden/>
              </w:rPr>
              <w:tab/>
            </w:r>
            <w:r>
              <w:rPr>
                <w:noProof/>
                <w:webHidden/>
              </w:rPr>
              <w:fldChar w:fldCharType="begin"/>
            </w:r>
            <w:r>
              <w:rPr>
                <w:noProof/>
                <w:webHidden/>
              </w:rPr>
              <w:instrText xml:space="preserve"> PAGEREF _Toc511767188 \h </w:instrText>
            </w:r>
            <w:r>
              <w:rPr>
                <w:noProof/>
                <w:webHidden/>
              </w:rPr>
            </w:r>
            <w:r>
              <w:rPr>
                <w:noProof/>
                <w:webHidden/>
              </w:rPr>
              <w:fldChar w:fldCharType="separate"/>
            </w:r>
            <w:r>
              <w:rPr>
                <w:noProof/>
                <w:webHidden/>
              </w:rPr>
              <w:t>37</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89" w:history="1">
            <w:r w:rsidRPr="0098514E">
              <w:rPr>
                <w:rStyle w:val="Hipervnculo"/>
                <w:noProof/>
              </w:rPr>
              <w:t>8.2.4. Fase principal. Bloque 2: Problemas en la tienda</w:t>
            </w:r>
            <w:r>
              <w:rPr>
                <w:noProof/>
                <w:webHidden/>
              </w:rPr>
              <w:tab/>
            </w:r>
            <w:r>
              <w:rPr>
                <w:noProof/>
                <w:webHidden/>
              </w:rPr>
              <w:fldChar w:fldCharType="begin"/>
            </w:r>
            <w:r>
              <w:rPr>
                <w:noProof/>
                <w:webHidden/>
              </w:rPr>
              <w:instrText xml:space="preserve"> PAGEREF _Toc511767189 \h </w:instrText>
            </w:r>
            <w:r>
              <w:rPr>
                <w:noProof/>
                <w:webHidden/>
              </w:rPr>
            </w:r>
            <w:r>
              <w:rPr>
                <w:noProof/>
                <w:webHidden/>
              </w:rPr>
              <w:fldChar w:fldCharType="separate"/>
            </w:r>
            <w:r>
              <w:rPr>
                <w:noProof/>
                <w:webHidden/>
              </w:rPr>
              <w:t>38</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90" w:history="1">
            <w:r w:rsidRPr="0098514E">
              <w:rPr>
                <w:rStyle w:val="Hipervnculo"/>
                <w:noProof/>
              </w:rPr>
              <w:t>8.2.5. Fase principal. Bloque 3: Herramientas</w:t>
            </w:r>
            <w:r>
              <w:rPr>
                <w:noProof/>
                <w:webHidden/>
              </w:rPr>
              <w:tab/>
            </w:r>
            <w:r>
              <w:rPr>
                <w:noProof/>
                <w:webHidden/>
              </w:rPr>
              <w:fldChar w:fldCharType="begin"/>
            </w:r>
            <w:r>
              <w:rPr>
                <w:noProof/>
                <w:webHidden/>
              </w:rPr>
              <w:instrText xml:space="preserve"> PAGEREF _Toc511767190 \h </w:instrText>
            </w:r>
            <w:r>
              <w:rPr>
                <w:noProof/>
                <w:webHidden/>
              </w:rPr>
            </w:r>
            <w:r>
              <w:rPr>
                <w:noProof/>
                <w:webHidden/>
              </w:rPr>
              <w:fldChar w:fldCharType="separate"/>
            </w:r>
            <w:r>
              <w:rPr>
                <w:noProof/>
                <w:webHidden/>
              </w:rPr>
              <w:t>39</w:t>
            </w:r>
            <w:r>
              <w:rPr>
                <w:noProof/>
                <w:webHidden/>
              </w:rPr>
              <w:fldChar w:fldCharType="end"/>
            </w:r>
          </w:hyperlink>
        </w:p>
        <w:p w:rsidR="00960BF3" w:rsidRDefault="00960BF3">
          <w:pPr>
            <w:pStyle w:val="TDC2"/>
            <w:tabs>
              <w:tab w:val="right" w:leader="dot" w:pos="8494"/>
            </w:tabs>
            <w:rPr>
              <w:rFonts w:asciiTheme="minorHAnsi" w:eastAsiaTheme="minorEastAsia" w:hAnsiTheme="minorHAnsi"/>
              <w:noProof/>
              <w:sz w:val="22"/>
              <w:lang w:eastAsia="es-ES"/>
            </w:rPr>
          </w:pPr>
          <w:hyperlink w:anchor="_Toc511767191" w:history="1">
            <w:r w:rsidRPr="0098514E">
              <w:rPr>
                <w:rStyle w:val="Hipervnculo"/>
                <w:noProof/>
              </w:rPr>
              <w:t>8.3. Entrevista 3. Centro de Investigación Alimenticia</w:t>
            </w:r>
            <w:r>
              <w:rPr>
                <w:noProof/>
                <w:webHidden/>
              </w:rPr>
              <w:tab/>
            </w:r>
            <w:r>
              <w:rPr>
                <w:noProof/>
                <w:webHidden/>
              </w:rPr>
              <w:fldChar w:fldCharType="begin"/>
            </w:r>
            <w:r>
              <w:rPr>
                <w:noProof/>
                <w:webHidden/>
              </w:rPr>
              <w:instrText xml:space="preserve"> PAGEREF _Toc511767191 \h </w:instrText>
            </w:r>
            <w:r>
              <w:rPr>
                <w:noProof/>
                <w:webHidden/>
              </w:rPr>
            </w:r>
            <w:r>
              <w:rPr>
                <w:noProof/>
                <w:webHidden/>
              </w:rPr>
              <w:fldChar w:fldCharType="separate"/>
            </w:r>
            <w:r>
              <w:rPr>
                <w:noProof/>
                <w:webHidden/>
              </w:rPr>
              <w:t>40</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92" w:history="1">
            <w:r w:rsidRPr="0098514E">
              <w:rPr>
                <w:rStyle w:val="Hipervnculo"/>
                <w:noProof/>
              </w:rPr>
              <w:t>8.3.1. Nota inicial</w:t>
            </w:r>
            <w:r>
              <w:rPr>
                <w:noProof/>
                <w:webHidden/>
              </w:rPr>
              <w:tab/>
            </w:r>
            <w:r>
              <w:rPr>
                <w:noProof/>
                <w:webHidden/>
              </w:rPr>
              <w:fldChar w:fldCharType="begin"/>
            </w:r>
            <w:r>
              <w:rPr>
                <w:noProof/>
                <w:webHidden/>
              </w:rPr>
              <w:instrText xml:space="preserve"> PAGEREF _Toc511767192 \h </w:instrText>
            </w:r>
            <w:r>
              <w:rPr>
                <w:noProof/>
                <w:webHidden/>
              </w:rPr>
            </w:r>
            <w:r>
              <w:rPr>
                <w:noProof/>
                <w:webHidden/>
              </w:rPr>
              <w:fldChar w:fldCharType="separate"/>
            </w:r>
            <w:r>
              <w:rPr>
                <w:noProof/>
                <w:webHidden/>
              </w:rPr>
              <w:t>40</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93" w:history="1">
            <w:r w:rsidRPr="0098514E">
              <w:rPr>
                <w:rStyle w:val="Hipervnculo"/>
                <w:noProof/>
              </w:rPr>
              <w:t>8.3.2. Fase de calentamiento</w:t>
            </w:r>
            <w:r>
              <w:rPr>
                <w:noProof/>
                <w:webHidden/>
              </w:rPr>
              <w:tab/>
            </w:r>
            <w:r>
              <w:rPr>
                <w:noProof/>
                <w:webHidden/>
              </w:rPr>
              <w:fldChar w:fldCharType="begin"/>
            </w:r>
            <w:r>
              <w:rPr>
                <w:noProof/>
                <w:webHidden/>
              </w:rPr>
              <w:instrText xml:space="preserve"> PAGEREF _Toc511767193 \h </w:instrText>
            </w:r>
            <w:r>
              <w:rPr>
                <w:noProof/>
                <w:webHidden/>
              </w:rPr>
            </w:r>
            <w:r>
              <w:rPr>
                <w:noProof/>
                <w:webHidden/>
              </w:rPr>
              <w:fldChar w:fldCharType="separate"/>
            </w:r>
            <w:r>
              <w:rPr>
                <w:noProof/>
                <w:webHidden/>
              </w:rPr>
              <w:t>40</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94" w:history="1">
            <w:r w:rsidRPr="0098514E">
              <w:rPr>
                <w:rStyle w:val="Hipervnculo"/>
                <w:noProof/>
              </w:rPr>
              <w:t>8.3.3. Fase principal. Bloque 1: preguntas relacionadas trabajo</w:t>
            </w:r>
            <w:r>
              <w:rPr>
                <w:noProof/>
                <w:webHidden/>
              </w:rPr>
              <w:tab/>
            </w:r>
            <w:r>
              <w:rPr>
                <w:noProof/>
                <w:webHidden/>
              </w:rPr>
              <w:fldChar w:fldCharType="begin"/>
            </w:r>
            <w:r>
              <w:rPr>
                <w:noProof/>
                <w:webHidden/>
              </w:rPr>
              <w:instrText xml:space="preserve"> PAGEREF _Toc511767194 \h </w:instrText>
            </w:r>
            <w:r>
              <w:rPr>
                <w:noProof/>
                <w:webHidden/>
              </w:rPr>
            </w:r>
            <w:r>
              <w:rPr>
                <w:noProof/>
                <w:webHidden/>
              </w:rPr>
              <w:fldChar w:fldCharType="separate"/>
            </w:r>
            <w:r>
              <w:rPr>
                <w:noProof/>
                <w:webHidden/>
              </w:rPr>
              <w:t>40</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95" w:history="1">
            <w:r w:rsidRPr="0098514E">
              <w:rPr>
                <w:rStyle w:val="Hipervnculo"/>
                <w:noProof/>
              </w:rPr>
              <w:t>8.3.4. Fase principal. Bloque 2: Problemas en la tienda</w:t>
            </w:r>
            <w:r>
              <w:rPr>
                <w:noProof/>
                <w:webHidden/>
              </w:rPr>
              <w:tab/>
            </w:r>
            <w:r>
              <w:rPr>
                <w:noProof/>
                <w:webHidden/>
              </w:rPr>
              <w:fldChar w:fldCharType="begin"/>
            </w:r>
            <w:r>
              <w:rPr>
                <w:noProof/>
                <w:webHidden/>
              </w:rPr>
              <w:instrText xml:space="preserve"> PAGEREF _Toc511767195 \h </w:instrText>
            </w:r>
            <w:r>
              <w:rPr>
                <w:noProof/>
                <w:webHidden/>
              </w:rPr>
            </w:r>
            <w:r>
              <w:rPr>
                <w:noProof/>
                <w:webHidden/>
              </w:rPr>
              <w:fldChar w:fldCharType="separate"/>
            </w:r>
            <w:r>
              <w:rPr>
                <w:noProof/>
                <w:webHidden/>
              </w:rPr>
              <w:t>41</w:t>
            </w:r>
            <w:r>
              <w:rPr>
                <w:noProof/>
                <w:webHidden/>
              </w:rPr>
              <w:fldChar w:fldCharType="end"/>
            </w:r>
          </w:hyperlink>
        </w:p>
        <w:p w:rsidR="00960BF3" w:rsidRDefault="00960BF3">
          <w:pPr>
            <w:pStyle w:val="TDC3"/>
            <w:tabs>
              <w:tab w:val="right" w:leader="dot" w:pos="8494"/>
            </w:tabs>
            <w:rPr>
              <w:rFonts w:asciiTheme="minorHAnsi" w:eastAsiaTheme="minorEastAsia" w:hAnsiTheme="minorHAnsi"/>
              <w:noProof/>
              <w:sz w:val="22"/>
              <w:lang w:eastAsia="es-ES"/>
            </w:rPr>
          </w:pPr>
          <w:hyperlink w:anchor="_Toc511767196" w:history="1">
            <w:r w:rsidRPr="0098514E">
              <w:rPr>
                <w:rStyle w:val="Hipervnculo"/>
                <w:noProof/>
              </w:rPr>
              <w:t>8.3.5. Fase principal. Bloque 3: Herramientas</w:t>
            </w:r>
            <w:r>
              <w:rPr>
                <w:noProof/>
                <w:webHidden/>
              </w:rPr>
              <w:tab/>
            </w:r>
            <w:r>
              <w:rPr>
                <w:noProof/>
                <w:webHidden/>
              </w:rPr>
              <w:fldChar w:fldCharType="begin"/>
            </w:r>
            <w:r>
              <w:rPr>
                <w:noProof/>
                <w:webHidden/>
              </w:rPr>
              <w:instrText xml:space="preserve"> PAGEREF _Toc511767196 \h </w:instrText>
            </w:r>
            <w:r>
              <w:rPr>
                <w:noProof/>
                <w:webHidden/>
              </w:rPr>
            </w:r>
            <w:r>
              <w:rPr>
                <w:noProof/>
                <w:webHidden/>
              </w:rPr>
              <w:fldChar w:fldCharType="separate"/>
            </w:r>
            <w:r>
              <w:rPr>
                <w:noProof/>
                <w:webHidden/>
              </w:rPr>
              <w:t>42</w:t>
            </w:r>
            <w:r>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2F797F" w:rsidP="00F66EAC">
      <w:r>
        <w:fldChar w:fldCharType="begin"/>
      </w:r>
      <w:r>
        <w:instrText xml:space="preserve"> TOC \h \z \c "Tabla" </w:instrText>
      </w:r>
      <w:r>
        <w:fldChar w:fldCharType="separate"/>
      </w:r>
      <w:r w:rsidR="00C8752D">
        <w:rPr>
          <w:b/>
          <w:bCs/>
          <w:noProof/>
        </w:rPr>
        <w:t>No se encuentran elementos de tabla de ilustraciones.</w:t>
      </w:r>
      <w:r>
        <w:rPr>
          <w:b/>
          <w:bCs/>
          <w:noProof/>
        </w:rPr>
        <w:fldChar w:fldCharType="end"/>
      </w:r>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2F797F" w:rsidP="00E27F9C">
      <w:pPr>
        <w:sectPr w:rsidR="007901A6" w:rsidSect="006E7839">
          <w:headerReference w:type="first" r:id="rId11"/>
          <w:pgSz w:w="11906" w:h="16838"/>
          <w:pgMar w:top="1417" w:right="1701" w:bottom="1417" w:left="1701" w:header="708" w:footer="708" w:gutter="0"/>
          <w:cols w:space="708"/>
          <w:titlePg/>
          <w:docGrid w:linePitch="360"/>
        </w:sectPr>
      </w:pPr>
      <w:r>
        <w:fldChar w:fldCharType="begin"/>
      </w:r>
      <w:r>
        <w:instrText xml:space="preserve"> TOC \h \z \c "Ilustración" </w:instrText>
      </w:r>
      <w:r>
        <w:fldChar w:fldCharType="separate"/>
      </w:r>
      <w:r w:rsidR="00C8752D">
        <w:rPr>
          <w:b/>
          <w:bCs/>
          <w:noProof/>
        </w:rPr>
        <w:t>No se encuentran elementos de tabla de ilustraciones.</w:t>
      </w:r>
      <w:r>
        <w:rPr>
          <w:b/>
          <w:bCs/>
          <w:noProof/>
        </w:rPr>
        <w:fldChar w:fldCharType="end"/>
      </w:r>
    </w:p>
    <w:p w:rsidR="002519C0" w:rsidRDefault="00252DD4" w:rsidP="00C8752D">
      <w:pPr>
        <w:pStyle w:val="Ttulo1"/>
      </w:pPr>
      <w:bookmarkStart w:id="1" w:name="_Toc511767136"/>
      <w:r>
        <w:lastRenderedPageBreak/>
        <w:t>Visión de conjunto</w:t>
      </w:r>
      <w:bookmarkEnd w:id="1"/>
    </w:p>
    <w:p w:rsidR="00B945D5" w:rsidRDefault="00B945D5" w:rsidP="00B945D5">
      <w:pPr>
        <w:pStyle w:val="Ttulo2"/>
      </w:pPr>
      <w:bookmarkStart w:id="2" w:name="_Toc511767137"/>
      <w:r>
        <w:t>Contexto</w:t>
      </w:r>
      <w:bookmarkEnd w:id="2"/>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3" w:name="_Toc511767138"/>
      <w:r>
        <w:t>Objetivos principales</w:t>
      </w:r>
      <w:bookmarkEnd w:id="3"/>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4" w:name="_Toc511767139"/>
      <w:r>
        <w:t>Estudio inicial</w:t>
      </w:r>
      <w:bookmarkEnd w:id="4"/>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C12E42" w:rsidRDefault="00C12E42" w:rsidP="00B26297">
      <w:r>
        <w:t xml:space="preserve">Es </w:t>
      </w:r>
      <w:proofErr w:type="gramStart"/>
      <w:r>
        <w:t>importante  destacar</w:t>
      </w:r>
      <w:proofErr w:type="gramEnd"/>
      <w:r>
        <w:t xml:space="preserve"> que de estos dos usuarios de nuestro sistema interactivo, nos vamos a centrar más en los clientes siendo nuestro sistema un asistente virtual para los mismos de modo que la parte de los empleados sea una funcionalidad que aporte un mayor valor a la de los clientes.</w:t>
      </w:r>
    </w:p>
    <w:p w:rsidR="00B26297" w:rsidRDefault="00B26297" w:rsidP="00B26297">
      <w:pPr>
        <w:pStyle w:val="Ttulo3"/>
      </w:pPr>
      <w:bookmarkStart w:id="5" w:name="_Toc511767140"/>
      <w:r>
        <w:lastRenderedPageBreak/>
        <w:t>Identificación de requisitos</w:t>
      </w:r>
      <w:bookmarkEnd w:id="5"/>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6" w:name="_Toc511767141"/>
      <w:r>
        <w:t>Propuesta de solución</w:t>
      </w:r>
      <w:bookmarkEnd w:id="6"/>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7" w:name="_Toc511767142"/>
      <w:r>
        <w:t>Validación de la solución</w:t>
      </w:r>
      <w:bookmarkEnd w:id="7"/>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8" w:name="_Toc511767143"/>
      <w:r>
        <w:t>Miembros del grupo</w:t>
      </w:r>
      <w:bookmarkEnd w:id="8"/>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F13C4A"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Marcos Antolí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9" w:name="_Toc511767144"/>
      <w:r>
        <w:lastRenderedPageBreak/>
        <w:t>Situación actual y contexto</w:t>
      </w:r>
      <w:bookmarkEnd w:id="9"/>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0" w:name="_Toc511767145"/>
      <w:r>
        <w:t>Extracció</w:t>
      </w:r>
      <w:r w:rsidR="00782E71">
        <w:t>n de conocimiento</w:t>
      </w:r>
      <w:bookmarkEnd w:id="10"/>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731D09" w:rsidP="002E46A4">
      <w:pPr>
        <w:pStyle w:val="Ttulo3"/>
      </w:pPr>
      <w:bookmarkStart w:id="11" w:name="_Toc511767146"/>
      <w:r>
        <w:t>Entrevistas</w:t>
      </w:r>
      <w:r w:rsidR="002E46A4">
        <w:t xml:space="preserve"> a empleados</w:t>
      </w:r>
      <w:bookmarkEnd w:id="11"/>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w:t>
      </w:r>
      <w:r w:rsidR="00ED787E">
        <w:t>entrevistas</w:t>
      </w:r>
      <w:r>
        <w:t xml:space="preserve">, basándonos en el conocimiento de </w:t>
      </w:r>
      <w:r w:rsidR="00ED787E">
        <w:t xml:space="preserve">entrevistas </w:t>
      </w:r>
      <w:r>
        <w:t>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t>Calentamiento: fase de preguntas sencillas de datos etnográficos, edad, trabajo, estudios… para poder segmentar su tipo de usuario.</w:t>
      </w:r>
    </w:p>
    <w:p w:rsidR="00313613" w:rsidRDefault="00313613" w:rsidP="009F1048">
      <w:pPr>
        <w:pStyle w:val="Prrafodelista"/>
        <w:numPr>
          <w:ilvl w:val="0"/>
          <w:numId w:val="5"/>
        </w:numPr>
      </w:pPr>
      <w:r>
        <w:lastRenderedPageBreak/>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C67953">
        <w:rPr>
          <w:bCs/>
          <w:color w:val="000000"/>
        </w:rPr>
        <w:t>para la entrevista?</w:t>
      </w:r>
      <w:r w:rsidRPr="00C67953">
        <w:rPr>
          <w:color w:val="000000"/>
        </w:rPr>
        <w:t>,</w:t>
      </w:r>
      <w:r w:rsidRPr="00851754">
        <w:rPr>
          <w:color w:val="000000"/>
        </w:rPr>
        <w:t xml:space="preserve">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lastRenderedPageBreak/>
        <w:t>Fase principal</w:t>
      </w:r>
    </w:p>
    <w:p w:rsidR="00BE4AF2" w:rsidRPr="00675166" w:rsidRDefault="00BE4AF2" w:rsidP="00BE4AF2">
      <w:r>
        <w:t xml:space="preserve">A continuación, vamos a centrarnos en </w:t>
      </w:r>
      <w:bookmarkStart w:id="12" w:name="_Hlk511765367"/>
      <w:r>
        <w:t>preguntas relacionadas con tu trabajo</w:t>
      </w:r>
      <w:bookmarkEnd w:id="12"/>
      <w:r>
        <w:t>:</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bookmarkStart w:id="13" w:name="_Hlk511765293"/>
      <w:r>
        <w:t>¿Realizáis algún tipo de preparación de productos para envíos? (recogida en tienda, envío a casa…).</w:t>
      </w:r>
    </w:p>
    <w:bookmarkEnd w:id="13"/>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bookmarkStart w:id="14" w:name="_Hlk511765382"/>
      <w:r>
        <w:t>¿Cuáles son los principales problemas a los que hacéis frente en la tienda?</w:t>
      </w:r>
    </w:p>
    <w:bookmarkEnd w:id="14"/>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bookmarkStart w:id="15" w:name="_Hlk511765663"/>
      <w:r>
        <w:t>¿Qué problemas soléis tener con los clientes?</w:t>
      </w:r>
    </w:p>
    <w:bookmarkEnd w:id="15"/>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bookmarkStart w:id="16" w:name="_Hlk511765881"/>
      <w:r>
        <w:t>¿Contáis con algún programa o dispositivo electrónico que utilices para realizar vuestro trabajo?</w:t>
      </w:r>
    </w:p>
    <w:bookmarkEnd w:id="16"/>
    <w:p w:rsidR="00BE4AF2" w:rsidRDefault="00BE4AF2" w:rsidP="009F1048">
      <w:pPr>
        <w:pStyle w:val="Prrafodelista"/>
        <w:numPr>
          <w:ilvl w:val="0"/>
          <w:numId w:val="10"/>
        </w:numPr>
      </w:pPr>
      <w:r>
        <w:t xml:space="preserve">¿Desde donde la ejecutáis (tablet,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7F2AA5" w:rsidRDefault="007F2AA5" w:rsidP="007F2AA5">
      <w:pPr>
        <w:pStyle w:val="Ttulo4"/>
      </w:pPr>
      <w:r>
        <w:lastRenderedPageBreak/>
        <w:t>Las respuestas</w:t>
      </w:r>
    </w:p>
    <w:p w:rsidR="000A2845" w:rsidRDefault="00AB0CA6" w:rsidP="007F2AA5">
      <w:r>
        <w:t>A continuación, pasamos a sintetizar las respuestas de las distintas entrevistas realizadas.</w:t>
      </w:r>
      <w:r w:rsidR="000A2845">
        <w:t xml:space="preserve"> Cabe destacar que realizamos </w:t>
      </w:r>
      <w:r w:rsidR="00D73526">
        <w:t xml:space="preserve">tres entrevistas, una de ellas a un empleado de una tienda de ropa, y otras dos a personas que tratan al público y cuentan con un almacén que </w:t>
      </w:r>
      <w:r w:rsidR="00FE6972">
        <w:t>gestionar.</w:t>
      </w:r>
    </w:p>
    <w:p w:rsidR="00FE6972" w:rsidRDefault="00FE6972" w:rsidP="007F2AA5">
      <w:r>
        <w:t>Todas las respuestas se incluirán trascritas como anexo por si se desean revisar detenidamente.</w:t>
      </w:r>
    </w:p>
    <w:p w:rsidR="00FE6972" w:rsidRDefault="00FE6972" w:rsidP="007F2AA5">
      <w:r>
        <w:t xml:space="preserve">De manera general, el problema </w:t>
      </w:r>
      <w:r w:rsidR="009F0A31">
        <w:t>que se encuentra en las tres entrevistas es</w:t>
      </w:r>
      <w:r>
        <w:t xml:space="preserve"> a la hora de </w:t>
      </w:r>
      <w:r w:rsidR="009F0A31">
        <w:t>gestionar productos en almacén, por estar mal colocados, no conocer exactamente el stock o la posición de los objetos.</w:t>
      </w:r>
    </w:p>
    <w:p w:rsidR="00AB0CA6" w:rsidRDefault="009F0A31" w:rsidP="002E46A4">
      <w:r>
        <w:t xml:space="preserve">Información interesante viene también con la entrevista al empleado de una tienda de ropa, puesto que nos detalló claramente todas las tareas que se realizan en la tienda, ya sea almacén, visual para ordenar la tienda, atención al cliente… Además, nos definió métodos utilizados para evaluar la eficacia de la tienda, así como las herramientas </w:t>
      </w:r>
      <w:r w:rsidR="00F50E62">
        <w:t xml:space="preserve">informatizadas </w:t>
      </w:r>
      <w:r>
        <w:t>que se utilizan</w:t>
      </w:r>
      <w:r w:rsidR="00F50E62">
        <w:t>.</w:t>
      </w:r>
    </w:p>
    <w:p w:rsidR="00AB0CA6" w:rsidRPr="002E46A4" w:rsidRDefault="00AB0CA6" w:rsidP="002E46A4"/>
    <w:p w:rsidR="002E46A4" w:rsidRDefault="002E46A4" w:rsidP="002E46A4">
      <w:pPr>
        <w:pStyle w:val="Ttulo3"/>
      </w:pPr>
      <w:bookmarkStart w:id="17" w:name="_Toc511767147"/>
      <w:r>
        <w:t>Cuestionarios a clientes</w:t>
      </w:r>
      <w:bookmarkEnd w:id="17"/>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 xml:space="preserve">Para una mayor </w:t>
      </w:r>
      <w:r w:rsidRPr="00C67953">
        <w:t>distribución hemos utilizado la aplicación de “Google”, orientada a la creación de encuestas “Google Forms”.</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 xml:space="preserve">En cuanto al tipo de preguntas que tiene el cuestionario, </w:t>
      </w:r>
      <w:r w:rsidR="00C12E42">
        <w:t xml:space="preserve">en lugar de explicar cada pregunta individualmente vamos a explicar las </w:t>
      </w:r>
      <w:r>
        <w:t>5 secciones</w:t>
      </w:r>
      <w:r w:rsidR="00C12E42">
        <w:t xml:space="preserve"> definidas en el cuestionario:</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lastRenderedPageBreak/>
        <w:t>Sobre los productos</w:t>
      </w:r>
    </w:p>
    <w:p w:rsidR="00BE4AF2" w:rsidRDefault="00BE4AF2" w:rsidP="00BE4AF2">
      <w:r>
        <w:t xml:space="preserve">Mediante este apartado buscamos conocer la interacción que tienen los clientes con un determinado producto de una tienda, </w:t>
      </w:r>
      <w:r w:rsidR="00B54DC5">
        <w:t xml:space="preserve">de este modo podemos ver qué cosas hacen para comprar un producto (si se lo prueban, buscan información </w:t>
      </w:r>
      <w:proofErr w:type="gramStart"/>
      <w:r w:rsidR="00B54DC5">
        <w:t>del mismo</w:t>
      </w:r>
      <w:proofErr w:type="gramEnd"/>
      <w:r w:rsidR="00B54DC5">
        <w:t>…).</w:t>
      </w:r>
    </w:p>
    <w:p w:rsidR="008F3588" w:rsidRDefault="008F3588" w:rsidP="00BE4AF2">
      <w:r>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Este apartado va a tener dos funciones principales, en primer lugar, nos dará algo de feedback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 xml:space="preserve">Esto último es peligroso, puesto que como ya sabemos respuestas </w:t>
      </w:r>
      <w:proofErr w:type="gramStart"/>
      <w:r>
        <w:t>de  este</w:t>
      </w:r>
      <w:proofErr w:type="gramEnd"/>
      <w:r>
        <w:t xml:space="preserv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lastRenderedPageBreak/>
        <w:t>Al final, hemos considerado solo 83 respuestas válidas que son las que hemos utilizado para analizar.</w:t>
      </w:r>
    </w:p>
    <w:p w:rsidR="00186D9A" w:rsidRDefault="00186D9A" w:rsidP="007F2AA5"/>
    <w:p w:rsidR="00E27CE1" w:rsidRDefault="00E27CE1" w:rsidP="00186D9A">
      <w:pPr>
        <w:pStyle w:val="Ttulo4"/>
      </w:pPr>
      <w:r>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C12E42" w:rsidP="00EA4B2D">
      <w:r>
        <w:t xml:space="preserve">Estos segmentos nos van a ser de utilidad para la futura creación </w:t>
      </w:r>
      <w:proofErr w:type="gramStart"/>
      <w:r>
        <w:t>de los tipo</w:t>
      </w:r>
      <w:proofErr w:type="gramEnd"/>
      <w:r>
        <w:t xml:space="preserve"> persona y los escenarios, además de trasmitirnos unas “necesidades” básicas que tendrán los usuarios de la aplicación, las cuales nos permitirán crear algunos requisitos. Por ejemplo, el </w:t>
      </w:r>
      <w:r w:rsidR="009C0FFF">
        <w:t>último</w:t>
      </w:r>
      <w:r>
        <w:t xml:space="preserve"> segmento nos sugiere la necesidad de un sistema para localizar empleados, lo cual se traduciría en un requisito funcional para que </w:t>
      </w:r>
      <w:proofErr w:type="gramStart"/>
      <w:r>
        <w:t>al aplicación</w:t>
      </w:r>
      <w:proofErr w:type="gramEnd"/>
      <w:r>
        <w:t xml:space="preserve"> incluya dicha funcionalidad.</w:t>
      </w:r>
    </w:p>
    <w:p w:rsidR="002F797F" w:rsidRDefault="002F797F" w:rsidP="00EA4B2D">
      <w:pPr>
        <w:rPr>
          <w:rFonts w:ascii="Lucida Bright" w:eastAsiaTheme="majorEastAsia" w:hAnsi="Lucida Bright" w:cstheme="majorBidi"/>
          <w:i/>
          <w:color w:val="FFFFFF" w:themeColor="background1"/>
          <w:sz w:val="28"/>
          <w:szCs w:val="24"/>
        </w:rPr>
      </w:pPr>
    </w:p>
    <w:p w:rsidR="00731D09" w:rsidRDefault="00731D09" w:rsidP="00EA4B2D"/>
    <w:p w:rsidR="00731D09" w:rsidRDefault="00731D09" w:rsidP="00EA4B2D"/>
    <w:p w:rsidR="00731D09" w:rsidRDefault="00731D09" w:rsidP="00EA4B2D"/>
    <w:p w:rsidR="00731D09" w:rsidRDefault="00731D09" w:rsidP="00EA4B2D"/>
    <w:p w:rsidR="00731D09" w:rsidRDefault="00731D09" w:rsidP="00EA4B2D"/>
    <w:p w:rsidR="00EA4B2D" w:rsidRDefault="00EA4B2D" w:rsidP="00EA4B2D">
      <w:pPr>
        <w:pStyle w:val="Ttulo2"/>
      </w:pPr>
      <w:bookmarkStart w:id="18" w:name="_Toc507776375"/>
      <w:bookmarkStart w:id="19" w:name="_Toc511767148"/>
      <w:r>
        <w:lastRenderedPageBreak/>
        <w:t xml:space="preserve">Estado de la </w:t>
      </w:r>
      <w:bookmarkEnd w:id="18"/>
      <w:r>
        <w:t>cuestión</w:t>
      </w:r>
      <w:bookmarkEnd w:id="19"/>
    </w:p>
    <w:p w:rsidR="00EA4B2D" w:rsidRDefault="00EA4B2D" w:rsidP="00EA4B2D">
      <w:r>
        <w:t>Respecto a los sistemas que puedan ser similares a nuestra tienda interactiva tenemos tres categorías claramente diferenciadas las tiendas físicas, las tiendas online y otras tiendas interactivas.</w:t>
      </w:r>
    </w:p>
    <w:p w:rsidR="00EA4B2D" w:rsidRDefault="00EA4B2D" w:rsidP="00EA4B2D">
      <w:r>
        <w:t>Las dos primeras son un producto en el que se realizaría un proceso igual al nuestro (un cliente compra ropa y un vendedor la vende/prepara) aunque tendrán sus diferencias implantadas por nosotros mediante el propio sistema interactivo a desarrollar.</w:t>
      </w:r>
    </w:p>
    <w:p w:rsidR="00EA4B2D" w:rsidRDefault="00EA4B2D" w:rsidP="00EA4B2D">
      <w:r>
        <w:t xml:space="preserve">Por otro lado, las tiendas interactivas que ya existen también realizan ese proceso de </w:t>
      </w:r>
      <w:proofErr w:type="gramStart"/>
      <w:r>
        <w:t>compra-venta</w:t>
      </w:r>
      <w:proofErr w:type="gramEnd"/>
      <w:r>
        <w:t xml:space="preserve"> pero le añaden un valor propio por la interactividad que realicen, siendo esta muy distinta entre las distintas tiendas al ser cada una prácticamente una implantación única.</w:t>
      </w:r>
    </w:p>
    <w:p w:rsidR="00EA4B2D" w:rsidRDefault="00EA4B2D" w:rsidP="00EA4B2D"/>
    <w:p w:rsidR="00EA4B2D" w:rsidRDefault="00EA4B2D" w:rsidP="00EA4B2D">
      <w:pPr>
        <w:pStyle w:val="Ttulo3"/>
      </w:pPr>
      <w:bookmarkStart w:id="20" w:name="_Toc511767149"/>
      <w:r>
        <w:t>Tiendas físicas</w:t>
      </w:r>
      <w:bookmarkEnd w:id="20"/>
    </w:p>
    <w:p w:rsidR="00EA4B2D" w:rsidRDefault="00EA4B2D" w:rsidP="00EA4B2D">
      <w:r>
        <w:t>La mayor similitud que tendremos con la tienda física es que nuestra tienda interactiva va a estar situada en una tienda física, es decir el sistema interactivo a desarrollar estará pensado para utilizarse dentro de una tienda física.</w:t>
      </w:r>
    </w:p>
    <w:p w:rsidR="00EA4B2D" w:rsidRDefault="00EA4B2D" w:rsidP="00EA4B2D">
      <w:r>
        <w:t>Siendo nuestro producto, algo que aporte valor a una tienda física.</w:t>
      </w:r>
    </w:p>
    <w:p w:rsidR="00EA4B2D" w:rsidRDefault="00EA4B2D" w:rsidP="00EA4B2D">
      <w:pPr>
        <w:pStyle w:val="Ttulo3"/>
      </w:pPr>
      <w:bookmarkStart w:id="21" w:name="_Toc511767150"/>
      <w:r>
        <w:t>Tiendas online</w:t>
      </w:r>
      <w:bookmarkEnd w:id="21"/>
    </w:p>
    <w:p w:rsidR="00EA4B2D" w:rsidRDefault="00EA4B2D" w:rsidP="00EA4B2D">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EA4B2D" w:rsidRDefault="00EA4B2D" w:rsidP="00EA4B2D">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EA4B2D" w:rsidRDefault="00EA4B2D" w:rsidP="00EA4B2D">
      <w:pPr>
        <w:pStyle w:val="Ttulo3"/>
      </w:pPr>
      <w:bookmarkStart w:id="22" w:name="_Toc511767151"/>
      <w:r>
        <w:t>Tiendas interactivas</w:t>
      </w:r>
      <w:bookmarkEnd w:id="22"/>
    </w:p>
    <w:p w:rsidR="00EA4B2D" w:rsidRDefault="00EA4B2D" w:rsidP="00EA4B2D">
      <w:r>
        <w:t xml:space="preserve">En este apartado vamos a poner algunos de los modelos de tienda interactiva que nos han parecido más interesantes. </w:t>
      </w:r>
    </w:p>
    <w:p w:rsidR="00EA4B2D" w:rsidRDefault="00EA4B2D" w:rsidP="00EA4B2D">
      <w:pPr>
        <w:pStyle w:val="Ttulo4"/>
      </w:pPr>
      <w:r>
        <w:t>Pantalla interactiva</w:t>
      </w:r>
    </w:p>
    <w:p w:rsidR="00EA4B2D" w:rsidRDefault="00EA4B2D" w:rsidP="00EA4B2D">
      <w:r>
        <w:t>En este conjunto queremos introducir la solución de interactividad que se da más comúnmente en las tiendas, esta consiste una pantalla de gran tamaño que los usuarios pueden tocar para acceder a distintas funcionalidades o información.</w:t>
      </w:r>
    </w:p>
    <w:p w:rsidR="00EA4B2D" w:rsidRDefault="00EA4B2D" w:rsidP="00EA4B2D">
      <w:r>
        <w:t>Dentro de esta categoría podemos encontrar dos elementos basados en la misma idea, pero que se implementan de un modo algo distinto y tienen una funcionalidad más específica.</w:t>
      </w:r>
    </w:p>
    <w:p w:rsidR="00EA4B2D" w:rsidRDefault="00EA4B2D" w:rsidP="00EA4B2D">
      <w:pPr>
        <w:pStyle w:val="Ttulo5"/>
      </w:pPr>
      <w:r>
        <w:lastRenderedPageBreak/>
        <w:t>Escaparate interactivo</w:t>
      </w:r>
    </w:p>
    <w:p w:rsidR="00EA4B2D" w:rsidRDefault="00EA4B2D" w:rsidP="00EA4B2D">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p>
    <w:p w:rsidR="00EA4B2D" w:rsidRPr="00CF3650" w:rsidRDefault="00EA4B2D" w:rsidP="00EA4B2D">
      <w:pPr>
        <w:pStyle w:val="Ttulo5"/>
      </w:pPr>
      <w:r>
        <w:t>Probador interactivo</w:t>
      </w:r>
    </w:p>
    <w:p w:rsidR="00EA4B2D" w:rsidRDefault="00EA4B2D" w:rsidP="00EA4B2D">
      <w:r>
        <w:t>En esta implementación la pantalla utiliza técnicas de inteligencia artificial para superponer sobre el usuario las distintas prendas de ropa que ofrece la tienda, de este modo el usuario puede observar cómo le quedaría la correspondiente prenda.</w:t>
      </w:r>
    </w:p>
    <w:p w:rsidR="00EA4B2D" w:rsidRDefault="00EA4B2D" w:rsidP="00EA4B2D">
      <w:r>
        <w:t>Esta implementación sustituye en parte a los probadores normales de una tienda, aunque no del todo al no poder mostrarte cómo te queda realmente una talla (cosa que solo puedes saber seguro probándote la ropa directamente).</w:t>
      </w:r>
    </w:p>
    <w:p w:rsidR="00FB0938" w:rsidRDefault="00EA4B2D" w:rsidP="00FB0938">
      <w:pPr>
        <w:pStyle w:val="Ttulo4"/>
      </w:pPr>
      <w:r>
        <w:t>Información en tu smartphone</w:t>
      </w:r>
    </w:p>
    <w:p w:rsidR="00FB0938" w:rsidRPr="00FB0938" w:rsidRDefault="00F13C4A" w:rsidP="00FB0938">
      <w:r>
        <w:rPr>
          <w:color w:val="FF0000"/>
        </w:rPr>
        <w:t>David</w:t>
      </w:r>
    </w:p>
    <w:p w:rsidR="00EA4B2D" w:rsidRDefault="00EA4B2D" w:rsidP="00EA4B2D">
      <w:pPr>
        <w:pStyle w:val="Ttulo4"/>
      </w:pPr>
      <w:r>
        <w:t>Sistemas de ayuda a trabajadores</w:t>
      </w:r>
    </w:p>
    <w:p w:rsidR="00FB0938" w:rsidRPr="002F797F" w:rsidRDefault="00F13C4A" w:rsidP="00FB0938">
      <w:pPr>
        <w:rPr>
          <w:color w:val="FF0000"/>
        </w:rPr>
      </w:pPr>
      <w:r>
        <w:rPr>
          <w:color w:val="FF0000"/>
        </w:rPr>
        <w:t>David</w:t>
      </w:r>
    </w:p>
    <w:p w:rsidR="00EA4B2D" w:rsidRDefault="00EA4B2D" w:rsidP="00EA4B2D">
      <w:pPr>
        <w:pStyle w:val="Ttulo3"/>
      </w:pPr>
      <w:bookmarkStart w:id="23" w:name="_Toc511767152"/>
      <w:r>
        <w:t>Comparación de sistemas similares</w:t>
      </w:r>
      <w:bookmarkEnd w:id="23"/>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F13C4A" w:rsidP="00EA4B2D">
      <w:pPr>
        <w:rPr>
          <w:color w:val="FF0000"/>
        </w:rPr>
      </w:pPr>
      <w:r>
        <w:rPr>
          <w:color w:val="FF0000"/>
        </w:rPr>
        <w:t>David</w:t>
      </w:r>
    </w:p>
    <w:p w:rsidR="00960BF3" w:rsidRDefault="00960BF3">
      <w:pPr>
        <w:spacing w:before="0" w:after="160" w:line="259" w:lineRule="auto"/>
        <w:jc w:val="left"/>
      </w:pPr>
      <w:r>
        <w:br w:type="page"/>
      </w:r>
    </w:p>
    <w:p w:rsidR="00CA6E4C" w:rsidRDefault="00CA6E4C" w:rsidP="00CA6E4C">
      <w:pPr>
        <w:pStyle w:val="Ttulo2"/>
      </w:pPr>
      <w:bookmarkStart w:id="24" w:name="_Toc511767153"/>
      <w:r>
        <w:lastRenderedPageBreak/>
        <w:t>Artefactos persona</w:t>
      </w:r>
      <w:bookmarkEnd w:id="24"/>
    </w:p>
    <w:p w:rsidR="00ED787E" w:rsidRDefault="00ED787E" w:rsidP="00CA6E4C">
      <w:r>
        <w:t>Una vez obtenido el conocimiento necesario, pasamos a trabajar sobre este. El primer paso es representar distintos artefactos persona, entes abstractos que nos permitan representar en un individuo ficticio un arquetipo de usuario que utilizaría nuestra aplicación. En este aspecto, vamos a realizar dos artefactos persona para cada tipo de usuario de nuestro sistema, clientes y empleados.</w:t>
      </w:r>
    </w:p>
    <w:p w:rsidR="00ED787E" w:rsidRPr="00EE3ADE" w:rsidRDefault="00ED787E" w:rsidP="00CA6E4C"/>
    <w:p w:rsidR="00CA6E4C" w:rsidRDefault="00CA6E4C" w:rsidP="00CA6E4C">
      <w:pPr>
        <w:pStyle w:val="Ttulo3"/>
      </w:pPr>
      <w:bookmarkStart w:id="25" w:name="_Toc511767154"/>
      <w:r>
        <w:t>Clientes</w:t>
      </w:r>
      <w:bookmarkEnd w:id="25"/>
    </w:p>
    <w:p w:rsidR="00EE11FA" w:rsidRPr="00EE11FA" w:rsidRDefault="00EE11FA" w:rsidP="00EE11FA">
      <w:pPr>
        <w:pStyle w:val="Ttulo4"/>
      </w:pP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118331</wp:posOffset>
            </wp:positionV>
            <wp:extent cx="1477645" cy="1873250"/>
            <wp:effectExtent l="0" t="0" r="8255" b="0"/>
            <wp:wrapNone/>
            <wp:docPr id="4" name="Imagen 4" descr="Pau Juan Garc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u Juan GarcÃ­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64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t>Arquetipo 1</w:t>
      </w:r>
    </w:p>
    <w:p w:rsidR="00960BF3" w:rsidRDefault="00960BF3" w:rsidP="00EE11FA"/>
    <w:p w:rsidR="002F797F" w:rsidRDefault="002F797F" w:rsidP="00EE11FA">
      <w:r>
        <w:t>Nombre: Juan García</w:t>
      </w:r>
      <w:r w:rsidR="00EE11FA" w:rsidRPr="00EE11FA">
        <w:t xml:space="preserve"> </w:t>
      </w:r>
    </w:p>
    <w:p w:rsidR="002F797F" w:rsidRDefault="002F797F" w:rsidP="002F797F">
      <w:r>
        <w:t>Sexo: Hombre</w:t>
      </w:r>
    </w:p>
    <w:p w:rsidR="002F797F" w:rsidRDefault="002F797F" w:rsidP="002F797F">
      <w:r>
        <w:t>Edad: 25 años</w:t>
      </w:r>
    </w:p>
    <w:p w:rsidR="00960BF3" w:rsidRDefault="002F797F" w:rsidP="002F797F">
      <w:r>
        <w:t>Ocupación: Contable</w:t>
      </w:r>
    </w:p>
    <w:p w:rsidR="00960BF3" w:rsidRDefault="00960BF3" w:rsidP="002F797F"/>
    <w:p w:rsidR="002F797F" w:rsidRDefault="002F797F" w:rsidP="002F797F">
      <w:r>
        <w:t xml:space="preserve">Conocimiento de la tecnología: Usa la tecnología en su vida diaria para el trabajo: utiliza el correo electrónico y herramientas ofimáticas. </w:t>
      </w:r>
    </w:p>
    <w:p w:rsidR="002F797F" w:rsidRDefault="002F797F" w:rsidP="002F797F">
      <w:r>
        <w:t xml:space="preserve">También utiliza el ordenador fuera de su vida laboral, es aficionado a los videojuegos y juega de forma habitual. Por otro lado, es un gran aficionado a la lectura, le gusta leer </w:t>
      </w:r>
      <w:r w:rsidR="000A2845">
        <w:t>en los</w:t>
      </w:r>
      <w:r>
        <w:t xml:space="preserve"> viajes con su ebook.</w:t>
      </w:r>
      <w:r w:rsidR="00EE11FA" w:rsidRPr="00EE11FA">
        <w:rPr>
          <w:noProof/>
        </w:rPr>
        <w:t xml:space="preserve"> </w:t>
      </w:r>
    </w:p>
    <w:p w:rsidR="002F797F" w:rsidRDefault="002F797F" w:rsidP="002F797F">
      <w:r>
        <w:t>Aptitudes: Persona muy organizada con gran capacidad de pensamiento analítico. Le gusta obtener productos de gran calidad a un buen precio.</w:t>
      </w:r>
    </w:p>
    <w:p w:rsidR="002F797F" w:rsidRDefault="002F797F" w:rsidP="002F797F">
      <w:r>
        <w:t>Hobbies: Práctica deporte de forma periódica, es aficionado de los videojuegos y le gusta salir con amigos de compras.</w:t>
      </w:r>
    </w:p>
    <w:p w:rsidR="002F797F" w:rsidRDefault="002F797F" w:rsidP="002F797F">
      <w:r>
        <w:t xml:space="preserve">Conductor: Tiene </w:t>
      </w:r>
      <w:proofErr w:type="gramStart"/>
      <w:r>
        <w:t>carnet</w:t>
      </w:r>
      <w:proofErr w:type="gramEnd"/>
      <w:r>
        <w:t xml:space="preserve"> de conducir y vehículo propio.</w:t>
      </w:r>
    </w:p>
    <w:p w:rsidR="002F797F" w:rsidRDefault="002F797F" w:rsidP="002F797F">
      <w:r>
        <w:t>Redes sociales: Twitter.</w:t>
      </w:r>
    </w:p>
    <w:p w:rsidR="002F797F" w:rsidRDefault="002F797F" w:rsidP="002F797F">
      <w:r>
        <w:t xml:space="preserve">Grupo de amigos: Tiene un gran grupo de amigos con los que práctica habitualmente deportes y juega a videojuegos. También junto con sus amigos salen de compras y </w:t>
      </w:r>
      <w:proofErr w:type="gramStart"/>
      <w:r>
        <w:t>los</w:t>
      </w:r>
      <w:proofErr w:type="gramEnd"/>
      <w:r>
        <w:t xml:space="preserve"> gusta comprar en tiendas donde la relación calidad-precio es buena.</w:t>
      </w:r>
    </w:p>
    <w:p w:rsidR="002F797F" w:rsidRDefault="002F797F" w:rsidP="002F797F">
      <w:r>
        <w:t xml:space="preserve">Necesidades: </w:t>
      </w:r>
    </w:p>
    <w:p w:rsidR="002F797F" w:rsidRDefault="002F797F" w:rsidP="00EE11FA">
      <w:pPr>
        <w:pStyle w:val="Prrafodelista"/>
        <w:numPr>
          <w:ilvl w:val="0"/>
          <w:numId w:val="17"/>
        </w:numPr>
      </w:pPr>
      <w:r>
        <w:t xml:space="preserve">Poder realizar las compras de forma rápida. </w:t>
      </w:r>
    </w:p>
    <w:p w:rsidR="002F797F" w:rsidRDefault="002F797F" w:rsidP="00EE11FA">
      <w:pPr>
        <w:pStyle w:val="Prrafodelista"/>
        <w:numPr>
          <w:ilvl w:val="0"/>
          <w:numId w:val="17"/>
        </w:numPr>
      </w:pPr>
      <w:r>
        <w:t xml:space="preserve">Poder orientarse perfectamente en la tienda, así como poder visualizar los productos de una forma simple y rápida. </w:t>
      </w:r>
    </w:p>
    <w:p w:rsidR="002F797F" w:rsidRDefault="002F797F" w:rsidP="00EE11FA">
      <w:pPr>
        <w:pStyle w:val="Prrafodelista"/>
        <w:numPr>
          <w:ilvl w:val="0"/>
          <w:numId w:val="17"/>
        </w:numPr>
      </w:pPr>
      <w:r>
        <w:t>Poder pagar con tarjeta y que le lleven el pedido.</w:t>
      </w:r>
      <w:r w:rsidR="00EE11FA" w:rsidRPr="00EE11FA">
        <w:rPr>
          <w:noProof/>
        </w:rPr>
        <w:t xml:space="preserve"> </w:t>
      </w:r>
    </w:p>
    <w:p w:rsidR="002F797F" w:rsidRDefault="002F797F" w:rsidP="002F797F"/>
    <w:p w:rsidR="000A2845" w:rsidRDefault="000A2845" w:rsidP="000A2845">
      <w:pPr>
        <w:pStyle w:val="Ttulo3"/>
      </w:pPr>
      <w:bookmarkStart w:id="26" w:name="_Toc511767155"/>
      <w:r>
        <w:lastRenderedPageBreak/>
        <w:t>Empleados</w:t>
      </w:r>
      <w:bookmarkEnd w:id="26"/>
    </w:p>
    <w:p w:rsidR="002F797F" w:rsidRDefault="00960BF3" w:rsidP="00EE11FA">
      <w:pPr>
        <w:pStyle w:val="Ttulo4"/>
      </w:pPr>
      <w:r>
        <w:rPr>
          <w:noProof/>
        </w:rPr>
        <w:drawing>
          <wp:anchor distT="0" distB="0" distL="114300" distR="114300" simplePos="0" relativeHeight="251672576" behindDoc="1" locked="0" layoutInCell="1" allowOverlap="1">
            <wp:simplePos x="0" y="0"/>
            <wp:positionH relativeFrom="margin">
              <wp:posOffset>3742193</wp:posOffset>
            </wp:positionH>
            <wp:positionV relativeFrom="paragraph">
              <wp:posOffset>120318</wp:posOffset>
            </wp:positionV>
            <wp:extent cx="1733384" cy="1733384"/>
            <wp:effectExtent l="0" t="0" r="635" b="635"/>
            <wp:wrapNone/>
            <wp:docPr id="18" name="Imagen 18" descr="Resultado de imagen de maria r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maria rui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384" cy="17333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1FA">
        <w:t xml:space="preserve">Arquetipo </w:t>
      </w:r>
      <w:r w:rsidR="000A2845">
        <w:t>1</w:t>
      </w:r>
    </w:p>
    <w:p w:rsidR="002F797F" w:rsidRDefault="000A2845" w:rsidP="002F797F">
      <w:r>
        <w:t xml:space="preserve"> </w:t>
      </w:r>
      <w:r w:rsidR="002F797F">
        <w:t>Nombre: María Ruíz</w:t>
      </w:r>
    </w:p>
    <w:p w:rsidR="002F797F" w:rsidRDefault="002F797F" w:rsidP="002F797F">
      <w:r>
        <w:t>Sexo: Mujer</w:t>
      </w:r>
    </w:p>
    <w:p w:rsidR="002F797F" w:rsidRDefault="002F797F" w:rsidP="002F797F">
      <w:r>
        <w:t>Edad: 30 años</w:t>
      </w:r>
    </w:p>
    <w:p w:rsidR="002F797F" w:rsidRDefault="002F797F" w:rsidP="002F797F">
      <w:r>
        <w:t>Ocupación: Dependienta</w:t>
      </w:r>
    </w:p>
    <w:p w:rsidR="000A2845" w:rsidRDefault="000A2845" w:rsidP="002F797F"/>
    <w:p w:rsidR="000A2845" w:rsidRDefault="000A2845" w:rsidP="002F797F"/>
    <w:p w:rsidR="002F797F" w:rsidRDefault="002F797F" w:rsidP="002F797F">
      <w:r>
        <w:t>Conocimiento de la tecnología: Usa poco las nuevas tecnologías. Solo las usa para ver películas o escuchar música.</w:t>
      </w:r>
    </w:p>
    <w:p w:rsidR="002F797F" w:rsidRDefault="002F797F" w:rsidP="002F797F">
      <w:r>
        <w:t xml:space="preserve">Aptitudes: Persona educada y muy atenta con las personas. </w:t>
      </w:r>
      <w:r w:rsidR="00EE11FA">
        <w:t>Le</w:t>
      </w:r>
      <w:r>
        <w:t xml:space="preserve"> gusta ayudar sin recibir nada a cambio.</w:t>
      </w:r>
    </w:p>
    <w:p w:rsidR="002F797F" w:rsidRDefault="002F797F" w:rsidP="002F797F">
      <w:r>
        <w:t>Hobbies: Cine, música.</w:t>
      </w:r>
    </w:p>
    <w:p w:rsidR="002F797F" w:rsidRDefault="002F797F" w:rsidP="002F797F">
      <w:r>
        <w:t xml:space="preserve">Conductor: Tiene </w:t>
      </w:r>
      <w:proofErr w:type="gramStart"/>
      <w:r>
        <w:t>carnet</w:t>
      </w:r>
      <w:proofErr w:type="gramEnd"/>
      <w:r>
        <w:t xml:space="preserve"> de conducir.</w:t>
      </w:r>
    </w:p>
    <w:p w:rsidR="002F797F" w:rsidRDefault="002F797F" w:rsidP="002F797F">
      <w:r>
        <w:t>Redes sociales: No.</w:t>
      </w:r>
    </w:p>
    <w:p w:rsidR="002F797F" w:rsidRDefault="002F797F" w:rsidP="002F797F">
      <w:r>
        <w:t>Grupos de amigos: Compañeros de trabajo.</w:t>
      </w:r>
    </w:p>
    <w:p w:rsidR="002F797F" w:rsidRDefault="002F797F" w:rsidP="002F797F">
      <w:r>
        <w:t xml:space="preserve">Necesidades: </w:t>
      </w:r>
    </w:p>
    <w:p w:rsidR="00CA6E4C" w:rsidRPr="00EE3ADE" w:rsidRDefault="002F797F" w:rsidP="00EE11FA">
      <w:pPr>
        <w:pStyle w:val="Prrafodelista"/>
        <w:numPr>
          <w:ilvl w:val="0"/>
          <w:numId w:val="17"/>
        </w:numPr>
      </w:pPr>
      <w:r>
        <w:t>Poder trabajar de una forma eficiente.</w:t>
      </w:r>
    </w:p>
    <w:p w:rsidR="00CA6E4C" w:rsidRDefault="00CA6E4C" w:rsidP="00CA6E4C"/>
    <w:p w:rsidR="000A2845" w:rsidRDefault="000A2845" w:rsidP="00CA6E4C"/>
    <w:p w:rsidR="000A2845" w:rsidRDefault="000A2845" w:rsidP="00CA6E4C"/>
    <w:p w:rsidR="00CA6E4C" w:rsidRDefault="00CA6E4C" w:rsidP="00CA6E4C">
      <w:pPr>
        <w:pStyle w:val="Ttulo2"/>
      </w:pPr>
      <w:bookmarkStart w:id="27" w:name="_Toc511767156"/>
      <w:r>
        <w:t>Escenarios</w:t>
      </w:r>
      <w:bookmarkEnd w:id="27"/>
    </w:p>
    <w:p w:rsidR="00CA6E4C" w:rsidRDefault="002F797F" w:rsidP="00CA6E4C">
      <w:r>
        <w:t>DANI INTRO</w:t>
      </w:r>
    </w:p>
    <w:p w:rsidR="00CA6E4C" w:rsidRDefault="00CA6E4C" w:rsidP="00CA6E4C">
      <w:pPr>
        <w:pStyle w:val="Ttulo3"/>
      </w:pPr>
      <w:bookmarkStart w:id="28" w:name="_Toc511767157"/>
      <w:r>
        <w:t>Clientes</w:t>
      </w:r>
      <w:bookmarkEnd w:id="28"/>
    </w:p>
    <w:p w:rsidR="00CA6E4C" w:rsidRPr="00EE3ADE" w:rsidRDefault="002F797F" w:rsidP="00CA6E4C">
      <w:r>
        <w:t>ALVARO</w:t>
      </w:r>
    </w:p>
    <w:p w:rsidR="00CA6E4C" w:rsidRDefault="00CA6E4C" w:rsidP="00CA6E4C"/>
    <w:p w:rsidR="00CA6E4C" w:rsidRPr="00EE3ADE" w:rsidRDefault="00CA6E4C" w:rsidP="00CA6E4C">
      <w:pPr>
        <w:pStyle w:val="Ttulo3"/>
      </w:pPr>
      <w:bookmarkStart w:id="29" w:name="_Toc511767158"/>
      <w:r>
        <w:t>Empleados</w:t>
      </w:r>
      <w:bookmarkEnd w:id="29"/>
    </w:p>
    <w:p w:rsidR="00CA6E4C" w:rsidRDefault="002F797F" w:rsidP="00CA6E4C">
      <w:r>
        <w:t>DANI</w:t>
      </w:r>
    </w:p>
    <w:p w:rsidR="0092655B" w:rsidRDefault="0092655B" w:rsidP="00EA4B2D"/>
    <w:p w:rsidR="0092655B" w:rsidRDefault="0092655B" w:rsidP="00EA4B2D"/>
    <w:p w:rsidR="00960BF3" w:rsidRDefault="00960BF3">
      <w:pPr>
        <w:spacing w:before="0" w:after="160" w:line="259" w:lineRule="auto"/>
        <w:jc w:val="left"/>
      </w:pPr>
      <w:r>
        <w:br w:type="page"/>
      </w:r>
    </w:p>
    <w:p w:rsidR="00C30334" w:rsidRDefault="00DE249D" w:rsidP="00DE249D">
      <w:pPr>
        <w:pStyle w:val="Ttulo1"/>
      </w:pPr>
      <w:bookmarkStart w:id="30" w:name="_Toc511767159"/>
      <w:r>
        <w:lastRenderedPageBreak/>
        <w:t>Identificación de requisitos</w:t>
      </w:r>
      <w:bookmarkEnd w:id="30"/>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CA6E4C" w:rsidRDefault="00CA6E4C" w:rsidP="00CA6E4C">
      <w:pPr>
        <w:pStyle w:val="Ttulo2"/>
      </w:pPr>
      <w:bookmarkStart w:id="31" w:name="_Toc511767160"/>
      <w:r>
        <w:t>Funcionalidades de nuestro sistema</w:t>
      </w:r>
      <w:bookmarkEnd w:id="31"/>
    </w:p>
    <w:p w:rsidR="00CA6E4C" w:rsidRDefault="00CA6E4C" w:rsidP="00CA6E4C">
      <w:r>
        <w:t>A partir de todo lo realizado en este apartado, vamos a extraer y definir las necesidades que debe cubrir nuestro sistema, así como ciertas buenas prácticas a cumplir.</w:t>
      </w:r>
    </w:p>
    <w:p w:rsidR="00CA6E4C" w:rsidRDefault="00CA6E4C" w:rsidP="00CA6E4C"/>
    <w:p w:rsidR="00CA6E4C" w:rsidRDefault="00CA6E4C" w:rsidP="00CA6E4C">
      <w:r>
        <w:t>Vamos a exponer las necesidades separadas por el tipo de usuario:</w:t>
      </w:r>
    </w:p>
    <w:p w:rsidR="00CA6E4C" w:rsidRDefault="00CA6E4C" w:rsidP="00CA6E4C">
      <w:pPr>
        <w:pStyle w:val="Ttulo3"/>
      </w:pPr>
      <w:bookmarkStart w:id="32" w:name="_Toc511767161"/>
      <w:r>
        <w:t>Necesidades de los clientes</w:t>
      </w:r>
      <w:bookmarkEnd w:id="32"/>
    </w:p>
    <w:p w:rsidR="00CA6E4C" w:rsidRDefault="00CA6E4C" w:rsidP="00CA6E4C">
      <w:r>
        <w:t>Las necesidades de los clientes del Primark las hemos obtenido tras realizar la anterior segmentación de los potenciales clientes con los datos del cuestionario.</w:t>
      </w:r>
    </w:p>
    <w:p w:rsidR="00CA6E4C" w:rsidRDefault="00CA6E4C" w:rsidP="00CA6E4C">
      <w:r>
        <w:t>Vamos a explicar las necesidades que han surgido de cada segmento al realizar el análisis.</w:t>
      </w:r>
    </w:p>
    <w:p w:rsidR="00CA6E4C" w:rsidRDefault="00CA6E4C" w:rsidP="00CA6E4C">
      <w:pPr>
        <w:pStyle w:val="Ttulo4"/>
      </w:pPr>
      <w:r>
        <w:t>Necesidades explícitas</w:t>
      </w:r>
    </w:p>
    <w:p w:rsidR="00CA6E4C" w:rsidRPr="00CA6888" w:rsidRDefault="00CA6E4C" w:rsidP="00CA6E4C">
      <w:pPr>
        <w:rPr>
          <w:color w:val="FF0000"/>
        </w:rPr>
      </w:pPr>
      <w:r w:rsidRPr="00CA6888">
        <w:rPr>
          <w:color w:val="FF0000"/>
        </w:rPr>
        <w:t>A partir de las segmentaciones encontradas en el cuestionario, hemos definido las siguientes necesidades que surgen directamente.</w:t>
      </w:r>
    </w:p>
    <w:p w:rsidR="00CA6E4C" w:rsidRDefault="00CA6E4C" w:rsidP="00CA6E4C">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CA6E4C" w:rsidRDefault="00CA6E4C" w:rsidP="00CA6E4C">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CA6E4C" w:rsidRDefault="00CA6E4C" w:rsidP="00CA6E4C">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CA6E4C" w:rsidRDefault="00CA6E4C" w:rsidP="00CA6E4C">
      <w:pPr>
        <w:rPr>
          <w:b/>
        </w:rPr>
      </w:pPr>
      <w:r>
        <w:t xml:space="preserve">El segmento 4 le resulta incómodo cargar con los productos escogidos mientras busca otros, además, suelen necesitar ayuda para cargar sus bolsas. Por lo tanto, </w:t>
      </w:r>
      <w:r>
        <w:rPr>
          <w:b/>
        </w:rPr>
        <w:t xml:space="preserve">su necesidad </w:t>
      </w:r>
      <w:r>
        <w:rPr>
          <w:b/>
        </w:rPr>
        <w:lastRenderedPageBreak/>
        <w:t>es no tener que llevar las bolsas o los productos elegidos durante su proceso de compra en la tienda física.</w:t>
      </w:r>
    </w:p>
    <w:p w:rsidR="00CA6E4C" w:rsidRDefault="00CA6E4C" w:rsidP="00CA6E4C">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CA6E4C" w:rsidRDefault="00CA6E4C" w:rsidP="00CA6E4C"/>
    <w:p w:rsidR="00CA6E4C" w:rsidRDefault="00CA6E4C" w:rsidP="00CA6E4C">
      <w:pPr>
        <w:pStyle w:val="Ttulo4"/>
      </w:pPr>
      <w:r>
        <w:t>Necesidades escenarios</w:t>
      </w:r>
    </w:p>
    <w:p w:rsidR="00CA6E4C" w:rsidRDefault="00CA6E4C" w:rsidP="00CA6E4C">
      <w:pPr>
        <w:rPr>
          <w:color w:val="FF0000"/>
        </w:rPr>
      </w:pPr>
      <w:r w:rsidRPr="00CA6888">
        <w:rPr>
          <w:color w:val="FF0000"/>
        </w:rPr>
        <w:t xml:space="preserve">A partir de </w:t>
      </w:r>
      <w:r>
        <w:rPr>
          <w:color w:val="FF0000"/>
        </w:rPr>
        <w:t>los escenarios hemos encontrado l</w:t>
      </w:r>
      <w:r w:rsidRPr="00CA6888">
        <w:rPr>
          <w:color w:val="FF0000"/>
        </w:rPr>
        <w:t>as siguientes necesidades.</w:t>
      </w:r>
    </w:p>
    <w:p w:rsidR="002F797F" w:rsidRPr="00CA6888" w:rsidRDefault="002F797F" w:rsidP="00CA6E4C">
      <w:pPr>
        <w:rPr>
          <w:color w:val="FF0000"/>
        </w:rPr>
      </w:pPr>
      <w:r>
        <w:rPr>
          <w:color w:val="FF0000"/>
        </w:rPr>
        <w:t>ALVARO</w:t>
      </w:r>
    </w:p>
    <w:p w:rsidR="00CA6E4C" w:rsidRDefault="00CA6E4C" w:rsidP="00CA6E4C"/>
    <w:p w:rsidR="00CA6E4C" w:rsidRDefault="00CA6E4C" w:rsidP="00CA6E4C">
      <w:pPr>
        <w:pStyle w:val="Ttulo4"/>
      </w:pPr>
      <w:r>
        <w:t>Necesidades del estado de la cuestión</w:t>
      </w:r>
    </w:p>
    <w:p w:rsidR="00CA6E4C" w:rsidRDefault="00CA6E4C" w:rsidP="00CA6E4C">
      <w:pPr>
        <w:rPr>
          <w:color w:val="FF0000"/>
        </w:rPr>
      </w:pPr>
      <w:r w:rsidRPr="00CA6888">
        <w:rPr>
          <w:color w:val="FF0000"/>
        </w:rPr>
        <w:t>A partir de</w:t>
      </w:r>
      <w:r>
        <w:rPr>
          <w:color w:val="FF0000"/>
        </w:rPr>
        <w:t>l análisis de sistemas similares hemos encontrado l</w:t>
      </w:r>
      <w:r w:rsidRPr="00CA6888">
        <w:rPr>
          <w:color w:val="FF0000"/>
        </w:rPr>
        <w:t>as siguientes necesidades.</w:t>
      </w:r>
    </w:p>
    <w:p w:rsidR="002F797F" w:rsidRPr="00CA6888" w:rsidRDefault="00F13C4A" w:rsidP="00CA6E4C">
      <w:pPr>
        <w:rPr>
          <w:color w:val="FF0000"/>
        </w:rPr>
      </w:pPr>
      <w:r>
        <w:rPr>
          <w:color w:val="FF0000"/>
        </w:rPr>
        <w:t>David</w:t>
      </w:r>
    </w:p>
    <w:p w:rsidR="00CA6E4C" w:rsidRPr="00CA6888" w:rsidRDefault="00CA6E4C" w:rsidP="00CA6E4C"/>
    <w:p w:rsidR="002F797F" w:rsidRDefault="00CA6E4C" w:rsidP="00CA6E4C">
      <w:pPr>
        <w:pStyle w:val="Ttulo3"/>
      </w:pPr>
      <w:bookmarkStart w:id="33" w:name="_Toc511767162"/>
      <w:r>
        <w:t>Necesidades de los empleados</w:t>
      </w:r>
      <w:bookmarkEnd w:id="33"/>
    </w:p>
    <w:p w:rsidR="002F797F" w:rsidRDefault="002F797F" w:rsidP="002F797F">
      <w:r>
        <w:t>DANI</w:t>
      </w:r>
    </w:p>
    <w:p w:rsidR="002F797F" w:rsidRDefault="002F797F" w:rsidP="002F797F">
      <w:pPr>
        <w:pStyle w:val="Ttulo4"/>
      </w:pPr>
      <w:r>
        <w:t>Necesidades explícitas</w:t>
      </w:r>
    </w:p>
    <w:p w:rsidR="002F797F" w:rsidRDefault="002F797F" w:rsidP="002F797F">
      <w:r>
        <w:t>DANI</w:t>
      </w:r>
    </w:p>
    <w:p w:rsidR="002F797F" w:rsidRDefault="002F797F" w:rsidP="002F797F">
      <w:pPr>
        <w:pStyle w:val="Ttulo4"/>
      </w:pPr>
      <w:r>
        <w:t>Necesidades escenarios</w:t>
      </w:r>
    </w:p>
    <w:p w:rsidR="002F797F" w:rsidRPr="002F797F" w:rsidRDefault="002F797F" w:rsidP="002F797F">
      <w:r>
        <w:t>DANI</w:t>
      </w:r>
    </w:p>
    <w:p w:rsidR="002F797F" w:rsidRDefault="002F797F" w:rsidP="002F797F">
      <w:pPr>
        <w:pStyle w:val="Ttulo4"/>
      </w:pPr>
      <w:r>
        <w:t>Necesidades del estado de la cuestión</w:t>
      </w:r>
    </w:p>
    <w:p w:rsidR="00CA6E4C" w:rsidRDefault="002F797F" w:rsidP="002F797F">
      <w:r>
        <w:t>DANI</w:t>
      </w:r>
      <w:r w:rsidR="00CA6E4C">
        <w:br w:type="page"/>
      </w:r>
    </w:p>
    <w:p w:rsidR="00DE249D" w:rsidRDefault="00DE249D" w:rsidP="00DE249D"/>
    <w:p w:rsidR="00DE249D" w:rsidRDefault="00DE249D" w:rsidP="00DE249D">
      <w:pPr>
        <w:pStyle w:val="Ttulo2"/>
      </w:pPr>
      <w:bookmarkStart w:id="34" w:name="_Toc511767163"/>
      <w:r>
        <w:t>Requisitos</w:t>
      </w:r>
      <w:bookmarkEnd w:id="34"/>
    </w:p>
    <w:p w:rsidR="00DE249D" w:rsidRPr="00960BF3" w:rsidRDefault="00960BF3" w:rsidP="00DE249D">
      <w:pPr>
        <w:rPr>
          <w:color w:val="FF0000"/>
        </w:rPr>
      </w:pPr>
      <w:r w:rsidRPr="00960BF3">
        <w:rPr>
          <w:color w:val="FF0000"/>
        </w:rPr>
        <w:t>DAVID</w:t>
      </w:r>
    </w:p>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A94729" w:rsidRDefault="00A94729">
      <w:pPr>
        <w:spacing w:before="0" w:after="160" w:line="259" w:lineRule="auto"/>
        <w:jc w:val="left"/>
      </w:pPr>
      <w:r>
        <w:br w:type="page"/>
      </w:r>
    </w:p>
    <w:p w:rsidR="00F610E3" w:rsidRDefault="00A94729" w:rsidP="007A1AE7">
      <w:pPr>
        <w:pStyle w:val="Ttulo1"/>
      </w:pPr>
      <w:bookmarkStart w:id="35" w:name="_Toc511767164"/>
      <w:r>
        <w:lastRenderedPageBreak/>
        <w:t>Propuesta de soluciones</w:t>
      </w:r>
      <w:bookmarkEnd w:id="35"/>
    </w:p>
    <w:p w:rsidR="00A64A9D" w:rsidRDefault="002C39F2" w:rsidP="00F610E3">
      <w:r>
        <w:t>Una vez obtenidos los requisitos y teniendo toda la información e ideas del sistema a desarrollar claras, es hora de plasmarlo en la interfaz gráfica que tendrá</w:t>
      </w:r>
      <w:proofErr w:type="gramStart"/>
      <w:r>
        <w:t xml:space="preserve">. </w:t>
      </w:r>
      <w:proofErr w:type="gramEnd"/>
      <w:r>
        <w:t>Para obtener esta interfaz, hemos seguido un proceso claro, comenzando por un brainstorming grupal en donde incorporar entre todos los miembros del grupo las necesidades de todos los usuarios</w:t>
      </w:r>
      <w:r>
        <w:t xml:space="preserve">, </w:t>
      </w:r>
      <w:r>
        <w:t xml:space="preserve">y posteriormente realizar </w:t>
      </w:r>
      <w:r>
        <w:t>los mockups, que muestran claramente la interfaz gráfica y sus determinadas acciones, siendo más completos y definidos.</w:t>
      </w:r>
    </w:p>
    <w:p w:rsidR="00960BF3" w:rsidRDefault="00960BF3" w:rsidP="00F610E3"/>
    <w:p w:rsidR="002C39F2" w:rsidRDefault="00A94729" w:rsidP="002C39F2">
      <w:pPr>
        <w:pStyle w:val="Ttulo3"/>
      </w:pPr>
      <w:bookmarkStart w:id="36" w:name="_Toc511767165"/>
      <w:r>
        <w:t>Bocetos iniciales</w:t>
      </w:r>
      <w:bookmarkEnd w:id="36"/>
    </w:p>
    <w:p w:rsidR="00960BF3" w:rsidRDefault="00960BF3" w:rsidP="002C39F2">
      <w:r>
        <w:t>Hemos realizado bocetos de las interfaces que tendrá la aplicación de manera grupal y presencial, para aportar todos los miembros del grupo y poner dentro de los mismos las ideas extraídas de cada una de las tareas realizadas.</w:t>
      </w:r>
    </w:p>
    <w:p w:rsidR="002C39F2" w:rsidRDefault="00960BF3" w:rsidP="002C39F2">
      <w:r>
        <w:t xml:space="preserve">De esta manera, mediante el dibujo de una interfaz gráfica muy sencilla ayudamos a conceptualizar y plasmar los requisitos que hemos obtenido en la fase previa, siendo un paso clave para </w:t>
      </w:r>
      <w:r w:rsidR="002C39F2">
        <w:t>el proyecto.</w:t>
      </w:r>
    </w:p>
    <w:p w:rsidR="00960BF3" w:rsidRPr="00960BF3" w:rsidRDefault="00960BF3" w:rsidP="00960BF3"/>
    <w:p w:rsidR="00A64A9D" w:rsidRDefault="00A64A9D" w:rsidP="00A94729">
      <w:pPr>
        <w:pStyle w:val="Ttulo4"/>
      </w:pPr>
      <w:r>
        <w:t>Clientes</w:t>
      </w:r>
    </w:p>
    <w:p w:rsidR="00481EC0" w:rsidRDefault="00481EC0" w:rsidP="00481EC0">
      <w:r>
        <w:t>Los dos wireframe que se muestran a continuación se corresponde con el formulario de registro que se necesita para entrar en la aplicación y el formulario de inicio que utilizan los usuarios ya registrados para acceder:</w:t>
      </w:r>
    </w:p>
    <w:p w:rsidR="00481EC0" w:rsidRDefault="00F250DA" w:rsidP="00481EC0">
      <w:r>
        <w:rPr>
          <w:noProof/>
        </w:rPr>
        <w:drawing>
          <wp:anchor distT="0" distB="0" distL="114300" distR="114300" simplePos="0" relativeHeight="251669504" behindDoc="0" locked="0" layoutInCell="1" allowOverlap="1" wp14:anchorId="2BDA329F" wp14:editId="6CD4C371">
            <wp:simplePos x="0" y="0"/>
            <wp:positionH relativeFrom="column">
              <wp:posOffset>2217865</wp:posOffset>
            </wp:positionH>
            <wp:positionV relativeFrom="paragraph">
              <wp:posOffset>717</wp:posOffset>
            </wp:positionV>
            <wp:extent cx="2267269" cy="313281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67269" cy="3132814"/>
                    </a:xfrm>
                    <a:prstGeom prst="rect">
                      <a:avLst/>
                    </a:prstGeom>
                  </pic:spPr>
                </pic:pic>
              </a:graphicData>
            </a:graphic>
          </wp:anchor>
        </w:drawing>
      </w:r>
      <w:r w:rsidR="00481EC0">
        <w:rPr>
          <w:noProof/>
        </w:rPr>
        <w:drawing>
          <wp:anchor distT="0" distB="0" distL="114300" distR="114300" simplePos="0" relativeHeight="251668480" behindDoc="0" locked="0" layoutInCell="1" allowOverlap="1" wp14:anchorId="395AC368" wp14:editId="6A074246">
            <wp:simplePos x="0" y="0"/>
            <wp:positionH relativeFrom="column">
              <wp:posOffset>1242</wp:posOffset>
            </wp:positionH>
            <wp:positionV relativeFrom="paragraph">
              <wp:posOffset>1049</wp:posOffset>
            </wp:positionV>
            <wp:extent cx="2122999" cy="3115664"/>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22999" cy="3115664"/>
                    </a:xfrm>
                    <a:prstGeom prst="rect">
                      <a:avLst/>
                    </a:prstGeom>
                  </pic:spPr>
                </pic:pic>
              </a:graphicData>
            </a:graphic>
          </wp:anchor>
        </w:drawing>
      </w:r>
    </w:p>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r>
        <w:lastRenderedPageBreak/>
        <w:t>Los siguientes bocetos representan el catálogo de productos de la tienda Primark y la cesta de la compra de la aplicación:</w:t>
      </w:r>
    </w:p>
    <w:p w:rsidR="00481EC0" w:rsidRDefault="00364D28" w:rsidP="00481EC0">
      <w:r>
        <w:rPr>
          <w:noProof/>
        </w:rPr>
        <w:drawing>
          <wp:anchor distT="0" distB="0" distL="114300" distR="114300" simplePos="0" relativeHeight="251670528" behindDoc="0" locked="0" layoutInCell="1" allowOverlap="1" wp14:anchorId="4354F458">
            <wp:simplePos x="0" y="0"/>
            <wp:positionH relativeFrom="column">
              <wp:posOffset>2875223</wp:posOffset>
            </wp:positionH>
            <wp:positionV relativeFrom="paragraph">
              <wp:posOffset>82896</wp:posOffset>
            </wp:positionV>
            <wp:extent cx="2065020" cy="236918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65020" cy="2369185"/>
                    </a:xfrm>
                    <a:prstGeom prst="rect">
                      <a:avLst/>
                    </a:prstGeom>
                  </pic:spPr>
                </pic:pic>
              </a:graphicData>
            </a:graphic>
          </wp:anchor>
        </w:drawing>
      </w:r>
      <w:r w:rsidR="00481EC0">
        <w:rPr>
          <w:noProof/>
        </w:rPr>
        <w:drawing>
          <wp:inline distT="0" distB="0" distL="0" distR="0" wp14:anchorId="0140A8F3" wp14:editId="289E241B">
            <wp:extent cx="1913823" cy="248875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6102" cy="2491721"/>
                    </a:xfrm>
                    <a:prstGeom prst="rect">
                      <a:avLst/>
                    </a:prstGeom>
                  </pic:spPr>
                </pic:pic>
              </a:graphicData>
            </a:graphic>
          </wp:inline>
        </w:drawing>
      </w:r>
      <w:r>
        <w:t xml:space="preserve"> </w:t>
      </w:r>
    </w:p>
    <w:p w:rsidR="00481EC0" w:rsidRDefault="00481EC0" w:rsidP="00481EC0"/>
    <w:p w:rsidR="00481EC0" w:rsidRDefault="00481EC0" w:rsidP="00481EC0">
      <w:r>
        <w:t>El siguiente wireframe representa</w:t>
      </w:r>
      <w:r w:rsidR="00364D28">
        <w:t xml:space="preserve"> la información de un producto,</w:t>
      </w:r>
      <w:r>
        <w:t xml:space="preserve"> resultado de es</w:t>
      </w:r>
      <w:r w:rsidR="00364D28">
        <w:t>canear un código de la etiqueta de un producto, o de acceder a dicha información desde l aaplicación.</w:t>
      </w:r>
    </w:p>
    <w:p w:rsidR="00481EC0" w:rsidRDefault="00481EC0" w:rsidP="00481EC0">
      <w:r>
        <w:rPr>
          <w:noProof/>
        </w:rPr>
        <w:drawing>
          <wp:inline distT="0" distB="0" distL="0" distR="0" wp14:anchorId="12001819" wp14:editId="28A93473">
            <wp:extent cx="2122182" cy="2679590"/>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25111" cy="2683289"/>
                    </a:xfrm>
                    <a:prstGeom prst="rect">
                      <a:avLst/>
                    </a:prstGeom>
                  </pic:spPr>
                </pic:pic>
              </a:graphicData>
            </a:graphic>
          </wp:inline>
        </w:drawing>
      </w:r>
    </w:p>
    <w:p w:rsidR="00364D28" w:rsidRDefault="00364D28" w:rsidP="00481EC0"/>
    <w:p w:rsidR="00481EC0" w:rsidRDefault="00481EC0" w:rsidP="00481EC0">
      <w:r>
        <w:t>Por último, el siguiente wireframe representa el resultado de mostrar el mapa:</w:t>
      </w:r>
    </w:p>
    <w:p w:rsidR="00481EC0" w:rsidRDefault="00481EC0" w:rsidP="00481EC0">
      <w:r>
        <w:rPr>
          <w:noProof/>
        </w:rPr>
        <w:lastRenderedPageBreak/>
        <w:drawing>
          <wp:inline distT="0" distB="0" distL="0" distR="0" wp14:anchorId="7E4DF08C" wp14:editId="0F1223B9">
            <wp:extent cx="2265994" cy="302944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8793" cy="3033190"/>
                    </a:xfrm>
                    <a:prstGeom prst="rect">
                      <a:avLst/>
                    </a:prstGeom>
                  </pic:spPr>
                </pic:pic>
              </a:graphicData>
            </a:graphic>
          </wp:inline>
        </w:drawing>
      </w:r>
    </w:p>
    <w:p w:rsidR="007A1AE7" w:rsidRDefault="007A1AE7">
      <w:pPr>
        <w:spacing w:before="0" w:after="160" w:line="259" w:lineRule="auto"/>
        <w:jc w:val="left"/>
      </w:pPr>
    </w:p>
    <w:p w:rsidR="007A1AE7" w:rsidRDefault="007A1AE7">
      <w:pPr>
        <w:spacing w:before="0" w:after="160" w:line="259" w:lineRule="auto"/>
        <w:jc w:val="left"/>
      </w:pPr>
    </w:p>
    <w:p w:rsidR="007A1AE7" w:rsidRDefault="007A1AE7" w:rsidP="007A1AE7">
      <w:pPr>
        <w:pStyle w:val="Ttulo3"/>
      </w:pPr>
      <w:bookmarkStart w:id="37" w:name="_Toc511767166"/>
      <w:r>
        <w:t>Empleados</w:t>
      </w:r>
      <w:bookmarkEnd w:id="37"/>
    </w:p>
    <w:p w:rsidR="00A94729" w:rsidRDefault="00A94729" w:rsidP="007A1AE7"/>
    <w:p w:rsidR="00A94729" w:rsidRDefault="00A94729" w:rsidP="007A1AE7"/>
    <w:p w:rsidR="00A94729" w:rsidRDefault="00A94729" w:rsidP="00A94729"/>
    <w:p w:rsidR="00A94729" w:rsidRDefault="00A94729" w:rsidP="00A94729">
      <w:pPr>
        <w:pStyle w:val="Ttulo2"/>
      </w:pPr>
      <w:bookmarkStart w:id="38" w:name="_Toc511767167"/>
      <w:r>
        <w:t>Mockups</w:t>
      </w:r>
      <w:bookmarkEnd w:id="38"/>
    </w:p>
    <w:p w:rsidR="00A94729" w:rsidRDefault="002C39F2" w:rsidP="00A94729">
      <w:r>
        <w:t>Para el desarrollo de los mockups ya hemos utilizado unas pautas de desarrollo definidas, como son las de material design [REF]</w:t>
      </w:r>
      <w:r w:rsidR="00F436E1">
        <w:t>, pensando claramente en el efecto que tendrá la aplicación sobre el usuario final.</w:t>
      </w:r>
    </w:p>
    <w:p w:rsidR="002C39F2" w:rsidRDefault="002C39F2" w:rsidP="00A94729"/>
    <w:p w:rsidR="00A94729" w:rsidRDefault="00A94729" w:rsidP="00A94729">
      <w:pPr>
        <w:pStyle w:val="Ttulo3"/>
      </w:pPr>
      <w:bookmarkStart w:id="39" w:name="_Toc511767168"/>
      <w:r>
        <w:t>Registro e inicio de sesión</w:t>
      </w:r>
      <w:bookmarkEnd w:id="39"/>
    </w:p>
    <w:p w:rsidR="00A94729" w:rsidRDefault="00A94729" w:rsidP="00A94729">
      <w:r>
        <w:t>Los dos wireframe que se muestran a continuación se corresponde con el formulario de registro que se necesita para entrar en la aplicación y el formulario de inicio que utilizan los usuarios ya registrados para acceder:</w:t>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40" w:name="_Toc511767169"/>
      <w:r>
        <w:t>Menú desplegable</w:t>
      </w:r>
      <w:bookmarkEnd w:id="40"/>
    </w:p>
    <w:p w:rsidR="00A94729" w:rsidRDefault="00A94729" w:rsidP="00A94729">
      <w:r>
        <w:t>El wireframe que viene a continuación representa el menú desplegable con las opciones disponibles en la aplicación:</w:t>
      </w:r>
    </w:p>
    <w:p w:rsidR="00A94729" w:rsidRDefault="00A94729" w:rsidP="00A94729">
      <w:r>
        <w:rPr>
          <w:noProof/>
        </w:rPr>
        <w:drawing>
          <wp:inline distT="0" distB="0" distL="0" distR="0" wp14:anchorId="4C8B5DC1" wp14:editId="1998A0DD">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A94729" w:rsidRDefault="00A94729" w:rsidP="00A94729"/>
    <w:p w:rsidR="00A94729" w:rsidRDefault="00A94729" w:rsidP="00A94729"/>
    <w:p w:rsidR="00A94729" w:rsidRPr="006E0E53" w:rsidRDefault="00A94729" w:rsidP="00A94729"/>
    <w:p w:rsidR="00A94729" w:rsidRDefault="00A94729" w:rsidP="00A94729"/>
    <w:p w:rsidR="00A94729" w:rsidRDefault="00A94729" w:rsidP="00A94729"/>
    <w:p w:rsidR="00A94729" w:rsidRDefault="00A94729" w:rsidP="00A94729">
      <w:pPr>
        <w:pStyle w:val="Ttulo3"/>
      </w:pPr>
      <w:bookmarkStart w:id="41" w:name="_Toc511767170"/>
      <w:r>
        <w:t>Catálogo</w:t>
      </w:r>
      <w:bookmarkEnd w:id="41"/>
    </w:p>
    <w:p w:rsidR="00A94729" w:rsidRDefault="00A94729" w:rsidP="00A94729">
      <w:r>
        <w:t>El siguiente wireframe representa el catálogo de productos de la tienda Primark:</w:t>
      </w:r>
    </w:p>
    <w:p w:rsidR="00A94729" w:rsidRDefault="00A94729" w:rsidP="00A94729">
      <w:pPr>
        <w:rPr>
          <w:noProof/>
        </w:rPr>
      </w:pPr>
      <w:r>
        <w:rPr>
          <w:noProof/>
        </w:rPr>
        <w:drawing>
          <wp:inline distT="0" distB="0" distL="0" distR="0" wp14:anchorId="0F5FF968" wp14:editId="6FEFCA51">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42" w:name="_Toc511767171"/>
      <w:r>
        <w:t>Carrito de la compra</w:t>
      </w:r>
      <w:bookmarkEnd w:id="42"/>
    </w:p>
    <w:p w:rsidR="00A94729" w:rsidRDefault="00A94729" w:rsidP="00A94729">
      <w:r>
        <w:t>El siguiente wireframe representa la cesta de compras de la aplicación:</w:t>
      </w:r>
    </w:p>
    <w:p w:rsidR="00A94729" w:rsidRDefault="00A94729" w:rsidP="00A94729">
      <w:r>
        <w:rPr>
          <w:noProof/>
        </w:rPr>
        <w:lastRenderedPageBreak/>
        <w:drawing>
          <wp:inline distT="0" distB="0" distL="0" distR="0" wp14:anchorId="5D3186D3" wp14:editId="500E412A">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A94729" w:rsidRDefault="00A94729" w:rsidP="00A94729">
      <w:r>
        <w:rPr>
          <w:noProof/>
        </w:rPr>
        <w:drawing>
          <wp:inline distT="0" distB="0" distL="0" distR="0" wp14:anchorId="4DE6D368" wp14:editId="2B490CE2">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A94729" w:rsidRDefault="00A94729" w:rsidP="00A94729">
      <w:r>
        <w:rPr>
          <w:noProof/>
        </w:rPr>
        <w:lastRenderedPageBreak/>
        <w:drawing>
          <wp:inline distT="0" distB="0" distL="0" distR="0" wp14:anchorId="2C7FF43F" wp14:editId="43C9ECED">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43" w:name="_Toc511767172"/>
      <w:r>
        <w:t>Escaneo QR y vista producto</w:t>
      </w:r>
      <w:bookmarkEnd w:id="43"/>
    </w:p>
    <w:p w:rsidR="00A94729" w:rsidRDefault="00A94729" w:rsidP="00A94729">
      <w:r>
        <w:t xml:space="preserve">Los siguientes wireframes muestran la capacidad de escanear un código de un producto, y la propia vista de un producto para obtener información </w:t>
      </w:r>
      <w:proofErr w:type="gramStart"/>
      <w:r>
        <w:t>del mismo</w:t>
      </w:r>
      <w:proofErr w:type="gramEnd"/>
      <w:r>
        <w:t>:</w:t>
      </w:r>
    </w:p>
    <w:p w:rsidR="00A94729" w:rsidRDefault="00A94729" w:rsidP="00A94729">
      <w:r>
        <w:rPr>
          <w:noProof/>
        </w:rPr>
        <w:drawing>
          <wp:inline distT="0" distB="0" distL="0" distR="0" wp14:anchorId="34932A59" wp14:editId="0CCC618A">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44" w:name="_Toc511767173"/>
      <w:r>
        <w:lastRenderedPageBreak/>
        <w:t>Vista del mapa</w:t>
      </w:r>
      <w:bookmarkEnd w:id="44"/>
    </w:p>
    <w:p w:rsidR="00A94729" w:rsidRDefault="00A94729" w:rsidP="00A94729">
      <w:r>
        <w:t>Por último, el siguiente wireframe representa el resultado de mostrar el mapa:</w:t>
      </w:r>
    </w:p>
    <w:p w:rsidR="00A94729" w:rsidRDefault="00A94729" w:rsidP="00A94729">
      <w:r>
        <w:rPr>
          <w:noProof/>
        </w:rPr>
        <w:drawing>
          <wp:inline distT="0" distB="0" distL="0" distR="0" wp14:anchorId="17C6B05F" wp14:editId="3C68D9B2">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A94729" w:rsidRDefault="00A94729" w:rsidP="00A94729"/>
    <w:p w:rsidR="00A94729" w:rsidRPr="00FF2326" w:rsidRDefault="00A94729" w:rsidP="00A94729">
      <w:pPr>
        <w:rPr>
          <w:color w:val="FF0000"/>
        </w:rPr>
      </w:pPr>
      <w:r w:rsidRPr="00FF2326">
        <w:rPr>
          <w:color w:val="FF0000"/>
        </w:rPr>
        <w:t>TODOS</w:t>
      </w:r>
    </w:p>
    <w:p w:rsidR="00A94729" w:rsidRDefault="00A94729" w:rsidP="00A94729"/>
    <w:p w:rsidR="00A94729" w:rsidRDefault="00A94729" w:rsidP="00A94729">
      <w:pPr>
        <w:pStyle w:val="Ttulo3"/>
      </w:pPr>
      <w:bookmarkStart w:id="45" w:name="_Toc511767174"/>
      <w:r>
        <w:t>Empleados</w:t>
      </w:r>
      <w:bookmarkEnd w:id="45"/>
    </w:p>
    <w:p w:rsidR="00A94729" w:rsidRPr="00FF2326" w:rsidRDefault="00A94729" w:rsidP="00A94729">
      <w:pPr>
        <w:rPr>
          <w:color w:val="FF0000"/>
        </w:rPr>
      </w:pPr>
      <w:r w:rsidRPr="00FF2326">
        <w:rPr>
          <w:color w:val="FF0000"/>
        </w:rPr>
        <w:t>TODOS TAMBIEN</w:t>
      </w:r>
    </w:p>
    <w:p w:rsidR="00FF2326" w:rsidRDefault="00FF2326" w:rsidP="007A1AE7">
      <w:r>
        <w:br w:type="page"/>
      </w:r>
    </w:p>
    <w:p w:rsidR="00FF2326" w:rsidRDefault="00FF2326">
      <w:pPr>
        <w:spacing w:before="0" w:after="160" w:line="259" w:lineRule="auto"/>
        <w:jc w:val="left"/>
      </w:pPr>
    </w:p>
    <w:p w:rsidR="00FF2326" w:rsidRDefault="00FF2326" w:rsidP="00FF2326">
      <w:pPr>
        <w:pStyle w:val="Ttulo1"/>
      </w:pPr>
      <w:bookmarkStart w:id="46" w:name="_Toc511767175"/>
      <w:r>
        <w:t>Desarrollo de la propuesta</w:t>
      </w:r>
      <w:bookmarkEnd w:id="46"/>
    </w:p>
    <w:p w:rsidR="005066E4" w:rsidRDefault="005066E4" w:rsidP="00F250DA">
      <w:r>
        <w:t xml:space="preserve">Una vez hemos definido </w:t>
      </w:r>
      <w:r w:rsidR="00063F2E">
        <w:t xml:space="preserve">correctamente los requisitos que debe cumplir la aplicación y definido la interfaz y funcionalidades que debe realizar, pasamos a la etapa de desarrollo, en la cual nos vamos a centrar </w:t>
      </w:r>
      <w:r w:rsidR="00423542">
        <w:t xml:space="preserve">principalmente en la aplicación para clientes, pero realizando </w:t>
      </w:r>
      <w:r w:rsidR="006B3686">
        <w:t>una aplicación funcional para los empleados.</w:t>
      </w:r>
    </w:p>
    <w:p w:rsidR="006B3686" w:rsidRDefault="006B3686" w:rsidP="00F250DA"/>
    <w:p w:rsidR="006B3686" w:rsidRDefault="006B3686" w:rsidP="006B3686">
      <w:pPr>
        <w:pStyle w:val="Ttulo2"/>
      </w:pPr>
      <w:r>
        <w:t>Ecosistema para el desarrollo</w:t>
      </w:r>
    </w:p>
    <w:p w:rsidR="006B3686" w:rsidRDefault="006B3686" w:rsidP="006B3686">
      <w:r>
        <w:t>Para el desarrollo hemos utilizado las aplicaciones indicadas en la asignatura, como son:</w:t>
      </w:r>
    </w:p>
    <w:p w:rsidR="006B3686" w:rsidRDefault="006B3686" w:rsidP="006B3686">
      <w:pPr>
        <w:pStyle w:val="Prrafodelista"/>
        <w:numPr>
          <w:ilvl w:val="0"/>
          <w:numId w:val="17"/>
        </w:numPr>
      </w:pPr>
      <w:r>
        <w:t>Ionic como lenguaje de programación y gestor del proyecto.</w:t>
      </w:r>
    </w:p>
    <w:p w:rsidR="006B3686" w:rsidRDefault="006B3686" w:rsidP="006B3686">
      <w:pPr>
        <w:pStyle w:val="Prrafodelista"/>
        <w:numPr>
          <w:ilvl w:val="0"/>
          <w:numId w:val="17"/>
        </w:numPr>
      </w:pPr>
      <w:r>
        <w:t>Github como repositorio compartido del proyecto y medio de entregas formales.</w:t>
      </w:r>
    </w:p>
    <w:p w:rsidR="006B3686" w:rsidRDefault="006B3686" w:rsidP="006B3686">
      <w:pPr>
        <w:pStyle w:val="Prrafodelista"/>
        <w:numPr>
          <w:ilvl w:val="0"/>
          <w:numId w:val="17"/>
        </w:numPr>
      </w:pPr>
      <w:r>
        <w:t xml:space="preserve">Google Drive para el almacenaje </w:t>
      </w:r>
      <w:r>
        <w:t>y gestor de versiones</w:t>
      </w:r>
      <w:r>
        <w:t xml:space="preserve"> compartido de documentos.</w:t>
      </w:r>
    </w:p>
    <w:p w:rsidR="006B3686" w:rsidRDefault="006B3686" w:rsidP="006B3686">
      <w:pPr>
        <w:pStyle w:val="Prrafodelista"/>
        <w:numPr>
          <w:ilvl w:val="0"/>
          <w:numId w:val="17"/>
        </w:numPr>
      </w:pPr>
      <w:r>
        <w:t>Visual Studio Code como framework de desarrollo del proyecto Ionic.</w:t>
      </w:r>
    </w:p>
    <w:p w:rsidR="006B3686" w:rsidRPr="006B3686" w:rsidRDefault="006B3686" w:rsidP="006B3686">
      <w:pPr>
        <w:pStyle w:val="Prrafodelista"/>
        <w:numPr>
          <w:ilvl w:val="0"/>
          <w:numId w:val="17"/>
        </w:numPr>
      </w:pPr>
      <w:r>
        <w:t>Firebase como base de datos online y gestor de cuentas.</w:t>
      </w:r>
    </w:p>
    <w:p w:rsidR="00F250DA" w:rsidRDefault="00F250DA" w:rsidP="00F250DA"/>
    <w:p w:rsidR="006B3686" w:rsidRDefault="006B3686" w:rsidP="00F250DA">
      <w:bookmarkStart w:id="47" w:name="_GoBack"/>
      <w:bookmarkEnd w:id="47"/>
    </w:p>
    <w:p w:rsidR="00F250DA" w:rsidRDefault="00F250DA" w:rsidP="003E601D">
      <w:pPr>
        <w:pStyle w:val="Ttulo2"/>
      </w:pPr>
      <w:r>
        <w:t>Describir escenarios propuesta solucione problemas</w:t>
      </w:r>
    </w:p>
    <w:p w:rsidR="00F250DA" w:rsidRDefault="00F250DA" w:rsidP="00F250DA"/>
    <w:p w:rsidR="00F250DA" w:rsidRDefault="00F250DA" w:rsidP="00F250DA"/>
    <w:p w:rsidR="00F250DA" w:rsidRDefault="00F250DA" w:rsidP="00F250DA"/>
    <w:p w:rsidR="00F250DA" w:rsidRPr="00F250DA" w:rsidRDefault="00F250DA" w:rsidP="00F250DA"/>
    <w:p w:rsidR="00F250DA" w:rsidRPr="00F250DA" w:rsidRDefault="00F250DA" w:rsidP="00F250DA">
      <w:pPr>
        <w:pStyle w:val="Ttulo2"/>
      </w:pPr>
      <w:bookmarkStart w:id="48" w:name="_Toc511767176"/>
      <w:r>
        <w:t>Explicación del prototipo</w:t>
      </w:r>
      <w:bookmarkEnd w:id="48"/>
    </w:p>
    <w:p w:rsidR="00FF2326" w:rsidRDefault="00FF2326" w:rsidP="00FF2326"/>
    <w:p w:rsidR="00700779" w:rsidRDefault="00700779">
      <w:pPr>
        <w:spacing w:before="0" w:after="160" w:line="259" w:lineRule="auto"/>
        <w:jc w:val="left"/>
      </w:pPr>
      <w:r>
        <w:br w:type="page"/>
      </w:r>
    </w:p>
    <w:p w:rsidR="00F250DA" w:rsidRDefault="00FF2326" w:rsidP="00F250DA">
      <w:pPr>
        <w:pStyle w:val="Ttulo1"/>
      </w:pPr>
      <w:bookmarkStart w:id="49" w:name="_Toc511767177"/>
      <w:r>
        <w:lastRenderedPageBreak/>
        <w:t>Validación del prototipo. Metodologías.</w:t>
      </w:r>
      <w:bookmarkEnd w:id="49"/>
    </w:p>
    <w:p w:rsidR="00FF2326" w:rsidRDefault="00FF2326" w:rsidP="00F250DA">
      <w:r>
        <w:t>Describir la metodología utilizada.</w:t>
      </w:r>
    </w:p>
    <w:p w:rsidR="00FF2326" w:rsidRDefault="00FF2326" w:rsidP="00F250DA">
      <w:r>
        <w:t>Explicar porque se seleccionó esa metodología.</w:t>
      </w:r>
    </w:p>
    <w:p w:rsidR="00FF2326" w:rsidRDefault="00FF2326" w:rsidP="00F250DA">
      <w:r w:rsidRPr="00FF2326">
        <w:t xml:space="preserve">Encuestas, entrevistas, datos recolectados. </w:t>
      </w:r>
    </w:p>
    <w:p w:rsidR="00FF2326" w:rsidRDefault="00FF2326" w:rsidP="00F250DA">
      <w:r>
        <w:t xml:space="preserve">Resultados que se obtuvieron de la validación. </w:t>
      </w:r>
    </w:p>
    <w:p w:rsidR="00FF2326" w:rsidRDefault="00FF2326" w:rsidP="00F250DA">
      <w:r>
        <w:t>Análisis de los resultados obtenidos.</w:t>
      </w:r>
    </w:p>
    <w:p w:rsidR="00FF2326" w:rsidRDefault="00FF2326" w:rsidP="00F250DA">
      <w:r>
        <w:t>Puntos fuertes y débiles del sistema.</w:t>
      </w:r>
    </w:p>
    <w:p w:rsidR="00DE249D" w:rsidRDefault="00FF2326" w:rsidP="00F250DA">
      <w:proofErr w:type="gramStart"/>
      <w:r>
        <w:t>Aspectos a mejorar</w:t>
      </w:r>
      <w:proofErr w:type="gramEnd"/>
      <w:r>
        <w:t xml:space="preserve"> de la aplicación en trabajos futuros </w:t>
      </w:r>
      <w:r w:rsidR="00DE249D">
        <w:br w:type="page"/>
      </w:r>
    </w:p>
    <w:p w:rsidR="00DE249D" w:rsidRDefault="00DE249D" w:rsidP="00C30334"/>
    <w:bookmarkStart w:id="50" w:name="_Toc511767178"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Content>
        <w:p w:rsidR="00C30334" w:rsidRDefault="00C30334" w:rsidP="00C8752D">
          <w:pPr>
            <w:pStyle w:val="Ttulo1"/>
          </w:pPr>
          <w:r>
            <w:t>Referencias</w:t>
          </w:r>
          <w:bookmarkEnd w:id="50"/>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1F7539" w:rsidRDefault="00C30334" w:rsidP="001718F2">
              <w:r>
                <w:fldChar w:fldCharType="begin"/>
              </w:r>
              <w:r>
                <w:instrText>BIBLIOGRAPHY</w:instrText>
              </w:r>
              <w:r>
                <w:fldChar w:fldCharType="separate"/>
              </w:r>
              <w:r w:rsidR="00C8752D">
                <w:rPr>
                  <w:b/>
                  <w:bCs/>
                  <w:noProof/>
                </w:rPr>
                <w:t>No hay ninguna fuente en el documento actual.</w:t>
              </w:r>
              <w:r>
                <w:rPr>
                  <w:b/>
                  <w:bCs/>
                </w:rPr>
                <w:fldChar w:fldCharType="end"/>
              </w:r>
            </w:p>
          </w:sdtContent>
        </w:sdt>
      </w:sdtContent>
    </w:sdt>
    <w:p w:rsidR="001718F2" w:rsidRDefault="001718F2">
      <w:pPr>
        <w:spacing w:line="259" w:lineRule="auto"/>
        <w:jc w:val="left"/>
        <w:rPr>
          <w:color w:val="FF0000"/>
        </w:rPr>
      </w:pPr>
    </w:p>
    <w:p w:rsidR="009135A2" w:rsidRDefault="009135A2">
      <w:pPr>
        <w:spacing w:before="0" w:after="160" w:line="259" w:lineRule="auto"/>
        <w:jc w:val="left"/>
        <w:rPr>
          <w:color w:val="FF0000"/>
        </w:rPr>
      </w:pPr>
      <w:r>
        <w:rPr>
          <w:color w:val="FF0000"/>
        </w:rPr>
        <w:br w:type="page"/>
      </w:r>
    </w:p>
    <w:p w:rsidR="009135A2" w:rsidRDefault="009135A2" w:rsidP="009135A2">
      <w:pPr>
        <w:pStyle w:val="Ttulo1"/>
      </w:pPr>
      <w:bookmarkStart w:id="51" w:name="_Toc511767179"/>
      <w:r>
        <w:lastRenderedPageBreak/>
        <w:t>Anexo I. Entrevistas</w:t>
      </w:r>
      <w:bookmarkEnd w:id="51"/>
    </w:p>
    <w:p w:rsidR="009135A2" w:rsidRDefault="009135A2" w:rsidP="009135A2">
      <w:pPr>
        <w:pStyle w:val="Ttulo2"/>
      </w:pPr>
      <w:bookmarkStart w:id="52" w:name="_Toc511767180"/>
      <w:r>
        <w:t>Entrevista 1. Empleado tienda de ropa</w:t>
      </w:r>
      <w:bookmarkEnd w:id="52"/>
    </w:p>
    <w:p w:rsidR="000438B0" w:rsidRDefault="000438B0" w:rsidP="000438B0">
      <w:pPr>
        <w:pStyle w:val="Ttulo3"/>
      </w:pPr>
      <w:bookmarkStart w:id="53" w:name="_Toc511767181"/>
      <w:r>
        <w:t>Fase</w:t>
      </w:r>
      <w:r w:rsidRPr="00C94FC3">
        <w:t xml:space="preserve"> de calentamiento</w:t>
      </w:r>
      <w:bookmarkEnd w:id="53"/>
    </w:p>
    <w:p w:rsidR="000438B0" w:rsidRDefault="000438B0" w:rsidP="000438B0">
      <w:pPr>
        <w:pStyle w:val="Ttulo5"/>
      </w:pPr>
      <w:r>
        <w:t>Dani: Cuéntame, ¿cuántos años tienes?</w:t>
      </w:r>
    </w:p>
    <w:p w:rsidR="000438B0" w:rsidRDefault="000438B0" w:rsidP="000438B0">
      <w:r>
        <w:t xml:space="preserve">Entrevistado/a: </w:t>
      </w:r>
      <w:r w:rsidRPr="00C94FC3">
        <w:t>27 y medio.</w:t>
      </w:r>
    </w:p>
    <w:p w:rsidR="000438B0" w:rsidRDefault="000438B0" w:rsidP="000438B0">
      <w:pPr>
        <w:pStyle w:val="Ttulo5"/>
      </w:pPr>
      <w:r>
        <w:t>Dani: ¿qué has estudiado?</w:t>
      </w:r>
    </w:p>
    <w:p w:rsidR="000438B0" w:rsidRDefault="000438B0" w:rsidP="000438B0">
      <w:r>
        <w:t xml:space="preserve">Entrevistado/a: </w:t>
      </w:r>
      <w:r w:rsidRPr="00C94FC3">
        <w:t>Grado superior en Restauración y Hostelería.</w:t>
      </w:r>
    </w:p>
    <w:p w:rsidR="000438B0" w:rsidRDefault="000438B0" w:rsidP="000438B0">
      <w:pPr>
        <w:pStyle w:val="Ttulo5"/>
      </w:pPr>
      <w:r>
        <w:t>Dani: ¿está relacionado con tu trabajo actual?</w:t>
      </w:r>
    </w:p>
    <w:p w:rsidR="000438B0" w:rsidRDefault="000438B0" w:rsidP="000438B0">
      <w:r>
        <w:t>Entrevistado/a: No</w:t>
      </w:r>
    </w:p>
    <w:p w:rsidR="000438B0" w:rsidRDefault="000438B0" w:rsidP="000438B0">
      <w:pPr>
        <w:pStyle w:val="Ttulo5"/>
      </w:pPr>
      <w:r>
        <w:t xml:space="preserve">Dani: ¿dónde vives? </w:t>
      </w:r>
    </w:p>
    <w:p w:rsidR="000438B0" w:rsidRDefault="000438B0" w:rsidP="000438B0">
      <w:r>
        <w:t>Entrevistado/a: En la sierra de Madrid.</w:t>
      </w:r>
    </w:p>
    <w:p w:rsidR="000438B0" w:rsidRDefault="000438B0" w:rsidP="000438B0">
      <w:pPr>
        <w:pStyle w:val="Ttulo5"/>
      </w:pPr>
      <w:r>
        <w:t xml:space="preserve">Dani: ¿te pilla muy lejos el trabajo? </w:t>
      </w:r>
    </w:p>
    <w:p w:rsidR="000438B0" w:rsidRDefault="000438B0" w:rsidP="000438B0">
      <w:r>
        <w:t>Entrevistado/a: Bastante, sí.</w:t>
      </w:r>
    </w:p>
    <w:p w:rsidR="000438B0" w:rsidRDefault="000438B0" w:rsidP="000438B0">
      <w:pPr>
        <w:pStyle w:val="Ttulo5"/>
      </w:pPr>
      <w:r>
        <w:t xml:space="preserve">Dani: ¿vas en vehículo privado o en transporte público? </w:t>
      </w:r>
    </w:p>
    <w:p w:rsidR="000438B0" w:rsidRDefault="000438B0" w:rsidP="000438B0">
      <w:r>
        <w:t>Entrevistado/a: Vehículo privado.</w:t>
      </w:r>
    </w:p>
    <w:p w:rsidR="000438B0" w:rsidRDefault="000438B0" w:rsidP="000438B0">
      <w:pPr>
        <w:pStyle w:val="Ttulo5"/>
      </w:pPr>
      <w:r>
        <w:t xml:space="preserve">Dani: ¿te gusta tu trabajo? </w:t>
      </w:r>
    </w:p>
    <w:p w:rsidR="000438B0" w:rsidRDefault="000438B0" w:rsidP="000438B0">
      <w:r>
        <w:t>Entrevistado/a: Si</w:t>
      </w:r>
    </w:p>
    <w:p w:rsidR="000438B0" w:rsidRPr="00C94FC3" w:rsidRDefault="000438B0" w:rsidP="000438B0"/>
    <w:p w:rsidR="000438B0" w:rsidRDefault="000438B0" w:rsidP="000438B0">
      <w:pPr>
        <w:pStyle w:val="Ttulo3"/>
      </w:pPr>
      <w:bookmarkStart w:id="54" w:name="_Toc511767182"/>
      <w:r w:rsidRPr="00C94FC3">
        <w:t>Fase principal</w:t>
      </w:r>
      <w:r>
        <w:t>. B</w:t>
      </w:r>
      <w:r w:rsidRPr="00C94FC3">
        <w:t xml:space="preserve">loque </w:t>
      </w:r>
      <w:r>
        <w:t>1: preguntas relacionadas trabajo</w:t>
      </w:r>
      <w:bookmarkEnd w:id="54"/>
    </w:p>
    <w:p w:rsidR="000438B0" w:rsidRPr="00F900EC" w:rsidRDefault="000438B0" w:rsidP="000438B0">
      <w:pPr>
        <w:pStyle w:val="Ttulo5"/>
      </w:pPr>
      <w:r>
        <w:t>Dani</w:t>
      </w:r>
      <w:r w:rsidRPr="00F900EC">
        <w:t xml:space="preserve">: ¿Qué tareas son las que se realizan principalmente en la tienda (tú y tus compañeros)? </w:t>
      </w:r>
    </w:p>
    <w:p w:rsidR="000438B0" w:rsidRDefault="000438B0" w:rsidP="000438B0">
      <w:r w:rsidRPr="00C94FC3">
        <w:t>Atender al cliente, asistir a la venta, cobrar en la caja, reponer la ropa, limpiar, arqueo de cajas (cerrarla después), cerrar la tienda, inventario, recibir mercancía.</w:t>
      </w:r>
    </w:p>
    <w:p w:rsidR="000438B0" w:rsidRDefault="000438B0" w:rsidP="000438B0"/>
    <w:p w:rsidR="000438B0" w:rsidRPr="001D56D9" w:rsidRDefault="000438B0" w:rsidP="000438B0">
      <w:pPr>
        <w:pStyle w:val="Ttulo5"/>
      </w:pPr>
      <w:r>
        <w:t>Dani</w:t>
      </w:r>
      <w:r w:rsidRPr="00F900EC">
        <w:t xml:space="preserve">: ¿Qué es lo que haces en tu trabajo? </w:t>
      </w:r>
    </w:p>
    <w:p w:rsidR="000438B0" w:rsidRDefault="000438B0" w:rsidP="000438B0">
      <w:r>
        <w:t>Soy el responsable del almacén. Recibo los camiones, los desempaqueto y gestiono los albaranes. Notifico anomalías en los mismos, preparo la reposición a los compañeros para la tienda, y hago un poco del resto de tareas si hace falta.</w:t>
      </w:r>
    </w:p>
    <w:p w:rsidR="000438B0" w:rsidRDefault="000438B0" w:rsidP="000438B0"/>
    <w:p w:rsidR="000438B0" w:rsidRPr="00F900EC" w:rsidRDefault="000438B0" w:rsidP="000438B0">
      <w:pPr>
        <w:pStyle w:val="Ttulo5"/>
      </w:pPr>
      <w:r>
        <w:t>Dani</w:t>
      </w:r>
      <w:r w:rsidRPr="00F900EC">
        <w:t>: ¿</w:t>
      </w:r>
      <w:r>
        <w:t>Hacen distintas tareas o las mismas tus compañeros</w:t>
      </w:r>
      <w:r w:rsidRPr="00F900EC">
        <w:t xml:space="preserve">? </w:t>
      </w:r>
    </w:p>
    <w:p w:rsidR="000438B0" w:rsidRDefault="000438B0" w:rsidP="000438B0">
      <w:r>
        <w:t>No, lo hace solo.</w:t>
      </w:r>
    </w:p>
    <w:p w:rsidR="000438B0" w:rsidRDefault="000438B0" w:rsidP="000438B0"/>
    <w:p w:rsidR="000438B0" w:rsidRPr="00F900EC" w:rsidRDefault="000438B0" w:rsidP="000438B0">
      <w:pPr>
        <w:pStyle w:val="Ttulo5"/>
      </w:pPr>
      <w:r>
        <w:t>Dani:</w:t>
      </w:r>
      <w:r w:rsidRPr="00F900EC">
        <w:t xml:space="preserve"> Cuéntame en qué consiste tu día habitual en el trabajo. </w:t>
      </w:r>
    </w:p>
    <w:p w:rsidR="000438B0" w:rsidRDefault="000438B0" w:rsidP="000438B0">
      <w:r>
        <w:t>Si entro por la mañana abren y cuentan el dinero en caja inicial (el fondo). Tienen 3, y cada una tiene que comenzar con 200€. Ponen la música, limpian los cristales, etc. A las 10 se abre.</w:t>
      </w:r>
    </w:p>
    <w:p w:rsidR="000438B0" w:rsidRDefault="000438B0" w:rsidP="000438B0">
      <w:r>
        <w:t xml:space="preserve">Miramos el correo a ver si tenemos alguna orden expresa, y si no, esperamos a que entre gente para ayudarles e incitarles a comprar, ver si hay alguna cosa que lleva mucho tiempo en la tienda por otra a ver si se vende (recibimos fotos para ver lo que poner o no en la tienda, pero no se ve todo, así que improvisan un poco). </w:t>
      </w:r>
    </w:p>
    <w:p w:rsidR="000438B0" w:rsidRDefault="000438B0" w:rsidP="000438B0">
      <w:r>
        <w:t>Si toca recibir mercancía, voy al almacén, abriendo las cajas y confirmando si viene bien o mal las tallas y colocándolo en las estanterías por familias (pantalones de chico, etc.).</w:t>
      </w:r>
    </w:p>
    <w:p w:rsidR="000438B0" w:rsidRDefault="000438B0" w:rsidP="000438B0"/>
    <w:p w:rsidR="000438B0" w:rsidRDefault="000438B0" w:rsidP="000438B0">
      <w:pPr>
        <w:pStyle w:val="Ttulo5"/>
      </w:pPr>
      <w:r>
        <w:t>Dani: ¿Cómo es la disposición de la tienda?</w:t>
      </w:r>
    </w:p>
    <w:p w:rsidR="000438B0" w:rsidRDefault="000438B0" w:rsidP="000438B0">
      <w:r>
        <w:t>7 paredes de mujer, 7 paredes + mesas de hombre en la tienda. La visual tiene como trabajo hacer las fotos de como colocar la tienda y montarlo (directamente en esa tienda).</w:t>
      </w:r>
    </w:p>
    <w:p w:rsidR="000438B0" w:rsidRDefault="000438B0" w:rsidP="000438B0"/>
    <w:p w:rsidR="000438B0" w:rsidRDefault="000438B0" w:rsidP="000438B0">
      <w:pPr>
        <w:pStyle w:val="Ttulo5"/>
      </w:pPr>
      <w:r>
        <w:t>Dani: ¿Realizáis algún tipo de preparación de productos para envíos? (recogida en tienda, envío a casa…).</w:t>
      </w:r>
    </w:p>
    <w:p w:rsidR="000438B0" w:rsidRDefault="000438B0" w:rsidP="000438B0">
      <w:r>
        <w:t>Si llaman por teléfono pueden reservar dos días una cosa. Si quieren envío se hace por la web, pero va fatal.</w:t>
      </w:r>
    </w:p>
    <w:p w:rsidR="000438B0" w:rsidRDefault="000438B0" w:rsidP="000438B0"/>
    <w:p w:rsidR="000438B0" w:rsidRDefault="000438B0" w:rsidP="000438B0">
      <w:pPr>
        <w:pStyle w:val="Ttulo3"/>
      </w:pPr>
      <w:bookmarkStart w:id="55" w:name="_Toc511767183"/>
      <w:r w:rsidRPr="00C94FC3">
        <w:t>Fase principal</w:t>
      </w:r>
      <w:r>
        <w:t>. B</w:t>
      </w:r>
      <w:r w:rsidRPr="00C94FC3">
        <w:t xml:space="preserve">loque </w:t>
      </w:r>
      <w:r>
        <w:t>2: Problemas en la tienda</w:t>
      </w:r>
      <w:bookmarkEnd w:id="55"/>
    </w:p>
    <w:p w:rsidR="000438B0" w:rsidRPr="004E01BE" w:rsidRDefault="000438B0" w:rsidP="000438B0">
      <w:pPr>
        <w:pStyle w:val="Ttulo5"/>
      </w:pPr>
      <w:r>
        <w:t>Dani: ¿Cuáles son los principales problemas a los que hacéis frente en la tienda?</w:t>
      </w:r>
    </w:p>
    <w:p w:rsidR="000438B0" w:rsidRDefault="000438B0" w:rsidP="000438B0">
      <w:pPr>
        <w:pStyle w:val="Prrafodelista"/>
        <w:numPr>
          <w:ilvl w:val="0"/>
          <w:numId w:val="20"/>
        </w:numPr>
      </w:pPr>
      <w:r>
        <w:t>Clientes que quieren un producto y no haya su talla.</w:t>
      </w:r>
    </w:p>
    <w:p w:rsidR="000438B0" w:rsidRDefault="000438B0" w:rsidP="000438B0">
      <w:pPr>
        <w:pStyle w:val="Prrafodelista"/>
        <w:numPr>
          <w:ilvl w:val="0"/>
          <w:numId w:val="20"/>
        </w:numPr>
      </w:pPr>
      <w:r>
        <w:t>Las devoluciones de la tienda (que dan vale, no dinero).</w:t>
      </w:r>
    </w:p>
    <w:p w:rsidR="000438B0" w:rsidRDefault="000438B0" w:rsidP="000438B0">
      <w:pPr>
        <w:pStyle w:val="Prrafodelista"/>
        <w:numPr>
          <w:ilvl w:val="0"/>
          <w:numId w:val="20"/>
        </w:numPr>
      </w:pPr>
      <w:r>
        <w:t xml:space="preserve">Que nos viene más mercancías de lo que cabe, entonces tengo que hacer hueco en el almacén para meter toda la ropa que sobra. En dos semanas y media han llegado 21 palés, cada palé unas 30-40 cajas grandes. </w:t>
      </w:r>
    </w:p>
    <w:p w:rsidR="000438B0" w:rsidRDefault="000438B0" w:rsidP="000438B0">
      <w:pPr>
        <w:pStyle w:val="Ttulo5"/>
      </w:pPr>
      <w:r>
        <w:t>Dani: ¿Notificáis que llega de más?</w:t>
      </w:r>
    </w:p>
    <w:p w:rsidR="000438B0" w:rsidRDefault="000438B0" w:rsidP="000438B0">
      <w:r>
        <w:t>Sí, pero siguen haciendo lo que quieren.</w:t>
      </w:r>
    </w:p>
    <w:p w:rsidR="000438B0" w:rsidRDefault="000438B0" w:rsidP="000438B0"/>
    <w:p w:rsidR="000438B0" w:rsidRDefault="000438B0" w:rsidP="000438B0">
      <w:pPr>
        <w:pStyle w:val="Ttulo5"/>
      </w:pPr>
      <w:r>
        <w:t>Dani: ¿Hay problemas entre compañeros?</w:t>
      </w:r>
    </w:p>
    <w:p w:rsidR="000438B0" w:rsidRDefault="000438B0" w:rsidP="000438B0">
      <w:r>
        <w:t xml:space="preserve">Falta de trabajo. La visual tiene ropa sin sacar que les llego hace un mes, entonces pues no se vende. Nos ha llegado un correo de ropa que tenemos en el almacén y que no se ha </w:t>
      </w:r>
      <w:r>
        <w:lastRenderedPageBreak/>
        <w:t>sacado (porque no se ha vendido nada, y porque todos los días hay que mandar fotos de la tienda y cada semana del almacén).</w:t>
      </w:r>
    </w:p>
    <w:p w:rsidR="000438B0" w:rsidRDefault="000438B0" w:rsidP="000438B0">
      <w:r>
        <w:t xml:space="preserve">Entonces si la visual no hace bien su trabajo, repercute en mi por qué tengo más ropa en el almacén de la que debería. </w:t>
      </w:r>
    </w:p>
    <w:p w:rsidR="000438B0" w:rsidRDefault="000438B0" w:rsidP="000438B0"/>
    <w:p w:rsidR="000438B0" w:rsidRDefault="000438B0" w:rsidP="000438B0">
      <w:pPr>
        <w:pStyle w:val="Ttulo5"/>
      </w:pPr>
      <w:r>
        <w:t>Dani: ¿Qué problemas soléis tener con los clientes?</w:t>
      </w:r>
    </w:p>
    <w:p w:rsidR="000438B0" w:rsidRDefault="000438B0" w:rsidP="000438B0">
      <w:r>
        <w:t>Los clientes son de tres tipos:</w:t>
      </w:r>
    </w:p>
    <w:p w:rsidR="000438B0" w:rsidRPr="00100E87" w:rsidRDefault="000438B0" w:rsidP="000438B0">
      <w:pPr>
        <w:pStyle w:val="Prrafodelista"/>
        <w:numPr>
          <w:ilvl w:val="0"/>
          <w:numId w:val="19"/>
        </w:numPr>
      </w:pPr>
      <w:r>
        <w:t>Los que no quieren que les digas nada, miran y si no hay, se van.</w:t>
      </w:r>
    </w:p>
    <w:p w:rsidR="000438B0" w:rsidRDefault="000438B0" w:rsidP="000438B0">
      <w:pPr>
        <w:pStyle w:val="Prrafodelista"/>
        <w:numPr>
          <w:ilvl w:val="0"/>
          <w:numId w:val="19"/>
        </w:numPr>
      </w:pPr>
      <w:r>
        <w:t>Los que miran, si no hay talla te preguntan.</w:t>
      </w:r>
    </w:p>
    <w:p w:rsidR="000438B0" w:rsidRDefault="000438B0" w:rsidP="000438B0">
      <w:pPr>
        <w:pStyle w:val="Prrafodelista"/>
        <w:numPr>
          <w:ilvl w:val="0"/>
          <w:numId w:val="19"/>
        </w:numPr>
      </w:pPr>
      <w:r>
        <w:t>Los que quieren que estés con ellos.</w:t>
      </w:r>
    </w:p>
    <w:p w:rsidR="000438B0" w:rsidRDefault="000438B0" w:rsidP="000438B0">
      <w:r>
        <w:t xml:space="preserve">Esta empresa dice que tenemos que atender al cliente. Luego nos piden que el 20% de los que entren compren, pero hacemos un 13% (lo medimos con un láser en la entrada). Además, nos piden que la media de artículos que se lleve cada persona sea 2 (cada </w:t>
      </w:r>
      <w:proofErr w:type="gramStart"/>
      <w:r>
        <w:t>ticket</w:t>
      </w:r>
      <w:proofErr w:type="gramEnd"/>
      <w:r>
        <w:t xml:space="preserve"> 2 cosas) y vendemos 1.4.</w:t>
      </w:r>
    </w:p>
    <w:p w:rsidR="000438B0" w:rsidRDefault="000438B0" w:rsidP="000438B0"/>
    <w:p w:rsidR="000438B0" w:rsidRDefault="000438B0" w:rsidP="000438B0">
      <w:pPr>
        <w:pStyle w:val="Ttulo5"/>
      </w:pPr>
      <w:r>
        <w:t>Dani: ¿qué pasa si un dependiente no conoce la información de un producto?</w:t>
      </w:r>
    </w:p>
    <w:p w:rsidR="000438B0" w:rsidRDefault="000438B0" w:rsidP="000438B0">
      <w:r>
        <w:t>Si pasa, pues se lo inventan.</w:t>
      </w:r>
    </w:p>
    <w:p w:rsidR="000438B0" w:rsidRDefault="000438B0" w:rsidP="000438B0">
      <w:pPr>
        <w:pStyle w:val="Prrafodelista"/>
        <w:numPr>
          <w:ilvl w:val="0"/>
          <w:numId w:val="21"/>
        </w:numPr>
      </w:pPr>
      <w:r>
        <w:t>EJ: cazadoras de polipiel, es piel de Italia…. Por 20€ no es piel auténtica…</w:t>
      </w:r>
    </w:p>
    <w:p w:rsidR="000438B0" w:rsidRDefault="000438B0" w:rsidP="000438B0">
      <w:pPr>
        <w:pStyle w:val="Prrafodelista"/>
        <w:numPr>
          <w:ilvl w:val="0"/>
          <w:numId w:val="21"/>
        </w:numPr>
      </w:pPr>
      <w:r>
        <w:t>EJ2: ¿100% algodón? pues o lo pone en la etiqueta o no lo sabemos.</w:t>
      </w:r>
    </w:p>
    <w:p w:rsidR="000438B0" w:rsidRPr="004D44C2" w:rsidRDefault="000438B0" w:rsidP="000438B0">
      <w:pPr>
        <w:pStyle w:val="Prrafodelista"/>
        <w:numPr>
          <w:ilvl w:val="0"/>
          <w:numId w:val="21"/>
        </w:numPr>
      </w:pPr>
      <w:r>
        <w:t>EJ3: en las etiquetas les pone la talla en italiano (4 más que aquí) o en USA (10 menos que aquí). Eso es un lio para los clientes, nosotros ya estamos acostumbrados.</w:t>
      </w:r>
    </w:p>
    <w:p w:rsidR="000438B0" w:rsidRDefault="000438B0" w:rsidP="000438B0"/>
    <w:p w:rsidR="000438B0" w:rsidRDefault="000438B0" w:rsidP="000438B0">
      <w:pPr>
        <w:pStyle w:val="Ttulo5"/>
      </w:pPr>
      <w:r>
        <w:t>Dani: ¿problemas en el almacén?</w:t>
      </w:r>
    </w:p>
    <w:p w:rsidR="000438B0" w:rsidRDefault="000438B0" w:rsidP="000438B0">
      <w:r>
        <w:t>Lo de antes, que traen más de lo que se vende. Y que traen ropa que aquí no se vende, pero que en Italia (la empresa es de allí) sí se vende.</w:t>
      </w:r>
    </w:p>
    <w:p w:rsidR="000438B0" w:rsidRDefault="000438B0" w:rsidP="000438B0"/>
    <w:p w:rsidR="000438B0" w:rsidRDefault="000438B0" w:rsidP="000438B0">
      <w:pPr>
        <w:pStyle w:val="Ttulo3"/>
      </w:pPr>
      <w:bookmarkStart w:id="56" w:name="_Toc511767184"/>
      <w:r w:rsidRPr="00C94FC3">
        <w:t>Fase principal</w:t>
      </w:r>
      <w:r>
        <w:t>. B</w:t>
      </w:r>
      <w:r w:rsidRPr="00C94FC3">
        <w:t xml:space="preserve">loque </w:t>
      </w:r>
      <w:r w:rsidR="0069522A">
        <w:t>3</w:t>
      </w:r>
      <w:r>
        <w:t>: Herramientas</w:t>
      </w:r>
      <w:bookmarkEnd w:id="56"/>
    </w:p>
    <w:p w:rsidR="000438B0" w:rsidRPr="00A57B8D" w:rsidRDefault="000438B0" w:rsidP="000438B0">
      <w:pPr>
        <w:pStyle w:val="Ttulo5"/>
      </w:pPr>
      <w:r>
        <w:t>¿Contáis con algún programa o dispositivo electrónico que utilices para realizar vuestro trabajo?</w:t>
      </w:r>
    </w:p>
    <w:p w:rsidR="000438B0" w:rsidRDefault="000438B0" w:rsidP="000438B0">
      <w:r>
        <w:t>Sí, tenemos dos.</w:t>
      </w:r>
    </w:p>
    <w:p w:rsidR="000438B0" w:rsidRDefault="000438B0" w:rsidP="000438B0">
      <w:pPr>
        <w:pStyle w:val="Ttulo6"/>
      </w:pPr>
      <w:r>
        <w:t>App 1. BestStore</w:t>
      </w:r>
    </w:p>
    <w:p w:rsidR="000438B0" w:rsidRDefault="000438B0" w:rsidP="000438B0">
      <w:r>
        <w:t xml:space="preserve">Una </w:t>
      </w:r>
      <w:proofErr w:type="gramStart"/>
      <w:r>
        <w:t>app</w:t>
      </w:r>
      <w:proofErr w:type="gramEnd"/>
      <w:r>
        <w:t xml:space="preserve"> que va por internet (conectada con todas las tiendas de la marca). BestStore, es el programa de cobrar. Ahí se pueden ver todos los modelos de ropa, puedes buscar una </w:t>
      </w:r>
      <w:r>
        <w:lastRenderedPageBreak/>
        <w:t xml:space="preserve">referencia de un artículo, te sale los colores que tienen, las unidades… pero nos da problemas, porque si, como hemos dicho, llega mal el envío, lo guarda y modifica el albarán porque ha venido mal, pero a pesar de modificarlo, en vez de corregirse se queda igual. EJ: pone que vienen 2 S y 1 M, pero en realidad vienen 3S, pues en la </w:t>
      </w:r>
      <w:proofErr w:type="gramStart"/>
      <w:r>
        <w:t>app</w:t>
      </w:r>
      <w:proofErr w:type="gramEnd"/>
      <w:r>
        <w:t xml:space="preserve"> salen 3S.</w:t>
      </w:r>
    </w:p>
    <w:p w:rsidR="000438B0" w:rsidRDefault="000438B0" w:rsidP="000438B0"/>
    <w:p w:rsidR="000438B0" w:rsidRDefault="000438B0" w:rsidP="000438B0">
      <w:pPr>
        <w:pStyle w:val="Ttulo5"/>
      </w:pPr>
      <w:r>
        <w:t>Dani: ¿desde dónde se ejecuta este programa?</w:t>
      </w:r>
    </w:p>
    <w:p w:rsidR="000438B0" w:rsidRDefault="000438B0" w:rsidP="000438B0">
      <w:r>
        <w:t>Desde las 3 cajas o desde el ordenador que hay en el almacén.</w:t>
      </w:r>
    </w:p>
    <w:p w:rsidR="000438B0" w:rsidRDefault="000438B0" w:rsidP="000438B0"/>
    <w:p w:rsidR="000438B0" w:rsidRDefault="000438B0" w:rsidP="000438B0">
      <w:pPr>
        <w:pStyle w:val="Ttulo5"/>
      </w:pPr>
      <w:r>
        <w:t>Dani: ¿Os da algún tipo de métrica?</w:t>
      </w:r>
    </w:p>
    <w:p w:rsidR="000438B0" w:rsidRDefault="000438B0" w:rsidP="000438B0">
      <w:r>
        <w:t>Nos dice todos los artículos que han pasado por caja para luego reponerlos (que también da fallos).</w:t>
      </w:r>
    </w:p>
    <w:p w:rsidR="000438B0" w:rsidRDefault="000438B0" w:rsidP="000438B0"/>
    <w:p w:rsidR="000438B0" w:rsidRDefault="000438B0" w:rsidP="000438B0">
      <w:pPr>
        <w:pStyle w:val="Ttulo6"/>
      </w:pPr>
      <w:r>
        <w:t>App 2. Tablet</w:t>
      </w:r>
    </w:p>
    <w:p w:rsidR="000438B0" w:rsidRDefault="000438B0" w:rsidP="000438B0">
      <w:r>
        <w:t>Para mandar correos y hacer las fotos diarias.</w:t>
      </w:r>
    </w:p>
    <w:p w:rsidR="000438B0" w:rsidRDefault="000438B0" w:rsidP="000438B0">
      <w:r>
        <w:t xml:space="preserve">Min 15-20: Como el programa de caja va por internet, y la música y las fotos las envían por internet, cuando mandan un correo se corta la música. </w:t>
      </w:r>
    </w:p>
    <w:p w:rsidR="000438B0" w:rsidRDefault="000438B0" w:rsidP="000438B0">
      <w:pPr>
        <w:pStyle w:val="Ttulo5"/>
      </w:pPr>
      <w:r>
        <w:t xml:space="preserve">Dani: ¿qué os gusta menos de las </w:t>
      </w:r>
      <w:proofErr w:type="gramStart"/>
      <w:r>
        <w:t>apps</w:t>
      </w:r>
      <w:proofErr w:type="gramEnd"/>
      <w:r>
        <w:t>?</w:t>
      </w:r>
    </w:p>
    <w:p w:rsidR="000438B0" w:rsidRDefault="000438B0" w:rsidP="000438B0">
      <w:r>
        <w:t>Lo que menos:</w:t>
      </w:r>
    </w:p>
    <w:p w:rsidR="000438B0" w:rsidRDefault="000438B0" w:rsidP="000438B0">
      <w:pPr>
        <w:pStyle w:val="Prrafodelista"/>
        <w:numPr>
          <w:ilvl w:val="0"/>
          <w:numId w:val="22"/>
        </w:numPr>
      </w:pPr>
      <w:r>
        <w:t>En la app1 hacemos las etiquetas con rebaja, y lo hacen por referencia, si se equivocan de referencia (porque las hay muy similares) y ponen un precio erróneo, no podemos modificarlo luego en la caja antes de pagar, debemos pasarlo a ese precio.</w:t>
      </w:r>
    </w:p>
    <w:p w:rsidR="000438B0" w:rsidRDefault="000438B0" w:rsidP="000438B0">
      <w:pPr>
        <w:pStyle w:val="Prrafodelista"/>
        <w:numPr>
          <w:ilvl w:val="0"/>
          <w:numId w:val="22"/>
        </w:numPr>
      </w:pPr>
      <w:r>
        <w:t>Y como a las 10 cierran todas las tiendas, el programa se queda pillado.</w:t>
      </w:r>
    </w:p>
    <w:p w:rsidR="000438B0" w:rsidRDefault="000438B0" w:rsidP="000438B0">
      <w:pPr>
        <w:pStyle w:val="Prrafodelista"/>
        <w:numPr>
          <w:ilvl w:val="0"/>
          <w:numId w:val="22"/>
        </w:numPr>
      </w:pPr>
      <w:r>
        <w:t>Lenta.</w:t>
      </w:r>
    </w:p>
    <w:p w:rsidR="000438B0" w:rsidRDefault="000438B0" w:rsidP="000438B0">
      <w:pPr>
        <w:pStyle w:val="Prrafodelista"/>
        <w:numPr>
          <w:ilvl w:val="0"/>
          <w:numId w:val="22"/>
        </w:numPr>
      </w:pPr>
      <w:r>
        <w:t>Va mal.</w:t>
      </w:r>
    </w:p>
    <w:p w:rsidR="000438B0" w:rsidRDefault="000438B0" w:rsidP="000438B0"/>
    <w:p w:rsidR="000438B0" w:rsidRDefault="000438B0" w:rsidP="000438B0">
      <w:pPr>
        <w:pStyle w:val="Ttulo5"/>
      </w:pPr>
      <w:r>
        <w:t xml:space="preserve">Dani: ¿qué es lo que más te gusta de las </w:t>
      </w:r>
      <w:proofErr w:type="gramStart"/>
      <w:r>
        <w:t>apps</w:t>
      </w:r>
      <w:proofErr w:type="gramEnd"/>
    </w:p>
    <w:p w:rsidR="000438B0" w:rsidRDefault="000438B0" w:rsidP="000438B0">
      <w:r>
        <w:t>Nos ayuda a hacer tu trabajo. EJ: Lo único cómodo es que tengo una Tablet para saber a qué pasillos ir. En otra tienda donde trabajé tenía que ir hasta el ordenador para saber dónde tenía que ir en el almacén para coger un producto.</w:t>
      </w:r>
    </w:p>
    <w:p w:rsidR="000438B0" w:rsidRDefault="000438B0" w:rsidP="000438B0"/>
    <w:p w:rsidR="000438B0" w:rsidRDefault="000438B0" w:rsidP="000438B0">
      <w:pPr>
        <w:pStyle w:val="Ttulo5"/>
      </w:pPr>
      <w:r>
        <w:t xml:space="preserve">Dani: ¿en qué os podría ayudar de la </w:t>
      </w:r>
      <w:proofErr w:type="gramStart"/>
      <w:r>
        <w:t>app</w:t>
      </w:r>
      <w:proofErr w:type="gramEnd"/>
      <w:r>
        <w:t xml:space="preserve"> no que haga ahora?</w:t>
      </w:r>
    </w:p>
    <w:p w:rsidR="000438B0" w:rsidRPr="002143B1" w:rsidRDefault="000438B0" w:rsidP="000438B0">
      <w:r>
        <w:t>Por ejemplo, diferenciar en artículos que tengan en tienda y los que no tienen. Podría decir las tallas que hay en tienda y las que hay en el almacén…</w:t>
      </w:r>
    </w:p>
    <w:p w:rsidR="009135A2" w:rsidRDefault="000438B0" w:rsidP="009135A2">
      <w:pPr>
        <w:pStyle w:val="Ttulo2"/>
      </w:pPr>
      <w:bookmarkStart w:id="57" w:name="_Toc511767185"/>
      <w:r>
        <w:lastRenderedPageBreak/>
        <w:t>Entrevista 2. Empleado Correos</w:t>
      </w:r>
      <w:bookmarkEnd w:id="57"/>
    </w:p>
    <w:p w:rsidR="00F13C4A" w:rsidRDefault="00F13C4A" w:rsidP="00F13C4A">
      <w:pPr>
        <w:pStyle w:val="Ttulo3"/>
      </w:pPr>
      <w:bookmarkStart w:id="58" w:name="_Toc511767186"/>
      <w:r>
        <w:t>Nota inicial</w:t>
      </w:r>
      <w:bookmarkEnd w:id="58"/>
    </w:p>
    <w:p w:rsidR="000438B0" w:rsidRDefault="00F13C4A" w:rsidP="000438B0">
      <w:r>
        <w:t>A</w:t>
      </w:r>
      <w:r w:rsidRPr="00F13C4A">
        <w:t>unque no sea una tienda de ropa si realizan venta de productos, tienen una gestión de almacén bastante importante y un trato con clientes. Hay cosas que no nos dan información, pero otras que si pueden servirnos pues pueden ser similares en tratamiento a las tiendas de ropa.</w:t>
      </w:r>
    </w:p>
    <w:p w:rsidR="00F13C4A" w:rsidRDefault="00F13C4A" w:rsidP="00F13C4A">
      <w:pPr>
        <w:pStyle w:val="Ttulo3"/>
      </w:pPr>
      <w:bookmarkStart w:id="59" w:name="_Toc511767187"/>
      <w:r>
        <w:t>Fase de calientamiento</w:t>
      </w:r>
      <w:bookmarkEnd w:id="59"/>
    </w:p>
    <w:p w:rsidR="00F13C4A" w:rsidRDefault="00F13C4A" w:rsidP="00F13C4A">
      <w:pPr>
        <w:pStyle w:val="Ttulo5"/>
      </w:pPr>
      <w:r>
        <w:t>David: Cuéntame, ¿cuántos años tienes?</w:t>
      </w:r>
    </w:p>
    <w:p w:rsidR="00F13C4A" w:rsidRDefault="00F13C4A" w:rsidP="00F13C4A">
      <w:r>
        <w:t>Entrevistado/a: 56</w:t>
      </w:r>
    </w:p>
    <w:p w:rsidR="00F13C4A" w:rsidRDefault="00F13C4A" w:rsidP="00F13C4A">
      <w:pPr>
        <w:pStyle w:val="Ttulo5"/>
      </w:pPr>
      <w:r>
        <w:t>David: ¿qué has estudiado?</w:t>
      </w:r>
    </w:p>
    <w:p w:rsidR="00F13C4A" w:rsidRDefault="00F13C4A" w:rsidP="00F13C4A">
      <w:r>
        <w:t>Entrevistado/a: Carrera diplomatura de grado medio</w:t>
      </w:r>
    </w:p>
    <w:p w:rsidR="00F13C4A" w:rsidRDefault="00F13C4A" w:rsidP="00F13C4A">
      <w:pPr>
        <w:pStyle w:val="Ttulo5"/>
      </w:pPr>
      <w:r>
        <w:t>David: ¿está relacionado con tu trabajo actual?</w:t>
      </w:r>
    </w:p>
    <w:p w:rsidR="00F13C4A" w:rsidRDefault="00F13C4A" w:rsidP="00F13C4A">
      <w:r>
        <w:t>Entrevistado/a: No</w:t>
      </w:r>
    </w:p>
    <w:p w:rsidR="00F13C4A" w:rsidRDefault="00F13C4A" w:rsidP="00F13C4A">
      <w:pPr>
        <w:pStyle w:val="Ttulo5"/>
      </w:pPr>
      <w:r>
        <w:t xml:space="preserve">David: ¿dónde vives? </w:t>
      </w:r>
    </w:p>
    <w:p w:rsidR="00F13C4A" w:rsidRDefault="00F13C4A" w:rsidP="00F13C4A">
      <w:r>
        <w:t>Entrevistado/a: Madrid</w:t>
      </w:r>
    </w:p>
    <w:p w:rsidR="00F13C4A" w:rsidRDefault="00F13C4A" w:rsidP="00F13C4A">
      <w:pPr>
        <w:pStyle w:val="Ttulo5"/>
      </w:pPr>
      <w:r>
        <w:t xml:space="preserve">David: ¿te pilla muy lejos el trabajo? </w:t>
      </w:r>
    </w:p>
    <w:p w:rsidR="00F13C4A" w:rsidRDefault="00F13C4A" w:rsidP="00F13C4A">
      <w:r>
        <w:t>Entrevistado/a: no</w:t>
      </w:r>
    </w:p>
    <w:p w:rsidR="00F13C4A" w:rsidRDefault="00F13C4A" w:rsidP="00F13C4A">
      <w:pPr>
        <w:pStyle w:val="Ttulo5"/>
      </w:pPr>
      <w:r>
        <w:t xml:space="preserve">David: ¿vas en vehículo privado o en transporte público? </w:t>
      </w:r>
    </w:p>
    <w:p w:rsidR="00F13C4A" w:rsidRDefault="00F13C4A" w:rsidP="00F13C4A">
      <w:r>
        <w:t>Entrevistado/a: Vehículo privado</w:t>
      </w:r>
    </w:p>
    <w:p w:rsidR="00F13C4A" w:rsidRDefault="00F13C4A" w:rsidP="00F13C4A">
      <w:pPr>
        <w:pStyle w:val="Ttulo5"/>
      </w:pPr>
      <w:r>
        <w:t xml:space="preserve">David: ¿te gusta tu trabajo? </w:t>
      </w:r>
    </w:p>
    <w:p w:rsidR="00F13C4A" w:rsidRDefault="00F13C4A" w:rsidP="00F13C4A">
      <w:r>
        <w:t>Entrevistado/a: Sí</w:t>
      </w:r>
    </w:p>
    <w:p w:rsidR="00F13C4A" w:rsidRDefault="00F13C4A" w:rsidP="00F13C4A"/>
    <w:p w:rsidR="00F13C4A" w:rsidRDefault="00F13C4A" w:rsidP="00F13C4A">
      <w:pPr>
        <w:pStyle w:val="Ttulo3"/>
      </w:pPr>
      <w:bookmarkStart w:id="60" w:name="_Toc511767188"/>
      <w:r w:rsidRPr="00C94FC3">
        <w:t>Fase principal</w:t>
      </w:r>
      <w:r>
        <w:t>. B</w:t>
      </w:r>
      <w:r w:rsidRPr="00C94FC3">
        <w:t xml:space="preserve">loque </w:t>
      </w:r>
      <w:r>
        <w:t>1: preguntas relacionadas trabajo</w:t>
      </w:r>
      <w:bookmarkEnd w:id="60"/>
    </w:p>
    <w:p w:rsidR="00F13C4A" w:rsidRDefault="00F13C4A" w:rsidP="00F13C4A">
      <w:pPr>
        <w:pStyle w:val="Ttulo5"/>
      </w:pPr>
      <w:r>
        <w:t xml:space="preserve">David: ¿Qué tareas son las que se realizan principalmente en la tienda (tú y tus compañeros)? </w:t>
      </w:r>
    </w:p>
    <w:p w:rsidR="00F13C4A" w:rsidRDefault="00F13C4A" w:rsidP="00F13C4A">
      <w:r>
        <w:t>Entrevistado/a:  Vendemos servicios, trabajo en una oficina de correos. Entonces, nuestra venta es de servicios al ciudadano, servicios de correspondencia principalmente, aunque también hacen otros como envió y recogida de dinero internacional, pagos de recibos, ingresos en cuentas corrientes, y algún otro servicio más (venta de productos)</w:t>
      </w:r>
    </w:p>
    <w:p w:rsidR="00F13C4A" w:rsidRDefault="00F13C4A" w:rsidP="00F13C4A">
      <w:pPr>
        <w:pStyle w:val="Ttulo5"/>
      </w:pPr>
      <w:r>
        <w:t xml:space="preserve">David: ¿Qué es lo que haces en tu trabajo? </w:t>
      </w:r>
    </w:p>
    <w:p w:rsidR="00F13C4A" w:rsidRDefault="00F13C4A" w:rsidP="00F13C4A">
      <w:r>
        <w:t>Entrevistado/a: Yo soy la directora de la oficina</w:t>
      </w:r>
    </w:p>
    <w:p w:rsidR="00F13C4A" w:rsidRDefault="00F13C4A" w:rsidP="00F13C4A">
      <w:pPr>
        <w:pStyle w:val="Ttulo5"/>
      </w:pPr>
      <w:r>
        <w:lastRenderedPageBreak/>
        <w:t xml:space="preserve">David: ¿Cuentas con muchos compañeros para en tu trabajo? </w:t>
      </w:r>
    </w:p>
    <w:p w:rsidR="00F13C4A" w:rsidRDefault="00F13C4A" w:rsidP="00F13C4A">
      <w:r>
        <w:t>Entrevistado/a: Tengo 5 personas a mi cargo</w:t>
      </w:r>
    </w:p>
    <w:p w:rsidR="00F13C4A" w:rsidRDefault="00F13C4A" w:rsidP="00F13C4A">
      <w:pPr>
        <w:pStyle w:val="Ttulo5"/>
      </w:pPr>
      <w:r>
        <w:t xml:space="preserve">David: ¿Hacen distintas tareas o las mismas? </w:t>
      </w:r>
    </w:p>
    <w:p w:rsidR="00F13C4A" w:rsidRDefault="00F13C4A" w:rsidP="00F13C4A">
      <w:r>
        <w:t>Entrevistado/a: Todos hacen todo lo que hay que hacer</w:t>
      </w:r>
    </w:p>
    <w:p w:rsidR="00F13C4A" w:rsidRDefault="00F13C4A" w:rsidP="00F13C4A">
      <w:pPr>
        <w:pStyle w:val="Ttulo5"/>
      </w:pPr>
      <w:r>
        <w:t>David: Cuéntame en qué consiste tu día habitual en el trabajo.</w:t>
      </w:r>
    </w:p>
    <w:p w:rsidR="00F13C4A" w:rsidRDefault="00F13C4A" w:rsidP="00F13C4A">
      <w:r>
        <w:t xml:space="preserve">Entrevistado/a: Lo primero es abrir la oficina con la apertura contable, organizar las tareas diarias que, aunque están establecidas en cuadros de mandos y cada persona sabe lo que hacer siempre hay algún extra que hacer, colocar todos los almacenes, sacar productos de almacén que hay que caducar, dar entrada a nuevos productos y luego la atención al cliente. Lo último de la jornada es el cierre del balance contable. </w:t>
      </w:r>
    </w:p>
    <w:p w:rsidR="00F13C4A" w:rsidRDefault="00F13C4A" w:rsidP="00F13C4A">
      <w:r>
        <w:t>Un proceso bastante similar supongo, abrir las cajas, organizar tareas, colocar almacenes, atención al cliente y cierre de cajas.</w:t>
      </w:r>
    </w:p>
    <w:p w:rsidR="00F13C4A" w:rsidRDefault="00F13C4A" w:rsidP="00F13C4A">
      <w:pPr>
        <w:pStyle w:val="Ttulo5"/>
      </w:pPr>
      <w:r>
        <w:t xml:space="preserve">David: ¿Realizáis algún tipo de preparación de productos para envíos? (recogida en tienda, envío a casa…). </w:t>
      </w:r>
    </w:p>
    <w:p w:rsidR="00F13C4A" w:rsidRDefault="00F13C4A" w:rsidP="00F13C4A">
      <w:r>
        <w:t>Entrevistado/a: preparación de productos todo, desde todo lo que hay que entregar a los clientes nos lo traen a primera hora de la mañana y lo organizan en almacenes para darles salida y cuando los clientes vienen a depositar cualquier tipo de envío hay que hacer una preparación antes de mandarles las rutas provinciales a su destino</w:t>
      </w:r>
    </w:p>
    <w:p w:rsidR="00F13C4A" w:rsidRDefault="00F13C4A" w:rsidP="00F13C4A">
      <w:r>
        <w:t>Este quizá sea el que menos se parezca.</w:t>
      </w:r>
    </w:p>
    <w:p w:rsidR="00F13C4A" w:rsidRDefault="00F13C4A" w:rsidP="00F13C4A">
      <w:pPr>
        <w:pStyle w:val="Ttulo5"/>
      </w:pPr>
      <w:r>
        <w:t xml:space="preserve">David: ¿Quién lo prepara? </w:t>
      </w:r>
    </w:p>
    <w:p w:rsidR="00F13C4A" w:rsidRDefault="00F13C4A" w:rsidP="00F13C4A">
      <w:r>
        <w:t>Entrevistado/a: Toda la oficina</w:t>
      </w:r>
    </w:p>
    <w:p w:rsidR="00F13C4A" w:rsidRDefault="00F13C4A" w:rsidP="00F13C4A"/>
    <w:p w:rsidR="00F13C4A" w:rsidRDefault="00F13C4A" w:rsidP="00F13C4A">
      <w:pPr>
        <w:pStyle w:val="Ttulo3"/>
      </w:pPr>
      <w:bookmarkStart w:id="61" w:name="_Toc511767189"/>
      <w:r w:rsidRPr="00C94FC3">
        <w:t>Fase principal</w:t>
      </w:r>
      <w:r>
        <w:t>. B</w:t>
      </w:r>
      <w:r w:rsidRPr="00C94FC3">
        <w:t xml:space="preserve">loque </w:t>
      </w:r>
      <w:r>
        <w:t>2: Problemas en la tienda</w:t>
      </w:r>
      <w:bookmarkEnd w:id="61"/>
    </w:p>
    <w:p w:rsidR="00F13C4A" w:rsidRDefault="00F13C4A" w:rsidP="00F13C4A">
      <w:pPr>
        <w:pStyle w:val="Ttulo5"/>
      </w:pPr>
      <w:r>
        <w:t>David: ¿Cuáles son los principales problemas a los que hacéis frente en la tienda?</w:t>
      </w:r>
    </w:p>
    <w:p w:rsidR="00F13C4A" w:rsidRDefault="00F13C4A" w:rsidP="00F13C4A">
      <w:r>
        <w:t>Entrevistado/a: con los aparatos informáticos porque no tienen la capacidad para el volumen de trabajo que hay, a diario ha y que solucionar muchos problemas a través de centros de ayuda al usuario, luego dentro de la oficina son principalmente por discrepancias de normativas con los clientes que no las conocen</w:t>
      </w:r>
    </w:p>
    <w:p w:rsidR="00F13C4A" w:rsidRDefault="00F13C4A" w:rsidP="00F13C4A">
      <w:pPr>
        <w:pStyle w:val="Ttulo5"/>
      </w:pPr>
      <w:r>
        <w:t xml:space="preserve">David: ¿Qué problemas os encontráis entre compañeros? (comunicación, falta de trabajo, etc.). </w:t>
      </w:r>
    </w:p>
    <w:p w:rsidR="00F13C4A" w:rsidRDefault="00F13C4A" w:rsidP="00F13C4A">
      <w:r>
        <w:t>Entrevistado/a: No suele haber, como mucho puede haber problemas por cargas de trabajo</w:t>
      </w:r>
    </w:p>
    <w:p w:rsidR="00F13C4A" w:rsidRDefault="00F13C4A" w:rsidP="00F13C4A">
      <w:pPr>
        <w:pStyle w:val="Ttulo5"/>
      </w:pPr>
      <w:r>
        <w:t xml:space="preserve">David: ¿Qué problemas os encontráis al gestionar el almacén? </w:t>
      </w:r>
    </w:p>
    <w:p w:rsidR="00F13C4A" w:rsidRDefault="00F13C4A" w:rsidP="00F13C4A">
      <w:r>
        <w:t>Entrevistado/a: En ocasiones, no está bien situado algo y no lo encontramos</w:t>
      </w:r>
    </w:p>
    <w:p w:rsidR="00F13C4A" w:rsidRDefault="00F13C4A" w:rsidP="00F13C4A">
      <w:pPr>
        <w:pStyle w:val="Ttulo5"/>
      </w:pPr>
      <w:r>
        <w:lastRenderedPageBreak/>
        <w:t xml:space="preserve">David: ¿Qué problemas soléis tener con los clientes? </w:t>
      </w:r>
    </w:p>
    <w:p w:rsidR="00F13C4A" w:rsidRDefault="00F13C4A" w:rsidP="00F13C4A">
      <w:r>
        <w:t>Entrevistado/a: Sobre todo con normativas como entregas con fecha de caducidad, ellos no conocen y no acuden a la oficina en el plazo reglamentario y cuando van ya no lo tenemos o no se puede entregar porque ha pasado el plazo, nosotros nos atenemos al proceso y a la normativa y no nos lo podemos saltar y los clientes no están de acuerdo</w:t>
      </w:r>
    </w:p>
    <w:p w:rsidR="00F13C4A" w:rsidRDefault="00F13C4A" w:rsidP="00F13C4A">
      <w:r>
        <w:t>Los problemas de normativas lo podríamos traducir en problemas de política de devoluciones de una tienda de ropa (es una normativa que el empleado se atañe a un proceso que el cliente no está conforme)</w:t>
      </w:r>
    </w:p>
    <w:p w:rsidR="00F13C4A" w:rsidRDefault="00F13C4A" w:rsidP="00F13C4A">
      <w:pPr>
        <w:pStyle w:val="Ttulo5"/>
      </w:pPr>
      <w:r>
        <w:t xml:space="preserve">David: ¿Se ha dado alguna vez la ocasión de que los clientes os piden información que desconocéis de los productos? </w:t>
      </w:r>
    </w:p>
    <w:p w:rsidR="00F13C4A" w:rsidRDefault="00F13C4A" w:rsidP="00F13C4A">
      <w:r>
        <w:t>Entrevistado/a: No, tenemos marcados unos cuadros de procesos en los que viene todo explicado y si alguno nos pilla y no lo sabemos muy bien, podemos acudir al proceso y enseguida lo podemos resolver.</w:t>
      </w:r>
    </w:p>
    <w:p w:rsidR="00F13C4A" w:rsidRDefault="00F13C4A" w:rsidP="00F13C4A"/>
    <w:p w:rsidR="00F13C4A" w:rsidRDefault="00F13C4A" w:rsidP="00F13C4A">
      <w:pPr>
        <w:pStyle w:val="Ttulo3"/>
      </w:pPr>
      <w:bookmarkStart w:id="62" w:name="_Toc511767190"/>
      <w:r w:rsidRPr="00C94FC3">
        <w:t>Fase principal</w:t>
      </w:r>
      <w:r>
        <w:t>. B</w:t>
      </w:r>
      <w:r w:rsidRPr="00C94FC3">
        <w:t xml:space="preserve">loque </w:t>
      </w:r>
      <w:r w:rsidR="0069522A">
        <w:t>3</w:t>
      </w:r>
      <w:r>
        <w:t>: Herramientas</w:t>
      </w:r>
      <w:bookmarkEnd w:id="62"/>
    </w:p>
    <w:p w:rsidR="00F13C4A" w:rsidRDefault="00F13C4A" w:rsidP="00F13C4A">
      <w:pPr>
        <w:pStyle w:val="Ttulo5"/>
      </w:pPr>
      <w:r>
        <w:t xml:space="preserve">David: Respecto a tus herramientas. ¿Contáis con algún programa o dispositivo electrónico que utilices para realizar vuestro trabajo? </w:t>
      </w:r>
    </w:p>
    <w:p w:rsidR="00F13C4A" w:rsidRDefault="00F13C4A" w:rsidP="00F13C4A">
      <w:r>
        <w:t>Entrevistado/a: Sí, ordenadores para todos los programas, tables para firmas, pinpads para cobros con tarjeta, impresoras, escáner, fax</w:t>
      </w:r>
    </w:p>
    <w:p w:rsidR="00F13C4A" w:rsidRDefault="00F13C4A" w:rsidP="00F13C4A">
      <w:pPr>
        <w:pStyle w:val="Ttulo5"/>
      </w:pPr>
      <w:r>
        <w:t xml:space="preserve">David: ¿Qué hace? </w:t>
      </w:r>
    </w:p>
    <w:p w:rsidR="00F13C4A" w:rsidRDefault="00F13C4A" w:rsidP="00F13C4A">
      <w:r>
        <w:t>Entrevistado/a: Prácticamente todo el trabajo de admisión, el trabajo que queda es de ubicar en cajas o estantería los que hemos trabajado a través de los sistemas informáticos</w:t>
      </w:r>
    </w:p>
    <w:p w:rsidR="00F13C4A" w:rsidRDefault="00F13C4A" w:rsidP="00F13C4A">
      <w:pPr>
        <w:pStyle w:val="Ttulo5"/>
      </w:pPr>
      <w:r>
        <w:t xml:space="preserve">David: ¿Qué es lo que más te gusta y lo que menos de la herramienta? </w:t>
      </w:r>
    </w:p>
    <w:p w:rsidR="00F13C4A" w:rsidRDefault="00F13C4A" w:rsidP="00F13C4A">
      <w:r>
        <w:t xml:space="preserve">Entrevistado/a: Están obsoletas, entonces lo que menos me gusta es su lentitud y en ocasiones nos hacen perder mucho tiempo. Lo que mas me gusta es que resuelven muchísimo trabajo de gestionar listaos, balances, cuadres de oficina (productos y moneda) David: ¿Te son útiles las funcionalidades de esta para el trabajo? </w:t>
      </w:r>
    </w:p>
    <w:p w:rsidR="00F13C4A" w:rsidRDefault="00F13C4A" w:rsidP="00F13C4A">
      <w:r>
        <w:t>Entrevistado/a: Sí</w:t>
      </w:r>
    </w:p>
    <w:p w:rsidR="00F13C4A" w:rsidRDefault="00F13C4A" w:rsidP="00F13C4A">
      <w:pPr>
        <w:pStyle w:val="Ttulo5"/>
      </w:pPr>
      <w:r>
        <w:t xml:space="preserve">David: ¿Echas en falta la ayuda de la aplicación en alguna tarea realizada en la tienda (no tiene por qué ser lo que haga tu aplicación, cualquier cosa)? </w:t>
      </w:r>
    </w:p>
    <w:p w:rsidR="00F13C4A" w:rsidRDefault="00F13C4A" w:rsidP="00F13C4A">
      <w:r>
        <w:t>Entrevistado/a: No, todas las que se pueden informatizar están informatizas.</w:t>
      </w:r>
    </w:p>
    <w:p w:rsidR="0069522A" w:rsidRDefault="0069522A" w:rsidP="00F13C4A"/>
    <w:p w:rsidR="0069522A" w:rsidRDefault="0069522A" w:rsidP="0069522A"/>
    <w:p w:rsidR="00F13C4A" w:rsidRDefault="0069522A" w:rsidP="0069522A">
      <w:pPr>
        <w:pStyle w:val="Ttulo2"/>
      </w:pPr>
      <w:bookmarkStart w:id="63" w:name="_Toc511767191"/>
      <w:r>
        <w:lastRenderedPageBreak/>
        <w:t>Entrevista 3. Centro de Investigación Alimenticia</w:t>
      </w:r>
      <w:bookmarkEnd w:id="63"/>
    </w:p>
    <w:p w:rsidR="0069522A" w:rsidRDefault="0069522A" w:rsidP="0069522A">
      <w:pPr>
        <w:pStyle w:val="Ttulo3"/>
      </w:pPr>
      <w:bookmarkStart w:id="64" w:name="_Toc511767192"/>
      <w:r>
        <w:t>Nota inicial</w:t>
      </w:r>
      <w:bookmarkEnd w:id="64"/>
    </w:p>
    <w:p w:rsidR="0069522A" w:rsidRPr="006E1B68" w:rsidRDefault="0069522A" w:rsidP="0069522A">
      <w:pPr>
        <w:rPr>
          <w:rFonts w:cs="Times New Roman"/>
          <w:szCs w:val="24"/>
        </w:rPr>
      </w:pPr>
      <w:r>
        <w:rPr>
          <w:rFonts w:cs="Times New Roman"/>
          <w:szCs w:val="24"/>
        </w:rPr>
        <w:t>No se trata de una tienda, pero hay una gran cantidad de trabajo en almacén por lo que se ajusta a las necesidades.</w:t>
      </w:r>
    </w:p>
    <w:p w:rsidR="0069522A" w:rsidRPr="0069522A" w:rsidRDefault="0069522A" w:rsidP="0069522A"/>
    <w:p w:rsidR="0069522A" w:rsidRPr="006E1B68" w:rsidRDefault="0069522A" w:rsidP="0069522A">
      <w:pPr>
        <w:pStyle w:val="Ttulo3"/>
      </w:pPr>
      <w:bookmarkStart w:id="65" w:name="_Toc511767193"/>
      <w:r>
        <w:t>Fase de c</w:t>
      </w:r>
      <w:r w:rsidRPr="006E1B68">
        <w:t>alentamiento</w:t>
      </w:r>
      <w:bookmarkEnd w:id="65"/>
    </w:p>
    <w:p w:rsidR="0069522A" w:rsidRPr="006E1B68" w:rsidRDefault="0069522A" w:rsidP="0069522A">
      <w:pPr>
        <w:pStyle w:val="Ttulo5"/>
      </w:pPr>
      <w:r>
        <w:t>Álvaro</w:t>
      </w:r>
      <w:r w:rsidRPr="006E1B68">
        <w:t>: Cuéntame, ¿cuántos años tienes?</w:t>
      </w:r>
    </w:p>
    <w:p w:rsidR="0069522A" w:rsidRPr="006E1B68" w:rsidRDefault="0069522A" w:rsidP="0069522A">
      <w:pPr>
        <w:rPr>
          <w:rFonts w:cs="Times New Roman"/>
          <w:szCs w:val="24"/>
        </w:rPr>
      </w:pPr>
      <w:r w:rsidRPr="006E1B68">
        <w:rPr>
          <w:rFonts w:cs="Times New Roman"/>
          <w:szCs w:val="24"/>
        </w:rPr>
        <w:t>Entrevistado/a: 26</w:t>
      </w:r>
    </w:p>
    <w:p w:rsidR="0069522A" w:rsidRPr="006E1B68" w:rsidRDefault="0069522A" w:rsidP="0069522A">
      <w:pPr>
        <w:pStyle w:val="Ttulo5"/>
      </w:pPr>
      <w:r>
        <w:t>Álvaro</w:t>
      </w:r>
      <w:r w:rsidRPr="006E1B68">
        <w:t xml:space="preserve">: ¿qué has estudiado? ¿está relacionado con tu trabajo actual? </w:t>
      </w:r>
    </w:p>
    <w:p w:rsidR="0069522A" w:rsidRPr="006E1B68" w:rsidRDefault="0069522A" w:rsidP="0069522A">
      <w:pPr>
        <w:rPr>
          <w:rFonts w:cs="Times New Roman"/>
          <w:szCs w:val="24"/>
        </w:rPr>
      </w:pPr>
      <w:r w:rsidRPr="006E1B68">
        <w:rPr>
          <w:rFonts w:cs="Times New Roman"/>
          <w:szCs w:val="24"/>
        </w:rPr>
        <w:t xml:space="preserve">Entrevistado/a: Ingeniería Agroalimentaria y CFGS Industrias Alimentarias. </w:t>
      </w:r>
    </w:p>
    <w:p w:rsidR="0069522A" w:rsidRPr="006E1B68" w:rsidRDefault="0069522A" w:rsidP="0069522A">
      <w:pPr>
        <w:pStyle w:val="Ttulo5"/>
      </w:pPr>
      <w:r>
        <w:t>Álvaro</w:t>
      </w:r>
      <w:r w:rsidRPr="006E1B68">
        <w:t>: ¿está relacionado con tu trabajo actual?</w:t>
      </w:r>
    </w:p>
    <w:p w:rsidR="0069522A" w:rsidRPr="006E1B68" w:rsidRDefault="0069522A" w:rsidP="0069522A">
      <w:pPr>
        <w:rPr>
          <w:rFonts w:cs="Times New Roman"/>
          <w:szCs w:val="24"/>
        </w:rPr>
      </w:pPr>
      <w:r w:rsidRPr="006E1B68">
        <w:rPr>
          <w:rFonts w:cs="Times New Roman"/>
          <w:szCs w:val="24"/>
        </w:rPr>
        <w:t>Entrevistado/a: si</w:t>
      </w:r>
    </w:p>
    <w:p w:rsidR="0069522A" w:rsidRPr="006E1B68" w:rsidRDefault="0069522A" w:rsidP="0069522A">
      <w:pPr>
        <w:pStyle w:val="Ttulo5"/>
      </w:pPr>
      <w:r>
        <w:t>Álvaro</w:t>
      </w:r>
      <w:r w:rsidRPr="006E1B68">
        <w:t xml:space="preserve">: ¿dónde vives? </w:t>
      </w:r>
    </w:p>
    <w:p w:rsidR="0069522A" w:rsidRPr="006E1B68" w:rsidRDefault="0069522A" w:rsidP="0069522A">
      <w:pPr>
        <w:rPr>
          <w:rFonts w:cs="Times New Roman"/>
          <w:szCs w:val="24"/>
        </w:rPr>
      </w:pPr>
      <w:r w:rsidRPr="006E1B68">
        <w:rPr>
          <w:rFonts w:cs="Times New Roman"/>
          <w:szCs w:val="24"/>
        </w:rPr>
        <w:t xml:space="preserve">Entrevistado/a: Ávila </w:t>
      </w:r>
    </w:p>
    <w:p w:rsidR="0069522A" w:rsidRPr="006E1B68" w:rsidRDefault="0069522A" w:rsidP="0069522A">
      <w:pPr>
        <w:pStyle w:val="Ttulo5"/>
      </w:pPr>
      <w:r>
        <w:t>Álvaro</w:t>
      </w:r>
      <w:r w:rsidRPr="006E1B68">
        <w:t xml:space="preserve">: ¿te pilla muy lejos el trabajo? </w:t>
      </w:r>
    </w:p>
    <w:p w:rsidR="0069522A" w:rsidRPr="006E1B68" w:rsidRDefault="0069522A" w:rsidP="0069522A">
      <w:pPr>
        <w:rPr>
          <w:rFonts w:cs="Times New Roman"/>
          <w:szCs w:val="24"/>
        </w:rPr>
      </w:pPr>
      <w:r w:rsidRPr="006E1B68">
        <w:rPr>
          <w:rFonts w:cs="Times New Roman"/>
          <w:szCs w:val="24"/>
        </w:rPr>
        <w:t xml:space="preserve">Entrevistado/a:  no </w:t>
      </w:r>
      <w:r>
        <w:rPr>
          <w:rFonts w:cs="Times New Roman"/>
          <w:szCs w:val="24"/>
        </w:rPr>
        <w:t>excesivamente, pero es complicado llegar por transporte público</w:t>
      </w:r>
    </w:p>
    <w:p w:rsidR="0069522A" w:rsidRPr="006E1B68" w:rsidRDefault="0069522A" w:rsidP="0069522A">
      <w:pPr>
        <w:pStyle w:val="Ttulo5"/>
      </w:pPr>
      <w:r>
        <w:t>Álvaro</w:t>
      </w:r>
      <w:r w:rsidRPr="006E1B68">
        <w:t xml:space="preserve">: ¿vas en vehículo privado o en transporte público? </w:t>
      </w:r>
    </w:p>
    <w:p w:rsidR="0069522A" w:rsidRPr="006E1B68" w:rsidRDefault="0069522A" w:rsidP="0069522A">
      <w:pPr>
        <w:rPr>
          <w:rFonts w:cs="Times New Roman"/>
          <w:szCs w:val="24"/>
        </w:rPr>
      </w:pPr>
      <w:r w:rsidRPr="006E1B68">
        <w:rPr>
          <w:rFonts w:cs="Times New Roman"/>
          <w:szCs w:val="24"/>
        </w:rPr>
        <w:t>Entrevistado/a: A veces en transporte público y otras veces en coche</w:t>
      </w:r>
    </w:p>
    <w:p w:rsidR="0069522A" w:rsidRPr="006E1B68" w:rsidRDefault="0069522A" w:rsidP="0069522A">
      <w:pPr>
        <w:pStyle w:val="Ttulo5"/>
      </w:pPr>
      <w:r>
        <w:t>Álvaro</w:t>
      </w:r>
      <w:r w:rsidRPr="006E1B68">
        <w:t xml:space="preserve">: ¿te gusta tu trabajo?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rPr>
          <w:rFonts w:cs="Times New Roman"/>
          <w:szCs w:val="24"/>
        </w:rPr>
      </w:pPr>
    </w:p>
    <w:p w:rsidR="0069522A" w:rsidRDefault="0069522A" w:rsidP="0069522A">
      <w:pPr>
        <w:pStyle w:val="Ttulo3"/>
      </w:pPr>
      <w:bookmarkStart w:id="66" w:name="_Toc511767194"/>
      <w:r w:rsidRPr="00C94FC3">
        <w:t>Fase principal</w:t>
      </w:r>
      <w:r>
        <w:t>. B</w:t>
      </w:r>
      <w:r w:rsidRPr="00C94FC3">
        <w:t xml:space="preserve">loque </w:t>
      </w:r>
      <w:r>
        <w:t>1: preguntas relacionadas trabajo</w:t>
      </w:r>
      <w:bookmarkEnd w:id="66"/>
    </w:p>
    <w:p w:rsidR="0069522A" w:rsidRPr="006E1B68" w:rsidRDefault="0069522A" w:rsidP="0069522A">
      <w:pPr>
        <w:pStyle w:val="Ttulo5"/>
      </w:pPr>
      <w:r>
        <w:t>Álvaro</w:t>
      </w:r>
      <w:r w:rsidRPr="006E1B68">
        <w:t xml:space="preserve">: ¿Qué tareas son las que se realizan principalmente </w:t>
      </w:r>
      <w:proofErr w:type="gramStart"/>
      <w:r w:rsidRPr="006E1B68">
        <w:t>en  tu</w:t>
      </w:r>
      <w:proofErr w:type="gramEnd"/>
      <w:r w:rsidRPr="006E1B68">
        <w:t xml:space="preserve"> puesto de trabajo (tú y tus compañeros)? </w:t>
      </w:r>
    </w:p>
    <w:p w:rsidR="0069522A" w:rsidRPr="006E1B68" w:rsidRDefault="0069522A" w:rsidP="0069522A">
      <w:pPr>
        <w:rPr>
          <w:rFonts w:cs="Times New Roman"/>
          <w:szCs w:val="24"/>
        </w:rPr>
      </w:pPr>
      <w:r w:rsidRPr="006E1B68">
        <w:rPr>
          <w:rFonts w:cs="Times New Roman"/>
          <w:szCs w:val="24"/>
        </w:rPr>
        <w:t xml:space="preserve">Entrevistado/a: Las tareas que realizo en mi trabajo son muy variadas, desde trabajo de oficina, pasando por laboratorio y obrador. </w:t>
      </w:r>
    </w:p>
    <w:p w:rsidR="0069522A" w:rsidRPr="006E1B68" w:rsidRDefault="0069522A" w:rsidP="0069522A">
      <w:pPr>
        <w:pStyle w:val="Ttulo5"/>
      </w:pPr>
      <w:r>
        <w:t>Álvaro</w:t>
      </w:r>
      <w:r w:rsidRPr="006E1B68">
        <w:t xml:space="preserve">: ¿Qué es lo que haces en tu trabajo? </w:t>
      </w:r>
    </w:p>
    <w:p w:rsidR="0069522A" w:rsidRPr="006E1B68" w:rsidRDefault="0069522A" w:rsidP="0069522A">
      <w:pPr>
        <w:rPr>
          <w:rFonts w:cs="Times New Roman"/>
          <w:szCs w:val="24"/>
        </w:rPr>
      </w:pPr>
      <w:r w:rsidRPr="006E1B68">
        <w:rPr>
          <w:rFonts w:cs="Times New Roman"/>
          <w:szCs w:val="24"/>
        </w:rPr>
        <w:t xml:space="preserve">Entrevistado/a: Participo en distintos proyectos de investigación relacionados con la industria alimentaria. </w:t>
      </w:r>
    </w:p>
    <w:p w:rsidR="0069522A" w:rsidRPr="006E1B68" w:rsidRDefault="0069522A" w:rsidP="0069522A">
      <w:pPr>
        <w:pStyle w:val="Ttulo5"/>
      </w:pPr>
      <w:r>
        <w:t>Álvaro</w:t>
      </w:r>
      <w:r w:rsidRPr="006E1B68">
        <w:t xml:space="preserve">: ¿Cuentas con muchos compañeros para en tu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más de 50 personas.</w:t>
      </w:r>
    </w:p>
    <w:p w:rsidR="0069522A" w:rsidRPr="006E1B68" w:rsidRDefault="0069522A" w:rsidP="0069522A">
      <w:pPr>
        <w:pStyle w:val="Ttulo5"/>
      </w:pPr>
      <w:r>
        <w:lastRenderedPageBreak/>
        <w:t>Álvaro</w:t>
      </w:r>
      <w:r w:rsidRPr="006E1B68">
        <w:t xml:space="preserve">: ¿Hacen distintas tareas o las mismas? </w:t>
      </w:r>
    </w:p>
    <w:p w:rsidR="0069522A" w:rsidRPr="006E1B68" w:rsidRDefault="0069522A" w:rsidP="0069522A">
      <w:pPr>
        <w:rPr>
          <w:rFonts w:cs="Times New Roman"/>
          <w:szCs w:val="24"/>
        </w:rPr>
      </w:pPr>
      <w:r w:rsidRPr="006E1B68">
        <w:rPr>
          <w:rFonts w:cs="Times New Roman"/>
          <w:szCs w:val="24"/>
        </w:rPr>
        <w:t xml:space="preserve">Entrevistado/a: En cada equipo se realizan distintas tareas. </w:t>
      </w:r>
    </w:p>
    <w:p w:rsidR="0069522A" w:rsidRPr="006E1B68" w:rsidRDefault="0069522A" w:rsidP="0069522A">
      <w:pPr>
        <w:pStyle w:val="Ttulo5"/>
      </w:pPr>
      <w:r>
        <w:t>Álvaro</w:t>
      </w:r>
      <w:r w:rsidRPr="006E1B68">
        <w:t xml:space="preserve">: Cuéntame en qué consiste tu día habitual en el trabajo. </w:t>
      </w:r>
    </w:p>
    <w:p w:rsidR="0069522A" w:rsidRPr="006E1B68" w:rsidRDefault="0069522A" w:rsidP="0069522A">
      <w:pPr>
        <w:rPr>
          <w:rFonts w:cs="Times New Roman"/>
          <w:szCs w:val="24"/>
        </w:rPr>
      </w:pPr>
      <w:r w:rsidRPr="006E1B68">
        <w:rPr>
          <w:rFonts w:cs="Times New Roman"/>
          <w:szCs w:val="24"/>
        </w:rPr>
        <w:t xml:space="preserve">Entrevistado/a: Primero reviso mi agenda y veo las tareas a realizar ese día. Una vez sabiendo que tengo que hacer, dependiendo del día o realizo trabajo de laboratorio, oficina o ambos. </w:t>
      </w:r>
    </w:p>
    <w:p w:rsidR="0069522A" w:rsidRPr="006E1B68" w:rsidRDefault="0069522A" w:rsidP="0069522A">
      <w:pPr>
        <w:pStyle w:val="Ttulo5"/>
      </w:pPr>
      <w:r>
        <w:t>Álvaro</w:t>
      </w:r>
      <w:r w:rsidRPr="006E1B68">
        <w:t xml:space="preserve">: ¿Realizáis algún tipo de preparación de productos para envíos? (recogida en tienda, envío a casa…). </w:t>
      </w:r>
    </w:p>
    <w:p w:rsidR="0069522A" w:rsidRPr="006E1B68" w:rsidRDefault="0069522A" w:rsidP="0069522A">
      <w:pPr>
        <w:rPr>
          <w:rFonts w:cs="Times New Roman"/>
          <w:szCs w:val="24"/>
        </w:rPr>
      </w:pPr>
      <w:r w:rsidRPr="006E1B68">
        <w:rPr>
          <w:rFonts w:cs="Times New Roman"/>
          <w:szCs w:val="24"/>
        </w:rPr>
        <w:t xml:space="preserve">Entrevistado/a: En numerosas ocasiones tenemos que realizar muestras de los proyectos y enviarlos a diferentes universidades o empresas. </w:t>
      </w:r>
    </w:p>
    <w:p w:rsidR="0069522A" w:rsidRPr="006E1B68" w:rsidRDefault="0069522A" w:rsidP="0069522A">
      <w:pPr>
        <w:pStyle w:val="Ttulo5"/>
      </w:pPr>
      <w:r>
        <w:t>Álvaro</w:t>
      </w:r>
      <w:r w:rsidRPr="006E1B68">
        <w:t xml:space="preserve">: ¿Quién lo prepara? </w:t>
      </w:r>
    </w:p>
    <w:p w:rsidR="0069522A" w:rsidRDefault="0069522A" w:rsidP="0069522A">
      <w:pPr>
        <w:rPr>
          <w:rFonts w:cs="Times New Roman"/>
          <w:szCs w:val="24"/>
        </w:rPr>
      </w:pPr>
      <w:r w:rsidRPr="006E1B68">
        <w:rPr>
          <w:rFonts w:cs="Times New Roman"/>
          <w:szCs w:val="24"/>
        </w:rPr>
        <w:t xml:space="preserve">Entrevistado/a: Yo. </w:t>
      </w:r>
    </w:p>
    <w:p w:rsidR="0069522A" w:rsidRPr="006E1B68" w:rsidRDefault="0069522A" w:rsidP="0069522A">
      <w:pPr>
        <w:rPr>
          <w:rFonts w:cs="Times New Roman"/>
          <w:szCs w:val="24"/>
        </w:rPr>
      </w:pPr>
    </w:p>
    <w:p w:rsidR="0069522A" w:rsidRDefault="0069522A" w:rsidP="0069522A">
      <w:pPr>
        <w:pStyle w:val="Ttulo3"/>
      </w:pPr>
      <w:bookmarkStart w:id="67" w:name="_Toc511767195"/>
      <w:r w:rsidRPr="00C94FC3">
        <w:t>Fase principal</w:t>
      </w:r>
      <w:r>
        <w:t>. B</w:t>
      </w:r>
      <w:r w:rsidRPr="00C94FC3">
        <w:t xml:space="preserve">loque </w:t>
      </w:r>
      <w:r>
        <w:t>2: Problemas en la tienda</w:t>
      </w:r>
      <w:bookmarkEnd w:id="67"/>
    </w:p>
    <w:p w:rsidR="0069522A" w:rsidRPr="006E1B68" w:rsidRDefault="0069522A" w:rsidP="0069522A">
      <w:pPr>
        <w:pStyle w:val="Ttulo5"/>
      </w:pPr>
      <w:r>
        <w:t>Álvaro</w:t>
      </w:r>
      <w:r w:rsidRPr="006E1B68">
        <w:t>:</w:t>
      </w:r>
      <w:r>
        <w:t xml:space="preserve"> </w:t>
      </w:r>
      <w:r w:rsidRPr="006E1B68">
        <w:t xml:space="preserve">¿Cuáles son los principales problemas a los que hacéis frente en el trabajo? </w:t>
      </w:r>
    </w:p>
    <w:p w:rsidR="0069522A" w:rsidRPr="006E1B68" w:rsidRDefault="0069522A" w:rsidP="0069522A">
      <w:pPr>
        <w:rPr>
          <w:rFonts w:cs="Times New Roman"/>
          <w:szCs w:val="24"/>
        </w:rPr>
      </w:pPr>
      <w:r w:rsidRPr="006E1B68">
        <w:rPr>
          <w:rFonts w:cs="Times New Roman"/>
          <w:szCs w:val="24"/>
        </w:rPr>
        <w:t xml:space="preserve">Entrevistado/a: En numerosas ocasiones nos encontramos con resultados no esperados o </w:t>
      </w:r>
      <w:proofErr w:type="gramStart"/>
      <w:r w:rsidRPr="006E1B68">
        <w:rPr>
          <w:rFonts w:cs="Times New Roman"/>
          <w:szCs w:val="24"/>
        </w:rPr>
        <w:t>imprevistos  en</w:t>
      </w:r>
      <w:proofErr w:type="gramEnd"/>
      <w:r w:rsidRPr="006E1B68">
        <w:rPr>
          <w:rFonts w:cs="Times New Roman"/>
          <w:szCs w:val="24"/>
        </w:rPr>
        <w:t xml:space="preserve"> el obrador. </w:t>
      </w:r>
    </w:p>
    <w:p w:rsidR="0069522A" w:rsidRPr="006E1B68" w:rsidRDefault="0069522A" w:rsidP="0069522A">
      <w:pPr>
        <w:pStyle w:val="Ttulo5"/>
      </w:pPr>
      <w:r>
        <w:t>Álvaro</w:t>
      </w:r>
      <w:r w:rsidRPr="006E1B68">
        <w:t xml:space="preserve">: ¿Qué problemas os encontráis entre compañeros? (comunicación, falta de trabajo, etc.). </w:t>
      </w:r>
    </w:p>
    <w:p w:rsidR="0069522A" w:rsidRPr="006E1B68" w:rsidRDefault="0069522A" w:rsidP="0069522A">
      <w:pPr>
        <w:rPr>
          <w:rFonts w:cs="Times New Roman"/>
          <w:szCs w:val="24"/>
        </w:rPr>
      </w:pPr>
      <w:r w:rsidRPr="006E1B68">
        <w:rPr>
          <w:rFonts w:cs="Times New Roman"/>
          <w:szCs w:val="24"/>
        </w:rPr>
        <w:t xml:space="preserve">Entrevistado/a: No suele haber, como mucho puede haber </w:t>
      </w:r>
      <w:proofErr w:type="gramStart"/>
      <w:r w:rsidRPr="006E1B68">
        <w:rPr>
          <w:rFonts w:cs="Times New Roman"/>
          <w:szCs w:val="24"/>
        </w:rPr>
        <w:t>problemas  a</w:t>
      </w:r>
      <w:proofErr w:type="gramEnd"/>
      <w:r w:rsidRPr="006E1B68">
        <w:rPr>
          <w:rFonts w:cs="Times New Roman"/>
          <w:szCs w:val="24"/>
        </w:rPr>
        <w:t xml:space="preserve"> la hora de gestionar los turnos de los equipos de trabajo.</w:t>
      </w:r>
    </w:p>
    <w:p w:rsidR="0069522A" w:rsidRPr="006E1B68" w:rsidRDefault="0069522A" w:rsidP="0069522A">
      <w:pPr>
        <w:pStyle w:val="Ttulo5"/>
      </w:pPr>
      <w:r>
        <w:t>Álvaro</w:t>
      </w:r>
      <w:r w:rsidRPr="006E1B68">
        <w:t xml:space="preserve">: ¿Qué problemas os encontráis al gestionar el almacén? </w:t>
      </w:r>
    </w:p>
    <w:p w:rsidR="0069522A" w:rsidRPr="006E1B68" w:rsidRDefault="0069522A" w:rsidP="0069522A">
      <w:pPr>
        <w:rPr>
          <w:rFonts w:cs="Times New Roman"/>
          <w:szCs w:val="24"/>
        </w:rPr>
      </w:pPr>
      <w:r w:rsidRPr="006E1B68">
        <w:rPr>
          <w:rFonts w:cs="Times New Roman"/>
          <w:szCs w:val="24"/>
        </w:rPr>
        <w:t>Entrevistado/a: En ocasiones, no está bien situado algo y no lo encontramos o las etiquetas no están bien actualizadas.</w:t>
      </w:r>
    </w:p>
    <w:p w:rsidR="0069522A" w:rsidRPr="006E1B68" w:rsidRDefault="0069522A" w:rsidP="0069522A">
      <w:pPr>
        <w:pStyle w:val="Ttulo5"/>
      </w:pPr>
      <w:r>
        <w:t>Álvaro</w:t>
      </w:r>
      <w:r w:rsidRPr="006E1B68">
        <w:t xml:space="preserve">: ¿Qué problemas soléis tener con los clientes? </w:t>
      </w:r>
    </w:p>
    <w:p w:rsidR="0069522A" w:rsidRPr="006E1B68" w:rsidRDefault="0069522A" w:rsidP="0069522A">
      <w:pPr>
        <w:rPr>
          <w:rFonts w:cs="Times New Roman"/>
          <w:szCs w:val="24"/>
        </w:rPr>
      </w:pPr>
      <w:r w:rsidRPr="006E1B68">
        <w:rPr>
          <w:rFonts w:cs="Times New Roman"/>
          <w:szCs w:val="24"/>
        </w:rPr>
        <w:t xml:space="preserve">Entrevistado/a: Sobre todo con las fechas </w:t>
      </w:r>
      <w:proofErr w:type="gramStart"/>
      <w:r w:rsidRPr="006E1B68">
        <w:rPr>
          <w:rFonts w:cs="Times New Roman"/>
          <w:szCs w:val="24"/>
        </w:rPr>
        <w:t>de  entrega</w:t>
      </w:r>
      <w:proofErr w:type="gramEnd"/>
      <w:r w:rsidRPr="006E1B68">
        <w:rPr>
          <w:rFonts w:cs="Times New Roman"/>
          <w:szCs w:val="24"/>
        </w:rPr>
        <w:t xml:space="preserve"> de resultados, en ocasiones surgen problemas y se alargan los plazos.</w:t>
      </w:r>
    </w:p>
    <w:p w:rsidR="0069522A" w:rsidRPr="006E1B68" w:rsidRDefault="0069522A" w:rsidP="0069522A">
      <w:pPr>
        <w:pStyle w:val="Ttulo5"/>
      </w:pPr>
      <w:r>
        <w:t>Álvaro</w:t>
      </w:r>
      <w:r w:rsidRPr="006E1B68">
        <w:t xml:space="preserve">: ¿Se ha dado alguna vez la ocasión de que los clientes os piden información que desconocéis de los productos?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xml:space="preserve">, pero rápidamente se realiza una reunión de equipo y se </w:t>
      </w:r>
      <w:proofErr w:type="gramStart"/>
      <w:r w:rsidRPr="006E1B68">
        <w:rPr>
          <w:rFonts w:cs="Times New Roman"/>
          <w:szCs w:val="24"/>
        </w:rPr>
        <w:t>solucionan  los</w:t>
      </w:r>
      <w:proofErr w:type="gramEnd"/>
      <w:r w:rsidRPr="006E1B68">
        <w:rPr>
          <w:rFonts w:cs="Times New Roman"/>
          <w:szCs w:val="24"/>
        </w:rPr>
        <w:t xml:space="preserve"> problemas.</w:t>
      </w:r>
    </w:p>
    <w:p w:rsidR="0069522A" w:rsidRDefault="0069522A" w:rsidP="0069522A">
      <w:pPr>
        <w:pStyle w:val="Ttulo3"/>
      </w:pPr>
      <w:bookmarkStart w:id="68" w:name="_Toc511767196"/>
      <w:r w:rsidRPr="00C94FC3">
        <w:lastRenderedPageBreak/>
        <w:t>Fase principal</w:t>
      </w:r>
      <w:r>
        <w:t>. B</w:t>
      </w:r>
      <w:r w:rsidRPr="00C94FC3">
        <w:t xml:space="preserve">loque </w:t>
      </w:r>
      <w:r>
        <w:t>3: Herramientas</w:t>
      </w:r>
      <w:bookmarkEnd w:id="68"/>
    </w:p>
    <w:p w:rsidR="0069522A" w:rsidRPr="006E1B68" w:rsidRDefault="0069522A" w:rsidP="0069522A">
      <w:pPr>
        <w:pStyle w:val="Ttulo5"/>
      </w:pPr>
      <w:r w:rsidRPr="006E1B68">
        <w:t xml:space="preserve">Respecto a tus herramientas. ¿Contáis con algún programa o dispositivo electrónico que utilices para realizar vuestro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ordenadores para todos los programas, impresoras 3D, escáner, fax</w:t>
      </w:r>
    </w:p>
    <w:p w:rsidR="0069522A" w:rsidRPr="006E1B68" w:rsidRDefault="0069522A" w:rsidP="0069522A">
      <w:pPr>
        <w:pStyle w:val="Ttulo5"/>
      </w:pPr>
      <w:r>
        <w:t>Álvaro</w:t>
      </w:r>
      <w:r w:rsidRPr="006E1B68">
        <w:t xml:space="preserve">: ¿Qué hace? </w:t>
      </w:r>
    </w:p>
    <w:p w:rsidR="0069522A" w:rsidRPr="006E1B68" w:rsidRDefault="0069522A" w:rsidP="0069522A">
      <w:pPr>
        <w:rPr>
          <w:rFonts w:cs="Times New Roman"/>
          <w:szCs w:val="24"/>
        </w:rPr>
      </w:pPr>
      <w:r w:rsidRPr="006E1B68">
        <w:rPr>
          <w:rFonts w:cs="Times New Roman"/>
          <w:szCs w:val="24"/>
        </w:rPr>
        <w:t>Entrevistado/a: Prácticamente todo el trabajo de oficina, gestión de proveedores, redacción de informes…</w:t>
      </w:r>
    </w:p>
    <w:p w:rsidR="0069522A" w:rsidRPr="006E1B68" w:rsidRDefault="0069522A" w:rsidP="0069522A">
      <w:pPr>
        <w:pStyle w:val="Ttulo5"/>
      </w:pPr>
      <w:r>
        <w:t>Álvaro</w:t>
      </w:r>
      <w:r w:rsidRPr="006E1B68">
        <w:t xml:space="preserve">: ¿Qué es lo que más te gusta y lo que menos de la herramienta? </w:t>
      </w:r>
    </w:p>
    <w:p w:rsidR="0069522A" w:rsidRPr="006E1B68" w:rsidRDefault="0069522A" w:rsidP="0069522A">
      <w:pPr>
        <w:rPr>
          <w:rFonts w:cs="Times New Roman"/>
          <w:szCs w:val="24"/>
        </w:rPr>
      </w:pPr>
      <w:r w:rsidRPr="006E1B68">
        <w:rPr>
          <w:rFonts w:cs="Times New Roman"/>
          <w:szCs w:val="24"/>
        </w:rPr>
        <w:t xml:space="preserve">Entrevistado/a: lo que menos me gusta es su lentitud y en ocasiones nos hacen perder mucho tiempo. Lo que más me gusta es que resuelven muchísimo </w:t>
      </w:r>
      <w:proofErr w:type="gramStart"/>
      <w:r w:rsidRPr="006E1B68">
        <w:rPr>
          <w:rFonts w:cs="Times New Roman"/>
          <w:szCs w:val="24"/>
        </w:rPr>
        <w:t>trabajo  y</w:t>
      </w:r>
      <w:proofErr w:type="gramEnd"/>
      <w:r w:rsidRPr="006E1B68">
        <w:rPr>
          <w:rFonts w:cs="Times New Roman"/>
          <w:szCs w:val="24"/>
        </w:rPr>
        <w:t xml:space="preserve"> gracias a ellas podemos sacar el trabajo adelante. </w:t>
      </w:r>
    </w:p>
    <w:p w:rsidR="0069522A" w:rsidRPr="006E1B68" w:rsidRDefault="0069522A" w:rsidP="0069522A">
      <w:pPr>
        <w:pStyle w:val="Ttulo5"/>
      </w:pPr>
      <w:r>
        <w:t>Álvaro</w:t>
      </w:r>
      <w:r w:rsidRPr="006E1B68">
        <w:t xml:space="preserve">: ¿Te son útiles las funcionalidades de esta para el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pStyle w:val="Ttulo5"/>
      </w:pPr>
      <w:r>
        <w:t>Álvaro</w:t>
      </w:r>
      <w:r w:rsidRPr="006E1B68">
        <w:t xml:space="preserve">: ¿Echas en falta la ayuda de la aplicación en alguna tarea realizada en tu trabajo (no tiene por qué ser lo que haga tu aplicación, cualquier cosa)? </w:t>
      </w:r>
    </w:p>
    <w:p w:rsidR="0069522A" w:rsidRPr="006E1B68" w:rsidRDefault="0069522A" w:rsidP="0069522A">
      <w:pPr>
        <w:rPr>
          <w:rFonts w:cs="Times New Roman"/>
          <w:szCs w:val="24"/>
        </w:rPr>
      </w:pPr>
      <w:r w:rsidRPr="006E1B68">
        <w:rPr>
          <w:rFonts w:cs="Times New Roman"/>
          <w:szCs w:val="24"/>
        </w:rPr>
        <w:t>Entrevistado/a: No, todas las que se pueden informatizar están informatizas.</w:t>
      </w:r>
    </w:p>
    <w:p w:rsidR="0069522A" w:rsidRPr="0069522A" w:rsidRDefault="0069522A" w:rsidP="0069522A"/>
    <w:sectPr w:rsidR="0069522A" w:rsidRPr="0069522A" w:rsidSect="00621733">
      <w:headerReference w:type="default" r:id="rId27"/>
      <w:footerReference w:type="default" r:id="rId28"/>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26A1" w:rsidRDefault="006426A1" w:rsidP="007901A6">
      <w:pPr>
        <w:spacing w:after="0" w:line="240" w:lineRule="auto"/>
      </w:pPr>
      <w:r>
        <w:separator/>
      </w:r>
    </w:p>
  </w:endnote>
  <w:endnote w:type="continuationSeparator" w:id="0">
    <w:p w:rsidR="006426A1" w:rsidRDefault="006426A1"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Content>
      <w:p w:rsidR="00960BF3" w:rsidRDefault="00960BF3"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60BF3" w:rsidRDefault="00960BF3"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960BF3" w:rsidRPr="001F2C45" w:rsidRDefault="00960BF3"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29"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960BF3" w:rsidRDefault="00960BF3"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960BF3" w:rsidRPr="001F2C45" w:rsidRDefault="00960BF3"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26A1" w:rsidRDefault="006426A1" w:rsidP="007901A6">
      <w:pPr>
        <w:spacing w:after="0" w:line="240" w:lineRule="auto"/>
      </w:pPr>
      <w:r>
        <w:separator/>
      </w:r>
    </w:p>
  </w:footnote>
  <w:footnote w:type="continuationSeparator" w:id="0">
    <w:p w:rsidR="006426A1" w:rsidRDefault="006426A1"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0BF3" w:rsidRDefault="00960BF3"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0BF3" w:rsidRDefault="00960BF3"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0BF3" w:rsidRDefault="00960BF3"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60BF3" w:rsidRDefault="00960BF3">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960BF3" w:rsidRPr="00D054B0" w:rsidRDefault="00960BF3">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28"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960BF3" w:rsidRDefault="00960BF3">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960BF3" w:rsidRPr="00D054B0" w:rsidRDefault="00960BF3">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DA6F15"/>
    <w:multiLevelType w:val="hybridMultilevel"/>
    <w:tmpl w:val="8EB07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27F6BB4"/>
    <w:multiLevelType w:val="hybridMultilevel"/>
    <w:tmpl w:val="33DAB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2FE68B7"/>
    <w:multiLevelType w:val="hybridMultilevel"/>
    <w:tmpl w:val="F2D44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B9753F8"/>
    <w:multiLevelType w:val="multilevel"/>
    <w:tmpl w:val="411C49E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rFonts w:ascii="Lucida Bright" w:hAnsi="Lucida Bright" w:hint="default"/>
        <w:sz w:val="32"/>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41551C51"/>
    <w:multiLevelType w:val="hybridMultilevel"/>
    <w:tmpl w:val="601450E8"/>
    <w:lvl w:ilvl="0" w:tplc="0C0A000B">
      <w:start w:val="1"/>
      <w:numFmt w:val="bullet"/>
      <w:lvlText w:val=""/>
      <w:lvlJc w:val="left"/>
      <w:pPr>
        <w:ind w:left="720" w:hanging="360"/>
      </w:pPr>
      <w:rPr>
        <w:rFonts w:ascii="Wingdings" w:hAnsi="Wingdings" w:hint="default"/>
      </w:rPr>
    </w:lvl>
    <w:lvl w:ilvl="1" w:tplc="3C04D9C4">
      <w:numFmt w:val="bullet"/>
      <w:lvlText w:val="-"/>
      <w:lvlJc w:val="left"/>
      <w:pPr>
        <w:ind w:left="1440" w:hanging="360"/>
      </w:pPr>
      <w:rPr>
        <w:rFonts w:ascii="Times New Roman" w:eastAsiaTheme="minorHAnsi" w:hAnsi="Times New Roman"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7C8539D"/>
    <w:multiLevelType w:val="hybridMultilevel"/>
    <w:tmpl w:val="F1AE6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C1A0BEA"/>
    <w:multiLevelType w:val="hybridMultilevel"/>
    <w:tmpl w:val="72966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5554334"/>
    <w:multiLevelType w:val="hybridMultilevel"/>
    <w:tmpl w:val="E09C6CF4"/>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19" w15:restartNumberingAfterBreak="0">
    <w:nsid w:val="73D635AD"/>
    <w:multiLevelType w:val="hybridMultilevel"/>
    <w:tmpl w:val="D3121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6"/>
  </w:num>
  <w:num w:numId="4">
    <w:abstractNumId w:val="0"/>
  </w:num>
  <w:num w:numId="5">
    <w:abstractNumId w:val="6"/>
  </w:num>
  <w:num w:numId="6">
    <w:abstractNumId w:val="2"/>
  </w:num>
  <w:num w:numId="7">
    <w:abstractNumId w:val="4"/>
  </w:num>
  <w:num w:numId="8">
    <w:abstractNumId w:val="21"/>
  </w:num>
  <w:num w:numId="9">
    <w:abstractNumId w:val="14"/>
  </w:num>
  <w:num w:numId="10">
    <w:abstractNumId w:val="1"/>
  </w:num>
  <w:num w:numId="11">
    <w:abstractNumId w:val="20"/>
  </w:num>
  <w:num w:numId="12">
    <w:abstractNumId w:val="12"/>
  </w:num>
  <w:num w:numId="13">
    <w:abstractNumId w:val="18"/>
  </w:num>
  <w:num w:numId="14">
    <w:abstractNumId w:val="8"/>
  </w:num>
  <w:num w:numId="15">
    <w:abstractNumId w:val="3"/>
  </w:num>
  <w:num w:numId="16">
    <w:abstractNumId w:val="13"/>
  </w:num>
  <w:num w:numId="17">
    <w:abstractNumId w:val="17"/>
  </w:num>
  <w:num w:numId="18">
    <w:abstractNumId w:val="15"/>
  </w:num>
  <w:num w:numId="19">
    <w:abstractNumId w:val="19"/>
  </w:num>
  <w:num w:numId="20">
    <w:abstractNumId w:val="9"/>
  </w:num>
  <w:num w:numId="21">
    <w:abstractNumId w:val="10"/>
  </w:num>
  <w:num w:numId="22">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8B0"/>
    <w:rsid w:val="00043D0E"/>
    <w:rsid w:val="0004447D"/>
    <w:rsid w:val="00050B26"/>
    <w:rsid w:val="00056BBF"/>
    <w:rsid w:val="000574A8"/>
    <w:rsid w:val="00062495"/>
    <w:rsid w:val="00063649"/>
    <w:rsid w:val="00063F2E"/>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2845"/>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687F"/>
    <w:rsid w:val="002B7FC8"/>
    <w:rsid w:val="002C1AD2"/>
    <w:rsid w:val="002C39F2"/>
    <w:rsid w:val="002C53F6"/>
    <w:rsid w:val="002C5AF5"/>
    <w:rsid w:val="002D1DBD"/>
    <w:rsid w:val="002D343F"/>
    <w:rsid w:val="002D392C"/>
    <w:rsid w:val="002D4B59"/>
    <w:rsid w:val="002D5159"/>
    <w:rsid w:val="002D630C"/>
    <w:rsid w:val="002E46A4"/>
    <w:rsid w:val="002E475C"/>
    <w:rsid w:val="002E4BFE"/>
    <w:rsid w:val="002E6418"/>
    <w:rsid w:val="002F056D"/>
    <w:rsid w:val="002F3A0E"/>
    <w:rsid w:val="002F506D"/>
    <w:rsid w:val="002F5D99"/>
    <w:rsid w:val="002F6CC3"/>
    <w:rsid w:val="002F797F"/>
    <w:rsid w:val="0030059D"/>
    <w:rsid w:val="00300AE8"/>
    <w:rsid w:val="00301599"/>
    <w:rsid w:val="00302E51"/>
    <w:rsid w:val="00303A58"/>
    <w:rsid w:val="00303B0C"/>
    <w:rsid w:val="00307573"/>
    <w:rsid w:val="00310023"/>
    <w:rsid w:val="003115AA"/>
    <w:rsid w:val="00313613"/>
    <w:rsid w:val="00315075"/>
    <w:rsid w:val="003203F3"/>
    <w:rsid w:val="00320EB9"/>
    <w:rsid w:val="00322A5D"/>
    <w:rsid w:val="003232B6"/>
    <w:rsid w:val="00323871"/>
    <w:rsid w:val="00326466"/>
    <w:rsid w:val="00330949"/>
    <w:rsid w:val="00330FB7"/>
    <w:rsid w:val="00331020"/>
    <w:rsid w:val="0033448C"/>
    <w:rsid w:val="00337D2D"/>
    <w:rsid w:val="003417F7"/>
    <w:rsid w:val="0034371F"/>
    <w:rsid w:val="0034422B"/>
    <w:rsid w:val="00351546"/>
    <w:rsid w:val="00351D45"/>
    <w:rsid w:val="003521A9"/>
    <w:rsid w:val="00354807"/>
    <w:rsid w:val="00361AA4"/>
    <w:rsid w:val="003620E8"/>
    <w:rsid w:val="003622DB"/>
    <w:rsid w:val="00364D28"/>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601D"/>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3542"/>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3B1D"/>
    <w:rsid w:val="00463D04"/>
    <w:rsid w:val="00463F7E"/>
    <w:rsid w:val="00470203"/>
    <w:rsid w:val="00470404"/>
    <w:rsid w:val="0047042E"/>
    <w:rsid w:val="00470CF4"/>
    <w:rsid w:val="00471A21"/>
    <w:rsid w:val="00471F10"/>
    <w:rsid w:val="00474CC0"/>
    <w:rsid w:val="00481E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379E"/>
    <w:rsid w:val="004E6A29"/>
    <w:rsid w:val="004E77E8"/>
    <w:rsid w:val="004F38C0"/>
    <w:rsid w:val="004F4376"/>
    <w:rsid w:val="004F60A9"/>
    <w:rsid w:val="004F79E3"/>
    <w:rsid w:val="005002BE"/>
    <w:rsid w:val="0050234E"/>
    <w:rsid w:val="00504863"/>
    <w:rsid w:val="00504FF3"/>
    <w:rsid w:val="005066E4"/>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B0257"/>
    <w:rsid w:val="005B0B4C"/>
    <w:rsid w:val="005B18FA"/>
    <w:rsid w:val="005B79C0"/>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56D4"/>
    <w:rsid w:val="00636EFE"/>
    <w:rsid w:val="006426A1"/>
    <w:rsid w:val="00642DD0"/>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A2B"/>
    <w:rsid w:val="00685A62"/>
    <w:rsid w:val="00687496"/>
    <w:rsid w:val="0068764C"/>
    <w:rsid w:val="0069522A"/>
    <w:rsid w:val="0069570B"/>
    <w:rsid w:val="00697645"/>
    <w:rsid w:val="006A09A5"/>
    <w:rsid w:val="006A0D7D"/>
    <w:rsid w:val="006A6BC2"/>
    <w:rsid w:val="006B2CEC"/>
    <w:rsid w:val="006B3686"/>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0779"/>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1D09"/>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1AE7"/>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35D4"/>
    <w:rsid w:val="008040A1"/>
    <w:rsid w:val="00805FCA"/>
    <w:rsid w:val="008061D2"/>
    <w:rsid w:val="008062B2"/>
    <w:rsid w:val="00810A3D"/>
    <w:rsid w:val="00811CA4"/>
    <w:rsid w:val="00815411"/>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35A2"/>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0BF3"/>
    <w:rsid w:val="009611FF"/>
    <w:rsid w:val="009626A8"/>
    <w:rsid w:val="00963ABC"/>
    <w:rsid w:val="00964EF5"/>
    <w:rsid w:val="00970723"/>
    <w:rsid w:val="00973A0D"/>
    <w:rsid w:val="009745C0"/>
    <w:rsid w:val="00974751"/>
    <w:rsid w:val="009760C3"/>
    <w:rsid w:val="0097757A"/>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0FFF"/>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31"/>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2761"/>
    <w:rsid w:val="00A43FC2"/>
    <w:rsid w:val="00A447DD"/>
    <w:rsid w:val="00A45ACD"/>
    <w:rsid w:val="00A466C4"/>
    <w:rsid w:val="00A50FA7"/>
    <w:rsid w:val="00A51096"/>
    <w:rsid w:val="00A5205E"/>
    <w:rsid w:val="00A53031"/>
    <w:rsid w:val="00A537C8"/>
    <w:rsid w:val="00A5449A"/>
    <w:rsid w:val="00A54E5E"/>
    <w:rsid w:val="00A55878"/>
    <w:rsid w:val="00A57C59"/>
    <w:rsid w:val="00A6323B"/>
    <w:rsid w:val="00A641C0"/>
    <w:rsid w:val="00A64A9D"/>
    <w:rsid w:val="00A64C28"/>
    <w:rsid w:val="00A653AF"/>
    <w:rsid w:val="00A65EBE"/>
    <w:rsid w:val="00A7237F"/>
    <w:rsid w:val="00A74F4B"/>
    <w:rsid w:val="00A7669E"/>
    <w:rsid w:val="00A769FE"/>
    <w:rsid w:val="00A80814"/>
    <w:rsid w:val="00A80DC8"/>
    <w:rsid w:val="00A84083"/>
    <w:rsid w:val="00A86B69"/>
    <w:rsid w:val="00A8793D"/>
    <w:rsid w:val="00A918B3"/>
    <w:rsid w:val="00A91CFA"/>
    <w:rsid w:val="00A92D7D"/>
    <w:rsid w:val="00A93072"/>
    <w:rsid w:val="00A94729"/>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2E42"/>
    <w:rsid w:val="00C16633"/>
    <w:rsid w:val="00C225AB"/>
    <w:rsid w:val="00C2348C"/>
    <w:rsid w:val="00C266BC"/>
    <w:rsid w:val="00C30334"/>
    <w:rsid w:val="00C32638"/>
    <w:rsid w:val="00C36995"/>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67953"/>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6888"/>
    <w:rsid w:val="00CA6E4C"/>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3526"/>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54BF"/>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326"/>
    <w:rsid w:val="00E944C4"/>
    <w:rsid w:val="00E96E9D"/>
    <w:rsid w:val="00E97CF8"/>
    <w:rsid w:val="00EA2048"/>
    <w:rsid w:val="00EA43EA"/>
    <w:rsid w:val="00EA4B2D"/>
    <w:rsid w:val="00EA5AFF"/>
    <w:rsid w:val="00EA69C7"/>
    <w:rsid w:val="00EA7BFC"/>
    <w:rsid w:val="00EB33E7"/>
    <w:rsid w:val="00EB4BDC"/>
    <w:rsid w:val="00EB4D59"/>
    <w:rsid w:val="00EB5073"/>
    <w:rsid w:val="00EC2C0E"/>
    <w:rsid w:val="00EC589F"/>
    <w:rsid w:val="00EC64DB"/>
    <w:rsid w:val="00EC6FBA"/>
    <w:rsid w:val="00EC7741"/>
    <w:rsid w:val="00EC77CE"/>
    <w:rsid w:val="00ED1B5A"/>
    <w:rsid w:val="00ED787E"/>
    <w:rsid w:val="00EE0A07"/>
    <w:rsid w:val="00EE11FA"/>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4A"/>
    <w:rsid w:val="00F13C7C"/>
    <w:rsid w:val="00F15619"/>
    <w:rsid w:val="00F158D1"/>
    <w:rsid w:val="00F16E6B"/>
    <w:rsid w:val="00F174DD"/>
    <w:rsid w:val="00F243A8"/>
    <w:rsid w:val="00F250DA"/>
    <w:rsid w:val="00F2674E"/>
    <w:rsid w:val="00F30C6A"/>
    <w:rsid w:val="00F31089"/>
    <w:rsid w:val="00F32E6B"/>
    <w:rsid w:val="00F34700"/>
    <w:rsid w:val="00F3531B"/>
    <w:rsid w:val="00F35AEF"/>
    <w:rsid w:val="00F35E42"/>
    <w:rsid w:val="00F37CB2"/>
    <w:rsid w:val="00F424A3"/>
    <w:rsid w:val="00F43250"/>
    <w:rsid w:val="00F436E1"/>
    <w:rsid w:val="00F509C4"/>
    <w:rsid w:val="00F50E62"/>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4BA6"/>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0938"/>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E6972"/>
    <w:rsid w:val="00FF2326"/>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B6484"/>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009544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37670281">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18926125">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C014BD-1FC8-47D9-B763-1EAED73EC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TFG.dotx</Template>
  <TotalTime>0</TotalTime>
  <Pages>42</Pages>
  <Words>7857</Words>
  <Characters>43214</Characters>
  <Application>Microsoft Office Word</Application>
  <DocSecurity>0</DocSecurity>
  <Lines>360</Lines>
  <Paragraphs>101</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50970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Daniel Amigo Herrero</cp:lastModifiedBy>
  <cp:revision>2</cp:revision>
  <cp:lastPrinted>2017-01-26T10:54:00Z</cp:lastPrinted>
  <dcterms:created xsi:type="dcterms:W3CDTF">2018-04-17T22:25:00Z</dcterms:created>
  <dcterms:modified xsi:type="dcterms:W3CDTF">2018-04-17T22:25:00Z</dcterms:modified>
</cp:coreProperties>
</file>