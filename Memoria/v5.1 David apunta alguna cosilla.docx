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 xml:space="preserve">Marcos </w:t>
            </w:r>
            <w:proofErr w:type="spellStart"/>
            <w:r>
              <w:rPr>
                <w:rFonts w:ascii="Lucida Bright" w:hAnsi="Lucida Bright"/>
                <w:color w:val="000779"/>
                <w:sz w:val="28"/>
                <w:szCs w:val="24"/>
              </w:rPr>
              <w:t>Antolí</w:t>
            </w:r>
            <w:proofErr w:type="spellEnd"/>
            <w:r>
              <w:rPr>
                <w:rFonts w:ascii="Lucida Bright" w:hAnsi="Lucida Bright"/>
                <w:color w:val="000779"/>
                <w:sz w:val="28"/>
                <w:szCs w:val="24"/>
              </w:rPr>
              <w:t xml:space="preserve">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End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2E42" w:rsidRPr="007901A6" w:rsidRDefault="003115AA"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EndPr/>
                                  <w:sdtContent>
                                    <w:r w:rsidR="00C12E42">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EndPr/>
                                <w:sdtContent>
                                  <w:p w:rsidR="00C12E42" w:rsidRPr="008C51A0" w:rsidRDefault="00C12E42"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C12E42" w:rsidRPr="007901A6" w:rsidRDefault="003115AA"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EndPr/>
                            <w:sdtContent>
                              <w:r w:rsidR="00C12E42">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EndPr/>
                          <w:sdtContent>
                            <w:p w:rsidR="00C12E42" w:rsidRPr="008C51A0" w:rsidRDefault="00C12E42"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C12E42" w:rsidRPr="008C51A0" w:rsidRDefault="00C12E42"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C12E42" w:rsidRPr="008C51A0" w:rsidRDefault="00C12E42"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C12E42" w:rsidRPr="008C51A0" w:rsidRDefault="00C12E42"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C12E42" w:rsidRPr="008C51A0" w:rsidRDefault="00C12E42"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p w:rsidR="00FB0249"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0521271" w:history="1">
            <w:r w:rsidR="00FB0249" w:rsidRPr="00154A8C">
              <w:rPr>
                <w:rStyle w:val="Hipervnculo"/>
                <w:noProof/>
                <w14:scene3d>
                  <w14:camera w14:prst="orthographicFront"/>
                  <w14:lightRig w14:rig="threePt" w14:dir="t">
                    <w14:rot w14:lat="0" w14:lon="0" w14:rev="0"/>
                  </w14:lightRig>
                </w14:scene3d>
              </w:rPr>
              <w:t>1.</w:t>
            </w:r>
            <w:r w:rsidR="00FB0249" w:rsidRPr="00154A8C">
              <w:rPr>
                <w:rStyle w:val="Hipervnculo"/>
                <w:noProof/>
              </w:rPr>
              <w:t xml:space="preserve"> Visión de conjunto</w:t>
            </w:r>
            <w:r w:rsidR="00FB0249">
              <w:rPr>
                <w:noProof/>
                <w:webHidden/>
              </w:rPr>
              <w:tab/>
            </w:r>
            <w:r w:rsidR="00FB0249">
              <w:rPr>
                <w:noProof/>
                <w:webHidden/>
              </w:rPr>
              <w:fldChar w:fldCharType="begin"/>
            </w:r>
            <w:r w:rsidR="00FB0249">
              <w:rPr>
                <w:noProof/>
                <w:webHidden/>
              </w:rPr>
              <w:instrText xml:space="preserve"> PAGEREF _Toc510521271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3115AA">
          <w:pPr>
            <w:pStyle w:val="TDC2"/>
            <w:tabs>
              <w:tab w:val="right" w:leader="dot" w:pos="8494"/>
            </w:tabs>
            <w:rPr>
              <w:rFonts w:asciiTheme="minorHAnsi" w:eastAsiaTheme="minorEastAsia" w:hAnsiTheme="minorHAnsi"/>
              <w:noProof/>
              <w:sz w:val="22"/>
              <w:lang w:eastAsia="es-ES"/>
            </w:rPr>
          </w:pPr>
          <w:hyperlink w:anchor="_Toc510521272" w:history="1">
            <w:r w:rsidR="00FB0249" w:rsidRPr="00154A8C">
              <w:rPr>
                <w:rStyle w:val="Hipervnculo"/>
                <w:noProof/>
              </w:rPr>
              <w:t>1.1. Contexto</w:t>
            </w:r>
            <w:r w:rsidR="00FB0249">
              <w:rPr>
                <w:noProof/>
                <w:webHidden/>
              </w:rPr>
              <w:tab/>
            </w:r>
            <w:r w:rsidR="00FB0249">
              <w:rPr>
                <w:noProof/>
                <w:webHidden/>
              </w:rPr>
              <w:fldChar w:fldCharType="begin"/>
            </w:r>
            <w:r w:rsidR="00FB0249">
              <w:rPr>
                <w:noProof/>
                <w:webHidden/>
              </w:rPr>
              <w:instrText xml:space="preserve"> PAGEREF _Toc510521272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3115AA">
          <w:pPr>
            <w:pStyle w:val="TDC2"/>
            <w:tabs>
              <w:tab w:val="right" w:leader="dot" w:pos="8494"/>
            </w:tabs>
            <w:rPr>
              <w:rFonts w:asciiTheme="minorHAnsi" w:eastAsiaTheme="minorEastAsia" w:hAnsiTheme="minorHAnsi"/>
              <w:noProof/>
              <w:sz w:val="22"/>
              <w:lang w:eastAsia="es-ES"/>
            </w:rPr>
          </w:pPr>
          <w:hyperlink w:anchor="_Toc510521273" w:history="1">
            <w:r w:rsidR="00FB0249" w:rsidRPr="00154A8C">
              <w:rPr>
                <w:rStyle w:val="Hipervnculo"/>
                <w:noProof/>
              </w:rPr>
              <w:t>1.2. Objetivos principales</w:t>
            </w:r>
            <w:r w:rsidR="00FB0249">
              <w:rPr>
                <w:noProof/>
                <w:webHidden/>
              </w:rPr>
              <w:tab/>
            </w:r>
            <w:r w:rsidR="00FB0249">
              <w:rPr>
                <w:noProof/>
                <w:webHidden/>
              </w:rPr>
              <w:fldChar w:fldCharType="begin"/>
            </w:r>
            <w:r w:rsidR="00FB0249">
              <w:rPr>
                <w:noProof/>
                <w:webHidden/>
              </w:rPr>
              <w:instrText xml:space="preserve"> PAGEREF _Toc510521273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74" w:history="1">
            <w:r w:rsidR="00FB0249" w:rsidRPr="00154A8C">
              <w:rPr>
                <w:rStyle w:val="Hipervnculo"/>
                <w:noProof/>
              </w:rPr>
              <w:t>1.2.1. Estudio inicial</w:t>
            </w:r>
            <w:r w:rsidR="00FB0249">
              <w:rPr>
                <w:noProof/>
                <w:webHidden/>
              </w:rPr>
              <w:tab/>
            </w:r>
            <w:r w:rsidR="00FB0249">
              <w:rPr>
                <w:noProof/>
                <w:webHidden/>
              </w:rPr>
              <w:fldChar w:fldCharType="begin"/>
            </w:r>
            <w:r w:rsidR="00FB0249">
              <w:rPr>
                <w:noProof/>
                <w:webHidden/>
              </w:rPr>
              <w:instrText xml:space="preserve"> PAGEREF _Toc510521274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75" w:history="1">
            <w:r w:rsidR="00FB0249" w:rsidRPr="00154A8C">
              <w:rPr>
                <w:rStyle w:val="Hipervnculo"/>
                <w:noProof/>
              </w:rPr>
              <w:t>1.2.2. Identificación de requisitos</w:t>
            </w:r>
            <w:r w:rsidR="00FB0249">
              <w:rPr>
                <w:noProof/>
                <w:webHidden/>
              </w:rPr>
              <w:tab/>
            </w:r>
            <w:r w:rsidR="00FB0249">
              <w:rPr>
                <w:noProof/>
                <w:webHidden/>
              </w:rPr>
              <w:fldChar w:fldCharType="begin"/>
            </w:r>
            <w:r w:rsidR="00FB0249">
              <w:rPr>
                <w:noProof/>
                <w:webHidden/>
              </w:rPr>
              <w:instrText xml:space="preserve"> PAGEREF _Toc510521275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76" w:history="1">
            <w:r w:rsidR="00FB0249" w:rsidRPr="00154A8C">
              <w:rPr>
                <w:rStyle w:val="Hipervnculo"/>
                <w:noProof/>
              </w:rPr>
              <w:t>1.2.3. Propuesta de solución</w:t>
            </w:r>
            <w:r w:rsidR="00FB0249">
              <w:rPr>
                <w:noProof/>
                <w:webHidden/>
              </w:rPr>
              <w:tab/>
            </w:r>
            <w:r w:rsidR="00FB0249">
              <w:rPr>
                <w:noProof/>
                <w:webHidden/>
              </w:rPr>
              <w:fldChar w:fldCharType="begin"/>
            </w:r>
            <w:r w:rsidR="00FB0249">
              <w:rPr>
                <w:noProof/>
                <w:webHidden/>
              </w:rPr>
              <w:instrText xml:space="preserve"> PAGEREF _Toc510521276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77" w:history="1">
            <w:r w:rsidR="00FB0249" w:rsidRPr="00154A8C">
              <w:rPr>
                <w:rStyle w:val="Hipervnculo"/>
                <w:noProof/>
              </w:rPr>
              <w:t>1.2.4. Validación de la solución</w:t>
            </w:r>
            <w:r w:rsidR="00FB0249">
              <w:rPr>
                <w:noProof/>
                <w:webHidden/>
              </w:rPr>
              <w:tab/>
            </w:r>
            <w:r w:rsidR="00FB0249">
              <w:rPr>
                <w:noProof/>
                <w:webHidden/>
              </w:rPr>
              <w:fldChar w:fldCharType="begin"/>
            </w:r>
            <w:r w:rsidR="00FB0249">
              <w:rPr>
                <w:noProof/>
                <w:webHidden/>
              </w:rPr>
              <w:instrText xml:space="preserve"> PAGEREF _Toc510521277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3115AA">
          <w:pPr>
            <w:pStyle w:val="TDC2"/>
            <w:tabs>
              <w:tab w:val="right" w:leader="dot" w:pos="8494"/>
            </w:tabs>
            <w:rPr>
              <w:rFonts w:asciiTheme="minorHAnsi" w:eastAsiaTheme="minorEastAsia" w:hAnsiTheme="minorHAnsi"/>
              <w:noProof/>
              <w:sz w:val="22"/>
              <w:lang w:eastAsia="es-ES"/>
            </w:rPr>
          </w:pPr>
          <w:hyperlink w:anchor="_Toc510521278" w:history="1">
            <w:r w:rsidR="00FB0249" w:rsidRPr="00154A8C">
              <w:rPr>
                <w:rStyle w:val="Hipervnculo"/>
                <w:noProof/>
              </w:rPr>
              <w:t>1.3. Miembros del grupo</w:t>
            </w:r>
            <w:r w:rsidR="00FB0249">
              <w:rPr>
                <w:noProof/>
                <w:webHidden/>
              </w:rPr>
              <w:tab/>
            </w:r>
            <w:r w:rsidR="00FB0249">
              <w:rPr>
                <w:noProof/>
                <w:webHidden/>
              </w:rPr>
              <w:fldChar w:fldCharType="begin"/>
            </w:r>
            <w:r w:rsidR="00FB0249">
              <w:rPr>
                <w:noProof/>
                <w:webHidden/>
              </w:rPr>
              <w:instrText xml:space="preserve"> PAGEREF _Toc510521278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3115AA">
          <w:pPr>
            <w:pStyle w:val="TDC1"/>
            <w:tabs>
              <w:tab w:val="right" w:leader="dot" w:pos="8494"/>
            </w:tabs>
            <w:rPr>
              <w:rFonts w:asciiTheme="minorHAnsi" w:eastAsiaTheme="minorEastAsia" w:hAnsiTheme="minorHAnsi"/>
              <w:noProof/>
              <w:sz w:val="22"/>
              <w:lang w:eastAsia="es-ES"/>
            </w:rPr>
          </w:pPr>
          <w:hyperlink w:anchor="_Toc510521279" w:history="1">
            <w:r w:rsidR="00FB0249" w:rsidRPr="00154A8C">
              <w:rPr>
                <w:rStyle w:val="Hipervnculo"/>
                <w:noProof/>
                <w14:scene3d>
                  <w14:camera w14:prst="orthographicFront"/>
                  <w14:lightRig w14:rig="threePt" w14:dir="t">
                    <w14:rot w14:lat="0" w14:lon="0" w14:rev="0"/>
                  </w14:lightRig>
                </w14:scene3d>
              </w:rPr>
              <w:t>2.</w:t>
            </w:r>
            <w:r w:rsidR="00FB0249" w:rsidRPr="00154A8C">
              <w:rPr>
                <w:rStyle w:val="Hipervnculo"/>
                <w:noProof/>
              </w:rPr>
              <w:t xml:space="preserve"> Situación actual y contexto</w:t>
            </w:r>
            <w:r w:rsidR="00FB0249">
              <w:rPr>
                <w:noProof/>
                <w:webHidden/>
              </w:rPr>
              <w:tab/>
            </w:r>
            <w:r w:rsidR="00FB0249">
              <w:rPr>
                <w:noProof/>
                <w:webHidden/>
              </w:rPr>
              <w:fldChar w:fldCharType="begin"/>
            </w:r>
            <w:r w:rsidR="00FB0249">
              <w:rPr>
                <w:noProof/>
                <w:webHidden/>
              </w:rPr>
              <w:instrText xml:space="preserve"> PAGEREF _Toc510521279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3115AA">
          <w:pPr>
            <w:pStyle w:val="TDC2"/>
            <w:tabs>
              <w:tab w:val="right" w:leader="dot" w:pos="8494"/>
            </w:tabs>
            <w:rPr>
              <w:rFonts w:asciiTheme="minorHAnsi" w:eastAsiaTheme="minorEastAsia" w:hAnsiTheme="minorHAnsi"/>
              <w:noProof/>
              <w:sz w:val="22"/>
              <w:lang w:eastAsia="es-ES"/>
            </w:rPr>
          </w:pPr>
          <w:hyperlink w:anchor="_Toc510521280" w:history="1">
            <w:r w:rsidR="00FB0249" w:rsidRPr="00154A8C">
              <w:rPr>
                <w:rStyle w:val="Hipervnculo"/>
                <w:noProof/>
              </w:rPr>
              <w:t>2.1. Extracción de conocimiento</w:t>
            </w:r>
            <w:r w:rsidR="00FB0249">
              <w:rPr>
                <w:noProof/>
                <w:webHidden/>
              </w:rPr>
              <w:tab/>
            </w:r>
            <w:r w:rsidR="00FB0249">
              <w:rPr>
                <w:noProof/>
                <w:webHidden/>
              </w:rPr>
              <w:fldChar w:fldCharType="begin"/>
            </w:r>
            <w:r w:rsidR="00FB0249">
              <w:rPr>
                <w:noProof/>
                <w:webHidden/>
              </w:rPr>
              <w:instrText xml:space="preserve"> PAGEREF _Toc510521280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81" w:history="1">
            <w:r w:rsidR="00FB0249" w:rsidRPr="00154A8C">
              <w:rPr>
                <w:rStyle w:val="Hipervnculo"/>
                <w:noProof/>
              </w:rPr>
              <w:t>2.1.1. Encuestas a empleados</w:t>
            </w:r>
            <w:r w:rsidR="00FB0249">
              <w:rPr>
                <w:noProof/>
                <w:webHidden/>
              </w:rPr>
              <w:tab/>
            </w:r>
            <w:r w:rsidR="00FB0249">
              <w:rPr>
                <w:noProof/>
                <w:webHidden/>
              </w:rPr>
              <w:fldChar w:fldCharType="begin"/>
            </w:r>
            <w:r w:rsidR="00FB0249">
              <w:rPr>
                <w:noProof/>
                <w:webHidden/>
              </w:rPr>
              <w:instrText xml:space="preserve"> PAGEREF _Toc510521281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82" w:history="1">
            <w:r w:rsidR="00FB0249" w:rsidRPr="00154A8C">
              <w:rPr>
                <w:rStyle w:val="Hipervnculo"/>
                <w:noProof/>
              </w:rPr>
              <w:t>2.1.2. Cuestionarios a clientes</w:t>
            </w:r>
            <w:r w:rsidR="00FB0249">
              <w:rPr>
                <w:noProof/>
                <w:webHidden/>
              </w:rPr>
              <w:tab/>
            </w:r>
            <w:r w:rsidR="00FB0249">
              <w:rPr>
                <w:noProof/>
                <w:webHidden/>
              </w:rPr>
              <w:fldChar w:fldCharType="begin"/>
            </w:r>
            <w:r w:rsidR="00FB0249">
              <w:rPr>
                <w:noProof/>
                <w:webHidden/>
              </w:rPr>
              <w:instrText xml:space="preserve"> PAGEREF _Toc510521282 \h </w:instrText>
            </w:r>
            <w:r w:rsidR="00FB0249">
              <w:rPr>
                <w:noProof/>
                <w:webHidden/>
              </w:rPr>
            </w:r>
            <w:r w:rsidR="00FB0249">
              <w:rPr>
                <w:noProof/>
                <w:webHidden/>
              </w:rPr>
              <w:fldChar w:fldCharType="separate"/>
            </w:r>
            <w:r w:rsidR="00FB0249">
              <w:rPr>
                <w:noProof/>
                <w:webHidden/>
              </w:rPr>
              <w:t>11</w:t>
            </w:r>
            <w:r w:rsidR="00FB0249">
              <w:rPr>
                <w:noProof/>
                <w:webHidden/>
              </w:rPr>
              <w:fldChar w:fldCharType="end"/>
            </w:r>
          </w:hyperlink>
        </w:p>
        <w:p w:rsidR="00FB0249" w:rsidRDefault="003115AA">
          <w:pPr>
            <w:pStyle w:val="TDC2"/>
            <w:tabs>
              <w:tab w:val="right" w:leader="dot" w:pos="8494"/>
            </w:tabs>
            <w:rPr>
              <w:rFonts w:asciiTheme="minorHAnsi" w:eastAsiaTheme="minorEastAsia" w:hAnsiTheme="minorHAnsi"/>
              <w:noProof/>
              <w:sz w:val="22"/>
              <w:lang w:eastAsia="es-ES"/>
            </w:rPr>
          </w:pPr>
          <w:hyperlink w:anchor="_Toc510521283" w:history="1">
            <w:r w:rsidR="00FB0249" w:rsidRPr="00154A8C">
              <w:rPr>
                <w:rStyle w:val="Hipervnculo"/>
                <w:noProof/>
              </w:rPr>
              <w:t>2.2. Estado de la cuestión</w:t>
            </w:r>
            <w:r w:rsidR="00FB0249">
              <w:rPr>
                <w:noProof/>
                <w:webHidden/>
              </w:rPr>
              <w:tab/>
            </w:r>
            <w:r w:rsidR="00FB0249">
              <w:rPr>
                <w:noProof/>
                <w:webHidden/>
              </w:rPr>
              <w:fldChar w:fldCharType="begin"/>
            </w:r>
            <w:r w:rsidR="00FB0249">
              <w:rPr>
                <w:noProof/>
                <w:webHidden/>
              </w:rPr>
              <w:instrText xml:space="preserve"> PAGEREF _Toc510521283 \h </w:instrText>
            </w:r>
            <w:r w:rsidR="00FB0249">
              <w:rPr>
                <w:noProof/>
                <w:webHidden/>
              </w:rPr>
            </w:r>
            <w:r w:rsidR="00FB0249">
              <w:rPr>
                <w:noProof/>
                <w:webHidden/>
              </w:rPr>
              <w:fldChar w:fldCharType="separate"/>
            </w:r>
            <w:r w:rsidR="00FB0249">
              <w:rPr>
                <w:noProof/>
                <w:webHidden/>
              </w:rPr>
              <w:t>13</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84" w:history="1">
            <w:r w:rsidR="00FB0249" w:rsidRPr="00154A8C">
              <w:rPr>
                <w:rStyle w:val="Hipervnculo"/>
                <w:noProof/>
              </w:rPr>
              <w:t>2.2.1. Tiendas físicas</w:t>
            </w:r>
            <w:r w:rsidR="00FB0249">
              <w:rPr>
                <w:noProof/>
                <w:webHidden/>
              </w:rPr>
              <w:tab/>
            </w:r>
            <w:r w:rsidR="00FB0249">
              <w:rPr>
                <w:noProof/>
                <w:webHidden/>
              </w:rPr>
              <w:fldChar w:fldCharType="begin"/>
            </w:r>
            <w:r w:rsidR="00FB0249">
              <w:rPr>
                <w:noProof/>
                <w:webHidden/>
              </w:rPr>
              <w:instrText xml:space="preserve"> PAGEREF _Toc510521284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85" w:history="1">
            <w:r w:rsidR="00FB0249" w:rsidRPr="00154A8C">
              <w:rPr>
                <w:rStyle w:val="Hipervnculo"/>
                <w:noProof/>
              </w:rPr>
              <w:t>2.2.2. Tiendas online</w:t>
            </w:r>
            <w:r w:rsidR="00FB0249">
              <w:rPr>
                <w:noProof/>
                <w:webHidden/>
              </w:rPr>
              <w:tab/>
            </w:r>
            <w:r w:rsidR="00FB0249">
              <w:rPr>
                <w:noProof/>
                <w:webHidden/>
              </w:rPr>
              <w:fldChar w:fldCharType="begin"/>
            </w:r>
            <w:r w:rsidR="00FB0249">
              <w:rPr>
                <w:noProof/>
                <w:webHidden/>
              </w:rPr>
              <w:instrText xml:space="preserve"> PAGEREF _Toc510521285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86" w:history="1">
            <w:r w:rsidR="00FB0249" w:rsidRPr="00154A8C">
              <w:rPr>
                <w:rStyle w:val="Hipervnculo"/>
                <w:noProof/>
              </w:rPr>
              <w:t>2.2.3. Tiendas interactivas</w:t>
            </w:r>
            <w:r w:rsidR="00FB0249">
              <w:rPr>
                <w:noProof/>
                <w:webHidden/>
              </w:rPr>
              <w:tab/>
            </w:r>
            <w:r w:rsidR="00FB0249">
              <w:rPr>
                <w:noProof/>
                <w:webHidden/>
              </w:rPr>
              <w:fldChar w:fldCharType="begin"/>
            </w:r>
            <w:r w:rsidR="00FB0249">
              <w:rPr>
                <w:noProof/>
                <w:webHidden/>
              </w:rPr>
              <w:instrText xml:space="preserve"> PAGEREF _Toc510521286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87" w:history="1">
            <w:r w:rsidR="00FB0249" w:rsidRPr="00154A8C">
              <w:rPr>
                <w:rStyle w:val="Hipervnculo"/>
                <w:noProof/>
              </w:rPr>
              <w:t>2.2.4. Comparación de sistemas similares</w:t>
            </w:r>
            <w:r w:rsidR="00FB0249">
              <w:rPr>
                <w:noProof/>
                <w:webHidden/>
              </w:rPr>
              <w:tab/>
            </w:r>
            <w:r w:rsidR="00FB0249">
              <w:rPr>
                <w:noProof/>
                <w:webHidden/>
              </w:rPr>
              <w:fldChar w:fldCharType="begin"/>
            </w:r>
            <w:r w:rsidR="00FB0249">
              <w:rPr>
                <w:noProof/>
                <w:webHidden/>
              </w:rPr>
              <w:instrText xml:space="preserve"> PAGEREF _Toc510521287 \h </w:instrText>
            </w:r>
            <w:r w:rsidR="00FB0249">
              <w:rPr>
                <w:noProof/>
                <w:webHidden/>
              </w:rPr>
            </w:r>
            <w:r w:rsidR="00FB0249">
              <w:rPr>
                <w:noProof/>
                <w:webHidden/>
              </w:rPr>
              <w:fldChar w:fldCharType="separate"/>
            </w:r>
            <w:r w:rsidR="00FB0249">
              <w:rPr>
                <w:noProof/>
                <w:webHidden/>
              </w:rPr>
              <w:t>15</w:t>
            </w:r>
            <w:r w:rsidR="00FB0249">
              <w:rPr>
                <w:noProof/>
                <w:webHidden/>
              </w:rPr>
              <w:fldChar w:fldCharType="end"/>
            </w:r>
          </w:hyperlink>
        </w:p>
        <w:p w:rsidR="00FB0249" w:rsidRDefault="003115AA">
          <w:pPr>
            <w:pStyle w:val="TDC2"/>
            <w:tabs>
              <w:tab w:val="right" w:leader="dot" w:pos="8494"/>
            </w:tabs>
            <w:rPr>
              <w:rFonts w:asciiTheme="minorHAnsi" w:eastAsiaTheme="minorEastAsia" w:hAnsiTheme="minorHAnsi"/>
              <w:noProof/>
              <w:sz w:val="22"/>
              <w:lang w:eastAsia="es-ES"/>
            </w:rPr>
          </w:pPr>
          <w:hyperlink w:anchor="_Toc510521288" w:history="1">
            <w:r w:rsidR="00FB0249" w:rsidRPr="00154A8C">
              <w:rPr>
                <w:rStyle w:val="Hipervnculo"/>
                <w:noProof/>
              </w:rPr>
              <w:t>2.3. Funcionalidades de nuestro sistema</w:t>
            </w:r>
            <w:r w:rsidR="00FB0249">
              <w:rPr>
                <w:noProof/>
                <w:webHidden/>
              </w:rPr>
              <w:tab/>
            </w:r>
            <w:r w:rsidR="00FB0249">
              <w:rPr>
                <w:noProof/>
                <w:webHidden/>
              </w:rPr>
              <w:fldChar w:fldCharType="begin"/>
            </w:r>
            <w:r w:rsidR="00FB0249">
              <w:rPr>
                <w:noProof/>
                <w:webHidden/>
              </w:rPr>
              <w:instrText xml:space="preserve"> PAGEREF _Toc510521288 \h </w:instrText>
            </w:r>
            <w:r w:rsidR="00FB0249">
              <w:rPr>
                <w:noProof/>
                <w:webHidden/>
              </w:rPr>
            </w:r>
            <w:r w:rsidR="00FB0249">
              <w:rPr>
                <w:noProof/>
                <w:webHidden/>
              </w:rPr>
              <w:fldChar w:fldCharType="separate"/>
            </w:r>
            <w:r w:rsidR="00FB0249">
              <w:rPr>
                <w:noProof/>
                <w:webHidden/>
              </w:rPr>
              <w:t>15</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89" w:history="1">
            <w:r w:rsidR="00FB0249" w:rsidRPr="00154A8C">
              <w:rPr>
                <w:rStyle w:val="Hipervnculo"/>
                <w:noProof/>
              </w:rPr>
              <w:t>2.3.1. Necesidades de los clientes</w:t>
            </w:r>
            <w:r w:rsidR="00FB0249">
              <w:rPr>
                <w:noProof/>
                <w:webHidden/>
              </w:rPr>
              <w:tab/>
            </w:r>
            <w:r w:rsidR="00FB0249">
              <w:rPr>
                <w:noProof/>
                <w:webHidden/>
              </w:rPr>
              <w:fldChar w:fldCharType="begin"/>
            </w:r>
            <w:r w:rsidR="00FB0249">
              <w:rPr>
                <w:noProof/>
                <w:webHidden/>
              </w:rPr>
              <w:instrText xml:space="preserve"> PAGEREF _Toc510521289 \h </w:instrText>
            </w:r>
            <w:r w:rsidR="00FB0249">
              <w:rPr>
                <w:noProof/>
                <w:webHidden/>
              </w:rPr>
            </w:r>
            <w:r w:rsidR="00FB0249">
              <w:rPr>
                <w:noProof/>
                <w:webHidden/>
              </w:rPr>
              <w:fldChar w:fldCharType="separate"/>
            </w:r>
            <w:r w:rsidR="00FB0249">
              <w:rPr>
                <w:noProof/>
                <w:webHidden/>
              </w:rPr>
              <w:t>16</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90" w:history="1">
            <w:r w:rsidR="00FB0249" w:rsidRPr="00154A8C">
              <w:rPr>
                <w:rStyle w:val="Hipervnculo"/>
                <w:noProof/>
              </w:rPr>
              <w:t>2.3.2. Necesidades de los empleados</w:t>
            </w:r>
            <w:r w:rsidR="00FB0249">
              <w:rPr>
                <w:noProof/>
                <w:webHidden/>
              </w:rPr>
              <w:tab/>
            </w:r>
            <w:r w:rsidR="00FB0249">
              <w:rPr>
                <w:noProof/>
                <w:webHidden/>
              </w:rPr>
              <w:fldChar w:fldCharType="begin"/>
            </w:r>
            <w:r w:rsidR="00FB0249">
              <w:rPr>
                <w:noProof/>
                <w:webHidden/>
              </w:rPr>
              <w:instrText xml:space="preserve"> PAGEREF _Toc510521290 \h </w:instrText>
            </w:r>
            <w:r w:rsidR="00FB0249">
              <w:rPr>
                <w:noProof/>
                <w:webHidden/>
              </w:rPr>
            </w:r>
            <w:r w:rsidR="00FB0249">
              <w:rPr>
                <w:noProof/>
                <w:webHidden/>
              </w:rPr>
              <w:fldChar w:fldCharType="separate"/>
            </w:r>
            <w:r w:rsidR="00FB0249">
              <w:rPr>
                <w:noProof/>
                <w:webHidden/>
              </w:rPr>
              <w:t>16</w:t>
            </w:r>
            <w:r w:rsidR="00FB0249">
              <w:rPr>
                <w:noProof/>
                <w:webHidden/>
              </w:rPr>
              <w:fldChar w:fldCharType="end"/>
            </w:r>
          </w:hyperlink>
        </w:p>
        <w:p w:rsidR="00FB0249" w:rsidRDefault="003115AA">
          <w:pPr>
            <w:pStyle w:val="TDC1"/>
            <w:tabs>
              <w:tab w:val="right" w:leader="dot" w:pos="8494"/>
            </w:tabs>
            <w:rPr>
              <w:rFonts w:asciiTheme="minorHAnsi" w:eastAsiaTheme="minorEastAsia" w:hAnsiTheme="minorHAnsi"/>
              <w:noProof/>
              <w:sz w:val="22"/>
              <w:lang w:eastAsia="es-ES"/>
            </w:rPr>
          </w:pPr>
          <w:hyperlink w:anchor="_Toc510521291" w:history="1">
            <w:r w:rsidR="00FB0249" w:rsidRPr="00154A8C">
              <w:rPr>
                <w:rStyle w:val="Hipervnculo"/>
                <w:noProof/>
                <w14:scene3d>
                  <w14:camera w14:prst="orthographicFront"/>
                  <w14:lightRig w14:rig="threePt" w14:dir="t">
                    <w14:rot w14:lat="0" w14:lon="0" w14:rev="0"/>
                  </w14:lightRig>
                </w14:scene3d>
              </w:rPr>
              <w:t>3.</w:t>
            </w:r>
            <w:r w:rsidR="00FB0249" w:rsidRPr="00154A8C">
              <w:rPr>
                <w:rStyle w:val="Hipervnculo"/>
                <w:noProof/>
              </w:rPr>
              <w:t xml:space="preserve"> Identificación de requisitos</w:t>
            </w:r>
            <w:r w:rsidR="00FB0249">
              <w:rPr>
                <w:noProof/>
                <w:webHidden/>
              </w:rPr>
              <w:tab/>
            </w:r>
            <w:r w:rsidR="00FB0249">
              <w:rPr>
                <w:noProof/>
                <w:webHidden/>
              </w:rPr>
              <w:fldChar w:fldCharType="begin"/>
            </w:r>
            <w:r w:rsidR="00FB0249">
              <w:rPr>
                <w:noProof/>
                <w:webHidden/>
              </w:rPr>
              <w:instrText xml:space="preserve"> PAGEREF _Toc510521291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3115AA">
          <w:pPr>
            <w:pStyle w:val="TDC2"/>
            <w:tabs>
              <w:tab w:val="right" w:leader="dot" w:pos="8494"/>
            </w:tabs>
            <w:rPr>
              <w:rFonts w:asciiTheme="minorHAnsi" w:eastAsiaTheme="minorEastAsia" w:hAnsiTheme="minorHAnsi"/>
              <w:noProof/>
              <w:sz w:val="22"/>
              <w:lang w:eastAsia="es-ES"/>
            </w:rPr>
          </w:pPr>
          <w:hyperlink w:anchor="_Toc510521292" w:history="1">
            <w:r w:rsidR="00FB0249" w:rsidRPr="00154A8C">
              <w:rPr>
                <w:rStyle w:val="Hipervnculo"/>
                <w:noProof/>
              </w:rPr>
              <w:t>3.1. Artefactos persona</w:t>
            </w:r>
            <w:r w:rsidR="00FB0249">
              <w:rPr>
                <w:noProof/>
                <w:webHidden/>
              </w:rPr>
              <w:tab/>
            </w:r>
            <w:r w:rsidR="00FB0249">
              <w:rPr>
                <w:noProof/>
                <w:webHidden/>
              </w:rPr>
              <w:fldChar w:fldCharType="begin"/>
            </w:r>
            <w:r w:rsidR="00FB0249">
              <w:rPr>
                <w:noProof/>
                <w:webHidden/>
              </w:rPr>
              <w:instrText xml:space="preserve"> PAGEREF _Toc510521292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93" w:history="1">
            <w:r w:rsidR="00FB0249" w:rsidRPr="00154A8C">
              <w:rPr>
                <w:rStyle w:val="Hipervnculo"/>
                <w:noProof/>
              </w:rPr>
              <w:t>3.1.1. Clientes</w:t>
            </w:r>
            <w:r w:rsidR="00FB0249">
              <w:rPr>
                <w:noProof/>
                <w:webHidden/>
              </w:rPr>
              <w:tab/>
            </w:r>
            <w:r w:rsidR="00FB0249">
              <w:rPr>
                <w:noProof/>
                <w:webHidden/>
              </w:rPr>
              <w:fldChar w:fldCharType="begin"/>
            </w:r>
            <w:r w:rsidR="00FB0249">
              <w:rPr>
                <w:noProof/>
                <w:webHidden/>
              </w:rPr>
              <w:instrText xml:space="preserve"> PAGEREF _Toc510521293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94" w:history="1">
            <w:r w:rsidR="00FB0249" w:rsidRPr="00154A8C">
              <w:rPr>
                <w:rStyle w:val="Hipervnculo"/>
                <w:noProof/>
              </w:rPr>
              <w:t>3.1.2. Empleados</w:t>
            </w:r>
            <w:r w:rsidR="00FB0249">
              <w:rPr>
                <w:noProof/>
                <w:webHidden/>
              </w:rPr>
              <w:tab/>
            </w:r>
            <w:r w:rsidR="00FB0249">
              <w:rPr>
                <w:noProof/>
                <w:webHidden/>
              </w:rPr>
              <w:fldChar w:fldCharType="begin"/>
            </w:r>
            <w:r w:rsidR="00FB0249">
              <w:rPr>
                <w:noProof/>
                <w:webHidden/>
              </w:rPr>
              <w:instrText xml:space="preserve"> PAGEREF _Toc510521294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3115AA">
          <w:pPr>
            <w:pStyle w:val="TDC2"/>
            <w:tabs>
              <w:tab w:val="right" w:leader="dot" w:pos="8494"/>
            </w:tabs>
            <w:rPr>
              <w:rFonts w:asciiTheme="minorHAnsi" w:eastAsiaTheme="minorEastAsia" w:hAnsiTheme="minorHAnsi"/>
              <w:noProof/>
              <w:sz w:val="22"/>
              <w:lang w:eastAsia="es-ES"/>
            </w:rPr>
          </w:pPr>
          <w:hyperlink w:anchor="_Toc510521295" w:history="1">
            <w:r w:rsidR="00FB0249" w:rsidRPr="00154A8C">
              <w:rPr>
                <w:rStyle w:val="Hipervnculo"/>
                <w:noProof/>
              </w:rPr>
              <w:t>3.2. Escenarios</w:t>
            </w:r>
            <w:r w:rsidR="00FB0249">
              <w:rPr>
                <w:noProof/>
                <w:webHidden/>
              </w:rPr>
              <w:tab/>
            </w:r>
            <w:r w:rsidR="00FB0249">
              <w:rPr>
                <w:noProof/>
                <w:webHidden/>
              </w:rPr>
              <w:fldChar w:fldCharType="begin"/>
            </w:r>
            <w:r w:rsidR="00FB0249">
              <w:rPr>
                <w:noProof/>
                <w:webHidden/>
              </w:rPr>
              <w:instrText xml:space="preserve"> PAGEREF _Toc510521295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96" w:history="1">
            <w:r w:rsidR="00FB0249" w:rsidRPr="00154A8C">
              <w:rPr>
                <w:rStyle w:val="Hipervnculo"/>
                <w:noProof/>
              </w:rPr>
              <w:t>3.2.1. Clientes</w:t>
            </w:r>
            <w:r w:rsidR="00FB0249">
              <w:rPr>
                <w:noProof/>
                <w:webHidden/>
              </w:rPr>
              <w:tab/>
            </w:r>
            <w:r w:rsidR="00FB0249">
              <w:rPr>
                <w:noProof/>
                <w:webHidden/>
              </w:rPr>
              <w:fldChar w:fldCharType="begin"/>
            </w:r>
            <w:r w:rsidR="00FB0249">
              <w:rPr>
                <w:noProof/>
                <w:webHidden/>
              </w:rPr>
              <w:instrText xml:space="preserve"> PAGEREF _Toc510521296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97" w:history="1">
            <w:r w:rsidR="00FB0249" w:rsidRPr="00154A8C">
              <w:rPr>
                <w:rStyle w:val="Hipervnculo"/>
                <w:noProof/>
              </w:rPr>
              <w:t>3.2.2. Empleados</w:t>
            </w:r>
            <w:r w:rsidR="00FB0249">
              <w:rPr>
                <w:noProof/>
                <w:webHidden/>
              </w:rPr>
              <w:tab/>
            </w:r>
            <w:r w:rsidR="00FB0249">
              <w:rPr>
                <w:noProof/>
                <w:webHidden/>
              </w:rPr>
              <w:fldChar w:fldCharType="begin"/>
            </w:r>
            <w:r w:rsidR="00FB0249">
              <w:rPr>
                <w:noProof/>
                <w:webHidden/>
              </w:rPr>
              <w:instrText xml:space="preserve"> PAGEREF _Toc510521297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3115AA">
          <w:pPr>
            <w:pStyle w:val="TDC2"/>
            <w:tabs>
              <w:tab w:val="right" w:leader="dot" w:pos="8494"/>
            </w:tabs>
            <w:rPr>
              <w:rFonts w:asciiTheme="minorHAnsi" w:eastAsiaTheme="minorEastAsia" w:hAnsiTheme="minorHAnsi"/>
              <w:noProof/>
              <w:sz w:val="22"/>
              <w:lang w:eastAsia="es-ES"/>
            </w:rPr>
          </w:pPr>
          <w:hyperlink w:anchor="_Toc510521298" w:history="1">
            <w:r w:rsidR="00FB0249" w:rsidRPr="00154A8C">
              <w:rPr>
                <w:rStyle w:val="Hipervnculo"/>
                <w:noProof/>
              </w:rPr>
              <w:t>3.3. Requisitos</w:t>
            </w:r>
            <w:r w:rsidR="00FB0249">
              <w:rPr>
                <w:noProof/>
                <w:webHidden/>
              </w:rPr>
              <w:tab/>
            </w:r>
            <w:r w:rsidR="00FB0249">
              <w:rPr>
                <w:noProof/>
                <w:webHidden/>
              </w:rPr>
              <w:fldChar w:fldCharType="begin"/>
            </w:r>
            <w:r w:rsidR="00FB0249">
              <w:rPr>
                <w:noProof/>
                <w:webHidden/>
              </w:rPr>
              <w:instrText xml:space="preserve"> PAGEREF _Toc510521298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299" w:history="1">
            <w:r w:rsidR="00FB0249" w:rsidRPr="00154A8C">
              <w:rPr>
                <w:rStyle w:val="Hipervnculo"/>
                <w:noProof/>
              </w:rPr>
              <w:t>3.3.1. Formato de requisitos</w:t>
            </w:r>
            <w:r w:rsidR="00FB0249">
              <w:rPr>
                <w:noProof/>
                <w:webHidden/>
              </w:rPr>
              <w:tab/>
            </w:r>
            <w:r w:rsidR="00FB0249">
              <w:rPr>
                <w:noProof/>
                <w:webHidden/>
              </w:rPr>
              <w:fldChar w:fldCharType="begin"/>
            </w:r>
            <w:r w:rsidR="00FB0249">
              <w:rPr>
                <w:noProof/>
                <w:webHidden/>
              </w:rPr>
              <w:instrText xml:space="preserve"> PAGEREF _Toc510521299 \h </w:instrText>
            </w:r>
            <w:r w:rsidR="00FB0249">
              <w:rPr>
                <w:noProof/>
                <w:webHidden/>
              </w:rPr>
            </w:r>
            <w:r w:rsidR="00FB0249">
              <w:rPr>
                <w:noProof/>
                <w:webHidden/>
              </w:rPr>
              <w:fldChar w:fldCharType="separate"/>
            </w:r>
            <w:r w:rsidR="00FB0249">
              <w:rPr>
                <w:noProof/>
                <w:webHidden/>
              </w:rPr>
              <w:t>18</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300" w:history="1">
            <w:r w:rsidR="00FB0249" w:rsidRPr="00154A8C">
              <w:rPr>
                <w:rStyle w:val="Hipervnculo"/>
                <w:noProof/>
                <w:lang w:bidi="en-US"/>
              </w:rPr>
              <w:t>3.3.2. Requisitos funcionales</w:t>
            </w:r>
            <w:r w:rsidR="00FB0249">
              <w:rPr>
                <w:noProof/>
                <w:webHidden/>
              </w:rPr>
              <w:tab/>
            </w:r>
            <w:r w:rsidR="00FB0249">
              <w:rPr>
                <w:noProof/>
                <w:webHidden/>
              </w:rPr>
              <w:fldChar w:fldCharType="begin"/>
            </w:r>
            <w:r w:rsidR="00FB0249">
              <w:rPr>
                <w:noProof/>
                <w:webHidden/>
              </w:rPr>
              <w:instrText xml:space="preserve"> PAGEREF _Toc510521300 \h </w:instrText>
            </w:r>
            <w:r w:rsidR="00FB0249">
              <w:rPr>
                <w:noProof/>
                <w:webHidden/>
              </w:rPr>
            </w:r>
            <w:r w:rsidR="00FB0249">
              <w:rPr>
                <w:noProof/>
                <w:webHidden/>
              </w:rPr>
              <w:fldChar w:fldCharType="separate"/>
            </w:r>
            <w:r w:rsidR="00FB0249">
              <w:rPr>
                <w:noProof/>
                <w:webHidden/>
              </w:rPr>
              <w:t>18</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301" w:history="1">
            <w:r w:rsidR="00FB0249" w:rsidRPr="00154A8C">
              <w:rPr>
                <w:rStyle w:val="Hipervnculo"/>
                <w:noProof/>
              </w:rPr>
              <w:t>3.3.3. Requisitos de datos</w:t>
            </w:r>
            <w:r w:rsidR="00FB0249">
              <w:rPr>
                <w:noProof/>
                <w:webHidden/>
              </w:rPr>
              <w:tab/>
            </w:r>
            <w:r w:rsidR="00FB0249">
              <w:rPr>
                <w:noProof/>
                <w:webHidden/>
              </w:rPr>
              <w:fldChar w:fldCharType="begin"/>
            </w:r>
            <w:r w:rsidR="00FB0249">
              <w:rPr>
                <w:noProof/>
                <w:webHidden/>
              </w:rPr>
              <w:instrText xml:space="preserve"> PAGEREF _Toc510521301 \h </w:instrText>
            </w:r>
            <w:r w:rsidR="00FB0249">
              <w:rPr>
                <w:noProof/>
                <w:webHidden/>
              </w:rPr>
            </w:r>
            <w:r w:rsidR="00FB0249">
              <w:rPr>
                <w:noProof/>
                <w:webHidden/>
              </w:rPr>
              <w:fldChar w:fldCharType="separate"/>
            </w:r>
            <w:r w:rsidR="00FB0249">
              <w:rPr>
                <w:noProof/>
                <w:webHidden/>
              </w:rPr>
              <w:t>22</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302" w:history="1">
            <w:r w:rsidR="00FB0249" w:rsidRPr="00154A8C">
              <w:rPr>
                <w:rStyle w:val="Hipervnculo"/>
                <w:noProof/>
              </w:rPr>
              <w:t>3.3.4. Requisitos de ambiente</w:t>
            </w:r>
            <w:r w:rsidR="00FB0249">
              <w:rPr>
                <w:noProof/>
                <w:webHidden/>
              </w:rPr>
              <w:tab/>
            </w:r>
            <w:r w:rsidR="00FB0249">
              <w:rPr>
                <w:noProof/>
                <w:webHidden/>
              </w:rPr>
              <w:fldChar w:fldCharType="begin"/>
            </w:r>
            <w:r w:rsidR="00FB0249">
              <w:rPr>
                <w:noProof/>
                <w:webHidden/>
              </w:rPr>
              <w:instrText xml:space="preserve"> PAGEREF _Toc510521302 \h </w:instrText>
            </w:r>
            <w:r w:rsidR="00FB0249">
              <w:rPr>
                <w:noProof/>
                <w:webHidden/>
              </w:rPr>
            </w:r>
            <w:r w:rsidR="00FB0249">
              <w:rPr>
                <w:noProof/>
                <w:webHidden/>
              </w:rPr>
              <w:fldChar w:fldCharType="separate"/>
            </w:r>
            <w:r w:rsidR="00FB0249">
              <w:rPr>
                <w:noProof/>
                <w:webHidden/>
              </w:rPr>
              <w:t>23</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303" w:history="1">
            <w:r w:rsidR="00FB0249" w:rsidRPr="00154A8C">
              <w:rPr>
                <w:rStyle w:val="Hipervnculo"/>
                <w:noProof/>
              </w:rPr>
              <w:t>3.3.5. Requisitos de usuario</w:t>
            </w:r>
            <w:r w:rsidR="00FB0249">
              <w:rPr>
                <w:noProof/>
                <w:webHidden/>
              </w:rPr>
              <w:tab/>
            </w:r>
            <w:r w:rsidR="00FB0249">
              <w:rPr>
                <w:noProof/>
                <w:webHidden/>
              </w:rPr>
              <w:fldChar w:fldCharType="begin"/>
            </w:r>
            <w:r w:rsidR="00FB0249">
              <w:rPr>
                <w:noProof/>
                <w:webHidden/>
              </w:rPr>
              <w:instrText xml:space="preserve"> PAGEREF _Toc510521303 \h </w:instrText>
            </w:r>
            <w:r w:rsidR="00FB0249">
              <w:rPr>
                <w:noProof/>
                <w:webHidden/>
              </w:rPr>
            </w:r>
            <w:r w:rsidR="00FB0249">
              <w:rPr>
                <w:noProof/>
                <w:webHidden/>
              </w:rPr>
              <w:fldChar w:fldCharType="separate"/>
            </w:r>
            <w:r w:rsidR="00FB0249">
              <w:rPr>
                <w:noProof/>
                <w:webHidden/>
              </w:rPr>
              <w:t>24</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304" w:history="1">
            <w:r w:rsidR="00FB0249" w:rsidRPr="00154A8C">
              <w:rPr>
                <w:rStyle w:val="Hipervnculo"/>
                <w:noProof/>
              </w:rPr>
              <w:t>3.3.6. Requisitos de usabilidad</w:t>
            </w:r>
            <w:r w:rsidR="00FB0249">
              <w:rPr>
                <w:noProof/>
                <w:webHidden/>
              </w:rPr>
              <w:tab/>
            </w:r>
            <w:r w:rsidR="00FB0249">
              <w:rPr>
                <w:noProof/>
                <w:webHidden/>
              </w:rPr>
              <w:fldChar w:fldCharType="begin"/>
            </w:r>
            <w:r w:rsidR="00FB0249">
              <w:rPr>
                <w:noProof/>
                <w:webHidden/>
              </w:rPr>
              <w:instrText xml:space="preserve"> PAGEREF _Toc510521304 \h </w:instrText>
            </w:r>
            <w:r w:rsidR="00FB0249">
              <w:rPr>
                <w:noProof/>
                <w:webHidden/>
              </w:rPr>
            </w:r>
            <w:r w:rsidR="00FB0249">
              <w:rPr>
                <w:noProof/>
                <w:webHidden/>
              </w:rPr>
              <w:fldChar w:fldCharType="separate"/>
            </w:r>
            <w:r w:rsidR="00FB0249">
              <w:rPr>
                <w:noProof/>
                <w:webHidden/>
              </w:rPr>
              <w:t>25</w:t>
            </w:r>
            <w:r w:rsidR="00FB0249">
              <w:rPr>
                <w:noProof/>
                <w:webHidden/>
              </w:rPr>
              <w:fldChar w:fldCharType="end"/>
            </w:r>
          </w:hyperlink>
        </w:p>
        <w:p w:rsidR="00FB0249" w:rsidRDefault="003115AA">
          <w:pPr>
            <w:pStyle w:val="TDC2"/>
            <w:tabs>
              <w:tab w:val="right" w:leader="dot" w:pos="8494"/>
            </w:tabs>
            <w:rPr>
              <w:rFonts w:asciiTheme="minorHAnsi" w:eastAsiaTheme="minorEastAsia" w:hAnsiTheme="minorHAnsi"/>
              <w:noProof/>
              <w:sz w:val="22"/>
              <w:lang w:eastAsia="es-ES"/>
            </w:rPr>
          </w:pPr>
          <w:hyperlink w:anchor="_Toc510521305" w:history="1">
            <w:r w:rsidR="00FB0249" w:rsidRPr="00154A8C">
              <w:rPr>
                <w:rStyle w:val="Hipervnculo"/>
                <w:noProof/>
              </w:rPr>
              <w:t>3.4. Wireframes</w:t>
            </w:r>
            <w:r w:rsidR="00FB0249">
              <w:rPr>
                <w:noProof/>
                <w:webHidden/>
              </w:rPr>
              <w:tab/>
            </w:r>
            <w:r w:rsidR="00FB0249">
              <w:rPr>
                <w:noProof/>
                <w:webHidden/>
              </w:rPr>
              <w:fldChar w:fldCharType="begin"/>
            </w:r>
            <w:r w:rsidR="00FB0249">
              <w:rPr>
                <w:noProof/>
                <w:webHidden/>
              </w:rPr>
              <w:instrText xml:space="preserve"> PAGEREF _Toc510521305 \h </w:instrText>
            </w:r>
            <w:r w:rsidR="00FB0249">
              <w:rPr>
                <w:noProof/>
                <w:webHidden/>
              </w:rPr>
            </w:r>
            <w:r w:rsidR="00FB0249">
              <w:rPr>
                <w:noProof/>
                <w:webHidden/>
              </w:rPr>
              <w:fldChar w:fldCharType="separate"/>
            </w:r>
            <w:r w:rsidR="00FB0249">
              <w:rPr>
                <w:noProof/>
                <w:webHidden/>
              </w:rPr>
              <w:t>26</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306" w:history="1">
            <w:r w:rsidR="00FB0249" w:rsidRPr="00154A8C">
              <w:rPr>
                <w:rStyle w:val="Hipervnculo"/>
                <w:noProof/>
              </w:rPr>
              <w:t>3.4.1. Clientes</w:t>
            </w:r>
            <w:r w:rsidR="00FB0249">
              <w:rPr>
                <w:noProof/>
                <w:webHidden/>
              </w:rPr>
              <w:tab/>
            </w:r>
            <w:r w:rsidR="00FB0249">
              <w:rPr>
                <w:noProof/>
                <w:webHidden/>
              </w:rPr>
              <w:fldChar w:fldCharType="begin"/>
            </w:r>
            <w:r w:rsidR="00FB0249">
              <w:rPr>
                <w:noProof/>
                <w:webHidden/>
              </w:rPr>
              <w:instrText xml:space="preserve"> PAGEREF _Toc510521306 \h </w:instrText>
            </w:r>
            <w:r w:rsidR="00FB0249">
              <w:rPr>
                <w:noProof/>
                <w:webHidden/>
              </w:rPr>
            </w:r>
            <w:r w:rsidR="00FB0249">
              <w:rPr>
                <w:noProof/>
                <w:webHidden/>
              </w:rPr>
              <w:fldChar w:fldCharType="separate"/>
            </w:r>
            <w:r w:rsidR="00FB0249">
              <w:rPr>
                <w:noProof/>
                <w:webHidden/>
              </w:rPr>
              <w:t>26</w:t>
            </w:r>
            <w:r w:rsidR="00FB0249">
              <w:rPr>
                <w:noProof/>
                <w:webHidden/>
              </w:rPr>
              <w:fldChar w:fldCharType="end"/>
            </w:r>
          </w:hyperlink>
        </w:p>
        <w:p w:rsidR="00FB0249" w:rsidRDefault="003115AA">
          <w:pPr>
            <w:pStyle w:val="TDC3"/>
            <w:tabs>
              <w:tab w:val="right" w:leader="dot" w:pos="8494"/>
            </w:tabs>
            <w:rPr>
              <w:rFonts w:asciiTheme="minorHAnsi" w:eastAsiaTheme="minorEastAsia" w:hAnsiTheme="minorHAnsi"/>
              <w:noProof/>
              <w:sz w:val="22"/>
              <w:lang w:eastAsia="es-ES"/>
            </w:rPr>
          </w:pPr>
          <w:hyperlink w:anchor="_Toc510521307" w:history="1">
            <w:r w:rsidR="00FB0249" w:rsidRPr="00154A8C">
              <w:rPr>
                <w:rStyle w:val="Hipervnculo"/>
                <w:noProof/>
              </w:rPr>
              <w:t>3.4.2. Empleados</w:t>
            </w:r>
            <w:r w:rsidR="00FB0249">
              <w:rPr>
                <w:noProof/>
                <w:webHidden/>
              </w:rPr>
              <w:tab/>
            </w:r>
            <w:r w:rsidR="00FB0249">
              <w:rPr>
                <w:noProof/>
                <w:webHidden/>
              </w:rPr>
              <w:fldChar w:fldCharType="begin"/>
            </w:r>
            <w:r w:rsidR="00FB0249">
              <w:rPr>
                <w:noProof/>
                <w:webHidden/>
              </w:rPr>
              <w:instrText xml:space="preserve"> PAGEREF _Toc510521307 \h </w:instrText>
            </w:r>
            <w:r w:rsidR="00FB0249">
              <w:rPr>
                <w:noProof/>
                <w:webHidden/>
              </w:rPr>
            </w:r>
            <w:r w:rsidR="00FB0249">
              <w:rPr>
                <w:noProof/>
                <w:webHidden/>
              </w:rPr>
              <w:fldChar w:fldCharType="separate"/>
            </w:r>
            <w:r w:rsidR="00FB0249">
              <w:rPr>
                <w:noProof/>
                <w:webHidden/>
              </w:rPr>
              <w:t>31</w:t>
            </w:r>
            <w:r w:rsidR="00FB0249">
              <w:rPr>
                <w:noProof/>
                <w:webHidden/>
              </w:rPr>
              <w:fldChar w:fldCharType="end"/>
            </w:r>
          </w:hyperlink>
        </w:p>
        <w:p w:rsidR="00FB0249" w:rsidRDefault="003115AA">
          <w:pPr>
            <w:pStyle w:val="TDC1"/>
            <w:tabs>
              <w:tab w:val="right" w:leader="dot" w:pos="8494"/>
            </w:tabs>
            <w:rPr>
              <w:rFonts w:asciiTheme="minorHAnsi" w:eastAsiaTheme="minorEastAsia" w:hAnsiTheme="minorHAnsi"/>
              <w:noProof/>
              <w:sz w:val="22"/>
              <w:lang w:eastAsia="es-ES"/>
            </w:rPr>
          </w:pPr>
          <w:hyperlink w:anchor="_Toc510521308" w:history="1">
            <w:r w:rsidR="00FB0249" w:rsidRPr="00154A8C">
              <w:rPr>
                <w:rStyle w:val="Hipervnculo"/>
                <w:noProof/>
                <w14:scene3d>
                  <w14:camera w14:prst="orthographicFront"/>
                  <w14:lightRig w14:rig="threePt" w14:dir="t">
                    <w14:rot w14:lat="0" w14:lon="0" w14:rev="0"/>
                  </w14:lightRig>
                </w14:scene3d>
              </w:rPr>
              <w:t>4.</w:t>
            </w:r>
            <w:r w:rsidR="00FB0249" w:rsidRPr="00154A8C">
              <w:rPr>
                <w:rStyle w:val="Hipervnculo"/>
                <w:noProof/>
              </w:rPr>
              <w:t xml:space="preserve"> Referencias</w:t>
            </w:r>
            <w:r w:rsidR="00FB0249">
              <w:rPr>
                <w:noProof/>
                <w:webHidden/>
              </w:rPr>
              <w:tab/>
            </w:r>
            <w:r w:rsidR="00FB0249">
              <w:rPr>
                <w:noProof/>
                <w:webHidden/>
              </w:rPr>
              <w:fldChar w:fldCharType="begin"/>
            </w:r>
            <w:r w:rsidR="00FB0249">
              <w:rPr>
                <w:noProof/>
                <w:webHidden/>
              </w:rPr>
              <w:instrText xml:space="preserve"> PAGEREF _Toc510521308 \h </w:instrText>
            </w:r>
            <w:r w:rsidR="00FB0249">
              <w:rPr>
                <w:noProof/>
                <w:webHidden/>
              </w:rPr>
            </w:r>
            <w:r w:rsidR="00FB0249">
              <w:rPr>
                <w:noProof/>
                <w:webHidden/>
              </w:rPr>
              <w:fldChar w:fldCharType="separate"/>
            </w:r>
            <w:r w:rsidR="00FB0249">
              <w:rPr>
                <w:noProof/>
                <w:webHidden/>
              </w:rPr>
              <w:t>32</w:t>
            </w:r>
            <w:r w:rsidR="00FB0249">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2C5AF5" w:rsidP="00F66EAC">
      <w:fldSimple w:instr=" TOC \h \z \c &quot;Tabla&quot; ">
        <w:r w:rsidR="00C8752D">
          <w:rPr>
            <w:b/>
            <w:bCs/>
            <w:noProof/>
          </w:rPr>
          <w:t>No se encuentran elementos de tabla de ilustraciones.</w:t>
        </w:r>
      </w:fldSimple>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2C5AF5" w:rsidP="00E27F9C">
      <w:pPr>
        <w:sectPr w:rsidR="007901A6" w:rsidSect="006E7839">
          <w:headerReference w:type="first" r:id="rId11"/>
          <w:pgSz w:w="11906" w:h="16838"/>
          <w:pgMar w:top="1417" w:right="1701" w:bottom="1417" w:left="1701" w:header="708" w:footer="708" w:gutter="0"/>
          <w:cols w:space="708"/>
          <w:titlePg/>
          <w:docGrid w:linePitch="360"/>
        </w:sectPr>
      </w:pPr>
      <w:fldSimple w:instr=" TOC \h \z \c &quot;Ilustración&quot; ">
        <w:r w:rsidR="00C8752D">
          <w:rPr>
            <w:b/>
            <w:bCs/>
            <w:noProof/>
          </w:rPr>
          <w:t>No se encuentran elementos de tabla de ilustraciones.</w:t>
        </w:r>
      </w:fldSimple>
    </w:p>
    <w:p w:rsidR="002519C0" w:rsidRDefault="00252DD4" w:rsidP="00C8752D">
      <w:pPr>
        <w:pStyle w:val="Ttulo1"/>
      </w:pPr>
      <w:bookmarkStart w:id="1" w:name="_Toc510521271"/>
      <w:r>
        <w:lastRenderedPageBreak/>
        <w:t>Visión de conjunto</w:t>
      </w:r>
      <w:bookmarkEnd w:id="1"/>
    </w:p>
    <w:p w:rsidR="002519C0" w:rsidRDefault="002519C0" w:rsidP="00C8752D"/>
    <w:p w:rsidR="00B945D5" w:rsidRDefault="00B945D5" w:rsidP="00B945D5">
      <w:pPr>
        <w:pStyle w:val="Ttulo2"/>
      </w:pPr>
      <w:bookmarkStart w:id="2" w:name="_Toc510521272"/>
      <w:r>
        <w:t>Contexto</w:t>
      </w:r>
      <w:bookmarkEnd w:id="2"/>
    </w:p>
    <w:p w:rsidR="002519C0" w:rsidRDefault="002519C0" w:rsidP="002519C0">
      <w:r>
        <w:t xml:space="preserve">La empresa </w:t>
      </w:r>
      <w:proofErr w:type="spellStart"/>
      <w:r>
        <w:t>Primark</w:t>
      </w:r>
      <w:proofErr w:type="spellEnd"/>
      <w:r>
        <w:t xml:space="preserve">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proofErr w:type="spellStart"/>
      <w:r>
        <w:t>Primark</w:t>
      </w:r>
      <w:proofErr w:type="spellEnd"/>
      <w:r>
        <w:t xml:space="preserve">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3" w:name="_Toc510521273"/>
      <w:r>
        <w:t>Objetivos principales</w:t>
      </w:r>
      <w:bookmarkEnd w:id="3"/>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4" w:name="_Toc510521274"/>
      <w:r>
        <w:t>Estudio inicial</w:t>
      </w:r>
      <w:bookmarkEnd w:id="4"/>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w:t>
      </w:r>
      <w:proofErr w:type="spellStart"/>
      <w:r w:rsidR="001710A1">
        <w:t>Primark</w:t>
      </w:r>
      <w:proofErr w:type="spellEnd"/>
      <w:r w:rsidR="001710A1">
        <w:t>,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C12E42" w:rsidRDefault="00C12E42" w:rsidP="00B26297">
      <w:r>
        <w:t xml:space="preserve">Es </w:t>
      </w:r>
      <w:proofErr w:type="gramStart"/>
      <w:r>
        <w:t>importante  destacar</w:t>
      </w:r>
      <w:proofErr w:type="gramEnd"/>
      <w:r>
        <w:t xml:space="preserve"> que de estos dos usuarios de nuestro sistema interactivo, nos vamos a centrar más en los clientes siendo nuestro sistema un asistente virtual para los </w:t>
      </w:r>
      <w:r>
        <w:lastRenderedPageBreak/>
        <w:t>mismos de modo que la parte de los empleados sea una funcionalidad que aporte un mayor valor a la de los clientes.</w:t>
      </w:r>
    </w:p>
    <w:p w:rsidR="00B26297" w:rsidRDefault="00B26297" w:rsidP="00B26297">
      <w:pPr>
        <w:pStyle w:val="Ttulo3"/>
      </w:pPr>
      <w:bookmarkStart w:id="5" w:name="_Toc510521275"/>
      <w:r>
        <w:t>Identificación de requisitos</w:t>
      </w:r>
      <w:bookmarkEnd w:id="5"/>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6" w:name="_Toc510521276"/>
      <w:r>
        <w:t>Propuesta de solución</w:t>
      </w:r>
      <w:bookmarkEnd w:id="6"/>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7" w:name="_Toc510521277"/>
      <w:r>
        <w:t>Validación de la solución</w:t>
      </w:r>
      <w:bookmarkEnd w:id="7"/>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8" w:name="_Toc510521278"/>
      <w:r>
        <w:t>Miembros del grupo</w:t>
      </w:r>
      <w:bookmarkEnd w:id="8"/>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E551AB"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 xml:space="preserve">Marcos </w:t>
      </w:r>
      <w:proofErr w:type="spellStart"/>
      <w:r>
        <w:t>Antolí</w:t>
      </w:r>
      <w:proofErr w:type="spellEnd"/>
      <w:r>
        <w:t xml:space="preserve">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9" w:name="_Toc510521279"/>
      <w:r>
        <w:t>Situación actual y contexto</w:t>
      </w:r>
      <w:bookmarkEnd w:id="9"/>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0" w:name="_Toc510521280"/>
      <w:r>
        <w:t>Extracció</w:t>
      </w:r>
      <w:r w:rsidR="00782E71">
        <w:t>n de conocimiento</w:t>
      </w:r>
      <w:bookmarkEnd w:id="10"/>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2E46A4" w:rsidP="002E46A4">
      <w:pPr>
        <w:pStyle w:val="Ttulo3"/>
      </w:pPr>
      <w:bookmarkStart w:id="11" w:name="_Toc510521281"/>
      <w:r>
        <w:t>Encuestas a empleados</w:t>
      </w:r>
      <w:bookmarkEnd w:id="11"/>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encuestas, basándonos en el conocimiento de encuestas 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lastRenderedPageBreak/>
        <w:t>Calentamiento: fase de preguntas sencillas de datos etnográficos, edad, trabajo, estudios… para poder segmentar su tipo de usuario.</w:t>
      </w:r>
    </w:p>
    <w:p w:rsidR="00313613" w:rsidRDefault="00313613" w:rsidP="009F1048">
      <w:pPr>
        <w:pStyle w:val="Prrafodelista"/>
        <w:numPr>
          <w:ilvl w:val="0"/>
          <w:numId w:val="5"/>
        </w:numPr>
      </w:pPr>
      <w:r>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851754">
        <w:rPr>
          <w:b/>
          <w:bCs/>
          <w:color w:val="000000"/>
        </w:rPr>
        <w:t>para la entrevista?</w:t>
      </w:r>
      <w:r w:rsidRPr="00851754">
        <w:rPr>
          <w:color w:val="000000"/>
        </w:rPr>
        <w:t>,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t>Fase principal</w:t>
      </w:r>
    </w:p>
    <w:p w:rsidR="00BE4AF2" w:rsidRPr="00675166" w:rsidRDefault="00BE4AF2" w:rsidP="00BE4AF2">
      <w:r>
        <w:t>A continuación, vamos a centrarnos en preguntas relacionadas con tu trabajo:</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r>
        <w:t>¿Realizáis algún tipo de preparación de productos para envíos? (recogida en tienda, envío a casa…).</w:t>
      </w:r>
    </w:p>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r>
        <w:t>¿Cuáles son los principales problemas a los que hacéis frente en la tienda?</w:t>
      </w:r>
    </w:p>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r>
        <w:t>¿Qué problemas soléis tener con los clientes?</w:t>
      </w:r>
    </w:p>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r>
        <w:t>¿Contáis con algún programa o dispositivo electrónico que utilices para realizar vuestro trabajo?</w:t>
      </w:r>
    </w:p>
    <w:p w:rsidR="00BE4AF2" w:rsidRDefault="00BE4AF2" w:rsidP="009F1048">
      <w:pPr>
        <w:pStyle w:val="Prrafodelista"/>
        <w:numPr>
          <w:ilvl w:val="0"/>
          <w:numId w:val="10"/>
        </w:numPr>
      </w:pPr>
      <w:r>
        <w:t xml:space="preserve">¿Desde </w:t>
      </w:r>
      <w:proofErr w:type="spellStart"/>
      <w:r>
        <w:t>donde</w:t>
      </w:r>
      <w:proofErr w:type="spellEnd"/>
      <w:r>
        <w:t xml:space="preserve"> la ejecutáis (</w:t>
      </w:r>
      <w:proofErr w:type="spellStart"/>
      <w:r>
        <w:t>tablet</w:t>
      </w:r>
      <w:proofErr w:type="spellEnd"/>
      <w:r>
        <w:t xml:space="preserve">,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313613" w:rsidRDefault="00313613" w:rsidP="007F2AA5"/>
    <w:p w:rsidR="007F2AA5" w:rsidRDefault="007F2AA5" w:rsidP="007F2AA5">
      <w:pPr>
        <w:pStyle w:val="Ttulo4"/>
      </w:pPr>
      <w:r>
        <w:t>Las respuestas</w:t>
      </w:r>
    </w:p>
    <w:p w:rsidR="007F2AA5" w:rsidRDefault="00AB0CA6" w:rsidP="007F2AA5">
      <w:r>
        <w:t>A continuación, pasamos a sintetizar las respuestas de las distintas entrevistas realizadas.</w:t>
      </w:r>
    </w:p>
    <w:p w:rsidR="00AB0CA6" w:rsidRDefault="00AB0CA6" w:rsidP="007F2AA5"/>
    <w:p w:rsidR="00612F24" w:rsidRDefault="00612F24" w:rsidP="007F2AA5"/>
    <w:p w:rsidR="00AB0CA6" w:rsidRDefault="00AB0CA6" w:rsidP="007F2AA5"/>
    <w:p w:rsidR="007F2AA5" w:rsidRPr="007F2AA5" w:rsidRDefault="007F2AA5" w:rsidP="007F2AA5">
      <w:pPr>
        <w:pStyle w:val="Ttulo4"/>
      </w:pPr>
      <w:r>
        <w:t>Conclusiones</w:t>
      </w:r>
    </w:p>
    <w:p w:rsidR="007F2AA5" w:rsidRDefault="007F2AA5" w:rsidP="002E46A4">
      <w:r>
        <w:t>Como nos dicen tal, pues hay que darle importancia a esta funcionalidad y Taltal.</w:t>
      </w:r>
    </w:p>
    <w:p w:rsidR="007F2AA5" w:rsidRDefault="007F2AA5" w:rsidP="002E46A4"/>
    <w:p w:rsidR="00AB0CA6" w:rsidRDefault="00AB0CA6" w:rsidP="002E46A4"/>
    <w:p w:rsidR="00AB0CA6" w:rsidRPr="002E46A4" w:rsidRDefault="00AB0CA6" w:rsidP="002E46A4"/>
    <w:p w:rsidR="002E46A4" w:rsidRDefault="002E46A4" w:rsidP="002E46A4">
      <w:pPr>
        <w:pStyle w:val="Ttulo3"/>
      </w:pPr>
      <w:bookmarkStart w:id="12" w:name="_Toc510521282"/>
      <w:r>
        <w:t>Cuestionarios a clientes</w:t>
      </w:r>
      <w:bookmarkEnd w:id="12"/>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Para una mayor distribución hemos utilizado la aplicación de “Google”, orientada a la creación de encuestas “</w:t>
      </w:r>
      <w:r w:rsidRPr="00002EB9">
        <w:rPr>
          <w:color w:val="FF0000"/>
        </w:rPr>
        <w:t xml:space="preserve">Google </w:t>
      </w:r>
      <w:proofErr w:type="spellStart"/>
      <w:r w:rsidRPr="00002EB9">
        <w:rPr>
          <w:color w:val="FF0000"/>
        </w:rPr>
        <w:t>Forms</w:t>
      </w:r>
      <w:proofErr w:type="spellEnd"/>
      <w:r>
        <w:t>”.</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 xml:space="preserve">En cuanto al tipo de preguntas que tiene el cuestionario, </w:t>
      </w:r>
      <w:r w:rsidR="00C12E42">
        <w:t xml:space="preserve">en lugar de explicar cada pregunta individualmente vamos a explicar las </w:t>
      </w:r>
      <w:r>
        <w:t>5 secciones</w:t>
      </w:r>
      <w:r w:rsidR="00C12E42">
        <w:t xml:space="preserve"> definidas en el cuestionario:</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lastRenderedPageBreak/>
        <w:t>Sobre los productos</w:t>
      </w:r>
    </w:p>
    <w:p w:rsidR="00BE4AF2" w:rsidRDefault="00BE4AF2" w:rsidP="00BE4AF2">
      <w:r>
        <w:t xml:space="preserve">Mediante este apartado buscamos conocer la interacción que tienen los clientes con un determinado producto de una tienda, </w:t>
      </w:r>
      <w:r w:rsidR="00B54DC5">
        <w:t>de este modo podemos ver qué cosas hacen para comprar un producto (si se lo prueban, buscan información del mismo…).</w:t>
      </w:r>
    </w:p>
    <w:p w:rsidR="008F3588" w:rsidRDefault="008F3588" w:rsidP="00BE4AF2">
      <w:r>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 xml:space="preserve">Este apartado va a tener dos funciones principales, en primer lugar, nos dará algo de </w:t>
      </w:r>
      <w:proofErr w:type="spellStart"/>
      <w:r>
        <w:t>feedback</w:t>
      </w:r>
      <w:proofErr w:type="spellEnd"/>
      <w:r>
        <w:t xml:space="preserve">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 xml:space="preserve">Esto último es peligroso, puesto que como ya sabemos respuestas </w:t>
      </w:r>
      <w:proofErr w:type="gramStart"/>
      <w:r>
        <w:t>de  este</w:t>
      </w:r>
      <w:proofErr w:type="gramEnd"/>
      <w:r>
        <w:t xml:space="preserv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lastRenderedPageBreak/>
        <w:t>Al final, hemos considerado solo 83 respuestas válidas que son las que hemos utilizado para analizar.</w:t>
      </w:r>
    </w:p>
    <w:p w:rsidR="00186D9A" w:rsidRDefault="00186D9A" w:rsidP="007F2AA5"/>
    <w:p w:rsidR="00E27CE1" w:rsidRDefault="00E27CE1" w:rsidP="00186D9A">
      <w:pPr>
        <w:pStyle w:val="Ttulo4"/>
      </w:pPr>
      <w:r>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C12E42" w:rsidP="00EA4B2D">
      <w:r>
        <w:t xml:space="preserve">Estos segmentos nos van a ser de utilidad para la futura creación </w:t>
      </w:r>
      <w:proofErr w:type="gramStart"/>
      <w:r>
        <w:t>de los tipo</w:t>
      </w:r>
      <w:proofErr w:type="gramEnd"/>
      <w:r>
        <w:t xml:space="preserve"> persona y los escenarios, además de trasmitirnos unas “necesidades” básicas que tendrán los usuarios de la aplicación, las cuales nos permitirán crear algunos requisitos. Por ejemplo, el </w:t>
      </w:r>
      <w:proofErr w:type="spellStart"/>
      <w:r>
        <w:t>ultimo</w:t>
      </w:r>
      <w:proofErr w:type="spellEnd"/>
      <w:r>
        <w:t xml:space="preserve"> segmento nos sugiere la necesidad de un sistema para localizar empleados, lo cual se traduciría en un requisito funcional para que </w:t>
      </w:r>
      <w:proofErr w:type="gramStart"/>
      <w:r>
        <w:t>al aplicación</w:t>
      </w:r>
      <w:proofErr w:type="gramEnd"/>
      <w:r>
        <w:t xml:space="preserve"> incluya dicha funcionalidad.</w:t>
      </w:r>
    </w:p>
    <w:p w:rsidR="00EA4B2D" w:rsidRDefault="00EA4B2D" w:rsidP="00EA4B2D"/>
    <w:p w:rsidR="00EA4B2D" w:rsidRDefault="00EA4B2D" w:rsidP="00EA4B2D">
      <w:pPr>
        <w:pStyle w:val="Ttulo2"/>
      </w:pPr>
      <w:bookmarkStart w:id="13" w:name="_Toc507776375"/>
      <w:bookmarkStart w:id="14" w:name="_Toc510521283"/>
      <w:r>
        <w:t xml:space="preserve">Estado de la </w:t>
      </w:r>
      <w:bookmarkEnd w:id="13"/>
      <w:r>
        <w:t>cuestión</w:t>
      </w:r>
      <w:bookmarkEnd w:id="14"/>
    </w:p>
    <w:p w:rsidR="00EA4B2D" w:rsidRDefault="00EA4B2D" w:rsidP="00EA4B2D">
      <w:r>
        <w:t>Respecto a los sistemas que puedan ser similares a nuestra tienda interactiva tenemos tres categorías claramente diferenciadas las tiendas físicas, las tiendas online y otras tiendas interactivas.</w:t>
      </w:r>
    </w:p>
    <w:p w:rsidR="00EA4B2D" w:rsidRDefault="00EA4B2D" w:rsidP="00EA4B2D">
      <w:r>
        <w:t>Las dos primeras son un producto en el que se realizaría un proceso igual al nuestro (un cliente compra ropa y un vendedor la vende/prepara) aunque tendrán sus diferencias implantadas por nosotros mediante el propio sistema interactivo a desarrollar.</w:t>
      </w:r>
    </w:p>
    <w:p w:rsidR="00EA4B2D" w:rsidRDefault="00EA4B2D" w:rsidP="00EA4B2D">
      <w:r>
        <w:lastRenderedPageBreak/>
        <w:t xml:space="preserve">Por otro lado, las tiendas interactivas que ya existen también realizan ese proceso de </w:t>
      </w:r>
      <w:proofErr w:type="gramStart"/>
      <w:r>
        <w:t>compra-venta</w:t>
      </w:r>
      <w:proofErr w:type="gramEnd"/>
      <w:r>
        <w:t xml:space="preserve"> pero le añaden un valor propio por la interactividad que realicen, siendo esta muy distinta entre las distintas tiendas al ser cada una prácticamente una implantación única.</w:t>
      </w:r>
    </w:p>
    <w:p w:rsidR="00EA4B2D" w:rsidRDefault="00EA4B2D" w:rsidP="00EA4B2D"/>
    <w:p w:rsidR="00EA4B2D" w:rsidRDefault="00EA4B2D" w:rsidP="00EA4B2D">
      <w:pPr>
        <w:pStyle w:val="Ttulo3"/>
      </w:pPr>
      <w:bookmarkStart w:id="15" w:name="_Toc510521284"/>
      <w:r>
        <w:t>Tiendas físicas</w:t>
      </w:r>
      <w:bookmarkEnd w:id="15"/>
    </w:p>
    <w:p w:rsidR="00EA4B2D" w:rsidRDefault="00EA4B2D" w:rsidP="00EA4B2D">
      <w:r>
        <w:t>La mayor similitud que tendremos con la tienda física es que nuestra tienda interactiva va a estar situada en una tienda física, es decir el sistema interactivo a desarrollar estará pensado para utilizarse dentro de una tienda física.</w:t>
      </w:r>
    </w:p>
    <w:p w:rsidR="00EA4B2D" w:rsidRDefault="00EA4B2D" w:rsidP="00EA4B2D">
      <w:r>
        <w:t>Siendo nuestro producto, algo que aporte valor a una tienda física.</w:t>
      </w:r>
    </w:p>
    <w:p w:rsidR="00EA4B2D" w:rsidRDefault="00EA4B2D" w:rsidP="00EA4B2D">
      <w:pPr>
        <w:pStyle w:val="Ttulo3"/>
      </w:pPr>
      <w:bookmarkStart w:id="16" w:name="_Toc510521285"/>
      <w:r>
        <w:t>Tiendas online</w:t>
      </w:r>
      <w:bookmarkEnd w:id="16"/>
    </w:p>
    <w:p w:rsidR="00EA4B2D" w:rsidRDefault="00EA4B2D" w:rsidP="00EA4B2D">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EA4B2D" w:rsidRDefault="00EA4B2D" w:rsidP="00EA4B2D">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EA4B2D" w:rsidRDefault="00EA4B2D" w:rsidP="00EA4B2D">
      <w:pPr>
        <w:pStyle w:val="Ttulo3"/>
      </w:pPr>
      <w:bookmarkStart w:id="17" w:name="_Toc510521286"/>
      <w:r>
        <w:t>Tiendas interactivas</w:t>
      </w:r>
      <w:bookmarkEnd w:id="17"/>
    </w:p>
    <w:p w:rsidR="00EA4B2D" w:rsidRDefault="00EA4B2D" w:rsidP="00EA4B2D">
      <w:r>
        <w:t xml:space="preserve">En este apartado vamos a poner algunos de los modelos de tienda interactiva que nos han parecido más interesantes. </w:t>
      </w:r>
    </w:p>
    <w:p w:rsidR="00EA4B2D" w:rsidRDefault="00EA4B2D" w:rsidP="00EA4B2D">
      <w:pPr>
        <w:pStyle w:val="Ttulo4"/>
      </w:pPr>
      <w:r>
        <w:t>Pantalla interactiva</w:t>
      </w:r>
    </w:p>
    <w:p w:rsidR="00EA4B2D" w:rsidRDefault="00EA4B2D" w:rsidP="00EA4B2D">
      <w:r>
        <w:t>En este conjunto queremos introducir la solución de interactividad que se da más comúnmente en las tiendas, esta consiste una pantalla de gran tamaño que los usuarios pueden tocar para acceder a distintas funcionalidades o información.</w:t>
      </w:r>
    </w:p>
    <w:p w:rsidR="00EA4B2D" w:rsidRDefault="00EA4B2D" w:rsidP="00EA4B2D">
      <w:r>
        <w:t>Dentro de esta categoría podemos encontrar dos elementos basados en la misma idea, pero que se implementan de un modo algo distinto y tienen una funcionalidad más específica.</w:t>
      </w:r>
    </w:p>
    <w:p w:rsidR="00EA4B2D" w:rsidRDefault="00EA4B2D" w:rsidP="00EA4B2D">
      <w:pPr>
        <w:pStyle w:val="Ttulo5"/>
      </w:pPr>
      <w:r>
        <w:t>Escaparate interactivo</w:t>
      </w:r>
    </w:p>
    <w:p w:rsidR="00EA4B2D" w:rsidRDefault="00EA4B2D" w:rsidP="00EA4B2D">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p>
    <w:p w:rsidR="00EA4B2D" w:rsidRPr="00CF3650" w:rsidRDefault="00EA4B2D" w:rsidP="00EA4B2D">
      <w:pPr>
        <w:pStyle w:val="Ttulo5"/>
      </w:pPr>
      <w:r>
        <w:lastRenderedPageBreak/>
        <w:t>Probador interactivo</w:t>
      </w:r>
    </w:p>
    <w:p w:rsidR="00EA4B2D" w:rsidRDefault="00EA4B2D" w:rsidP="00EA4B2D">
      <w:r>
        <w:t>En esta implementación la pantalla utiliza técnicas de inteligencia artificial para superponer sobre el usuario las distintas prendas de ropa que ofrece la tienda, de este modo el usuario puede observar cómo le quedaría la correspondiente prenda.</w:t>
      </w:r>
    </w:p>
    <w:p w:rsidR="00EA4B2D" w:rsidRDefault="00EA4B2D" w:rsidP="00EA4B2D">
      <w:r>
        <w:t>Esta implementación sustituye en parte a los probadores normales de una tienda, aunque no del todo al no poder mostrarte cómo te queda realmente una talla (cosa que solo puedes saber seguro probándote la ropa directamente).</w:t>
      </w:r>
    </w:p>
    <w:p w:rsidR="00FB0938" w:rsidRDefault="00EA4B2D" w:rsidP="00FB0938">
      <w:pPr>
        <w:pStyle w:val="Ttulo4"/>
      </w:pPr>
      <w:r>
        <w:t>Información en tu smartphone</w:t>
      </w:r>
    </w:p>
    <w:p w:rsidR="00FB0938" w:rsidRPr="00FB0938" w:rsidRDefault="00FB0938" w:rsidP="00FB0938"/>
    <w:p w:rsidR="00EA4B2D" w:rsidRDefault="00EA4B2D" w:rsidP="00EA4B2D">
      <w:pPr>
        <w:pStyle w:val="Ttulo4"/>
      </w:pPr>
      <w:r>
        <w:t>Sistemas de ayuda a trabajadores</w:t>
      </w:r>
    </w:p>
    <w:p w:rsidR="00FB0938" w:rsidRPr="00FB0938" w:rsidRDefault="00FB0938" w:rsidP="00FB0938"/>
    <w:p w:rsidR="00EA4B2D" w:rsidRDefault="00EA4B2D" w:rsidP="00EA4B2D">
      <w:pPr>
        <w:pStyle w:val="Ttulo3"/>
      </w:pPr>
      <w:bookmarkStart w:id="18" w:name="_Toc510521287"/>
      <w:r>
        <w:t>Comparación de sistemas similares</w:t>
      </w:r>
      <w:bookmarkEnd w:id="18"/>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EA4B2D" w:rsidP="00EA4B2D"/>
    <w:p w:rsidR="00EA4B2D" w:rsidRDefault="00EA4B2D" w:rsidP="00EA4B2D"/>
    <w:p w:rsidR="00CA6E4C" w:rsidRDefault="00CA6E4C" w:rsidP="00CA6E4C">
      <w:pPr>
        <w:pStyle w:val="Ttulo2"/>
      </w:pPr>
      <w:bookmarkStart w:id="19" w:name="_Toc510521292"/>
      <w:r>
        <w:t>Artefactos persona</w:t>
      </w:r>
      <w:bookmarkEnd w:id="19"/>
    </w:p>
    <w:p w:rsidR="00CA6E4C" w:rsidRPr="00EE3ADE" w:rsidRDefault="00CA6E4C" w:rsidP="00CA6E4C"/>
    <w:p w:rsidR="00CA6E4C" w:rsidRDefault="00CA6E4C" w:rsidP="00CA6E4C">
      <w:pPr>
        <w:pStyle w:val="Ttulo3"/>
      </w:pPr>
      <w:bookmarkStart w:id="20" w:name="_Toc510521293"/>
      <w:r>
        <w:t>Clientes</w:t>
      </w:r>
      <w:bookmarkEnd w:id="20"/>
    </w:p>
    <w:p w:rsidR="00CA6E4C" w:rsidRPr="00EE3ADE" w:rsidRDefault="00CA6E4C" w:rsidP="00CA6E4C"/>
    <w:p w:rsidR="00CA6E4C" w:rsidRDefault="00CA6E4C" w:rsidP="00CA6E4C"/>
    <w:p w:rsidR="00CA6E4C" w:rsidRPr="00EE3ADE" w:rsidRDefault="00CA6E4C" w:rsidP="00CA6E4C">
      <w:pPr>
        <w:pStyle w:val="Ttulo3"/>
      </w:pPr>
      <w:bookmarkStart w:id="21" w:name="_Toc510521294"/>
      <w:r>
        <w:lastRenderedPageBreak/>
        <w:t>Empleados</w:t>
      </w:r>
      <w:bookmarkEnd w:id="21"/>
    </w:p>
    <w:p w:rsidR="00CA6E4C" w:rsidRDefault="00CA6E4C" w:rsidP="00CA6E4C"/>
    <w:p w:rsidR="00CA6E4C" w:rsidRDefault="00CA6E4C" w:rsidP="00CA6E4C"/>
    <w:p w:rsidR="00CA6E4C" w:rsidRDefault="00CA6E4C" w:rsidP="00CA6E4C">
      <w:pPr>
        <w:pStyle w:val="Ttulo2"/>
      </w:pPr>
      <w:bookmarkStart w:id="22" w:name="_Toc510521295"/>
      <w:r>
        <w:t>Escenarios</w:t>
      </w:r>
      <w:bookmarkEnd w:id="22"/>
    </w:p>
    <w:p w:rsidR="00CA6E4C" w:rsidRDefault="00CA6E4C" w:rsidP="00CA6E4C"/>
    <w:p w:rsidR="00CA6E4C" w:rsidRDefault="00CA6E4C" w:rsidP="00CA6E4C">
      <w:pPr>
        <w:pStyle w:val="Ttulo3"/>
      </w:pPr>
      <w:bookmarkStart w:id="23" w:name="_Toc510521296"/>
      <w:r>
        <w:t>Clientes</w:t>
      </w:r>
      <w:bookmarkEnd w:id="23"/>
    </w:p>
    <w:p w:rsidR="00CA6E4C" w:rsidRPr="00EE3ADE" w:rsidRDefault="00CA6E4C" w:rsidP="00CA6E4C"/>
    <w:p w:rsidR="00CA6E4C" w:rsidRDefault="00CA6E4C" w:rsidP="00CA6E4C"/>
    <w:p w:rsidR="00CA6E4C" w:rsidRPr="00EE3ADE" w:rsidRDefault="00CA6E4C" w:rsidP="00CA6E4C">
      <w:pPr>
        <w:pStyle w:val="Ttulo3"/>
      </w:pPr>
      <w:bookmarkStart w:id="24" w:name="_Toc510521297"/>
      <w:r>
        <w:t>Empleados</w:t>
      </w:r>
      <w:bookmarkEnd w:id="24"/>
    </w:p>
    <w:p w:rsidR="00CA6E4C" w:rsidRDefault="00CA6E4C" w:rsidP="00CA6E4C"/>
    <w:p w:rsidR="0092655B" w:rsidRDefault="0092655B" w:rsidP="00EA4B2D"/>
    <w:p w:rsidR="0092655B" w:rsidRDefault="0092655B" w:rsidP="00EA4B2D"/>
    <w:p w:rsidR="0092655B" w:rsidRDefault="0092655B" w:rsidP="00EA4B2D"/>
    <w:p w:rsidR="0092655B" w:rsidRDefault="0092655B" w:rsidP="00EA4B2D"/>
    <w:p w:rsidR="00EA4B2D" w:rsidRDefault="00EA4B2D" w:rsidP="00EA4B2D"/>
    <w:p w:rsidR="00EA4B2D" w:rsidRPr="00EA4B2D" w:rsidRDefault="00EA4B2D" w:rsidP="00EA4B2D"/>
    <w:p w:rsidR="00C30334" w:rsidRDefault="00DE249D" w:rsidP="00DE249D">
      <w:pPr>
        <w:pStyle w:val="Ttulo1"/>
      </w:pPr>
      <w:bookmarkStart w:id="25" w:name="_Toc510521291"/>
      <w:r>
        <w:t>Identificación de requisitos</w:t>
      </w:r>
      <w:bookmarkEnd w:id="25"/>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CA6E4C" w:rsidRDefault="00CA6E4C" w:rsidP="00CA6E4C">
      <w:pPr>
        <w:pStyle w:val="Ttulo2"/>
      </w:pPr>
      <w:bookmarkStart w:id="26" w:name="_Toc510521288"/>
      <w:r>
        <w:t>Funcionalidades de nuestro sistema</w:t>
      </w:r>
      <w:bookmarkEnd w:id="26"/>
    </w:p>
    <w:p w:rsidR="00CA6E4C" w:rsidRDefault="00CA6E4C" w:rsidP="00CA6E4C">
      <w:r>
        <w:t>A partir de todo lo realizado en este apartado, vamos a extraer y definir las necesidades que debe cubrir nuestro sistema, así como ciertas buenas prácticas a cumplir.</w:t>
      </w:r>
    </w:p>
    <w:p w:rsidR="00CA6E4C" w:rsidRDefault="00CA6E4C" w:rsidP="00CA6E4C"/>
    <w:p w:rsidR="00CA6E4C" w:rsidRDefault="00CA6E4C" w:rsidP="00CA6E4C">
      <w:r>
        <w:lastRenderedPageBreak/>
        <w:t>Vamos a exponer las necesidades separadas por el tipo de usuario:</w:t>
      </w:r>
    </w:p>
    <w:p w:rsidR="00CA6E4C" w:rsidRDefault="00CA6E4C" w:rsidP="00CA6E4C">
      <w:pPr>
        <w:pStyle w:val="Ttulo3"/>
      </w:pPr>
      <w:bookmarkStart w:id="27" w:name="_Toc510521289"/>
      <w:r>
        <w:t>Necesidades de los clientes</w:t>
      </w:r>
      <w:bookmarkEnd w:id="27"/>
    </w:p>
    <w:p w:rsidR="00CA6E4C" w:rsidRDefault="00CA6E4C" w:rsidP="00CA6E4C">
      <w:r>
        <w:t xml:space="preserve">Las necesidades de los clientes del </w:t>
      </w:r>
      <w:proofErr w:type="spellStart"/>
      <w:r>
        <w:t>Primark</w:t>
      </w:r>
      <w:proofErr w:type="spellEnd"/>
      <w:r>
        <w:t xml:space="preserve"> las hemos obtenido tras realizar la anterior segmentación de los potenciales clientes con los datos del cuestionario.</w:t>
      </w:r>
    </w:p>
    <w:p w:rsidR="00CA6E4C" w:rsidRDefault="00CA6E4C" w:rsidP="00CA6E4C">
      <w:r>
        <w:t>Vamos a explicar las necesidades que han surgido de cada segmento al realizar el análisis.</w:t>
      </w:r>
    </w:p>
    <w:p w:rsidR="00CA6E4C" w:rsidRDefault="00CA6E4C" w:rsidP="00CA6E4C">
      <w:pPr>
        <w:pStyle w:val="Ttulo4"/>
      </w:pPr>
      <w:r>
        <w:t>Necesidades explícitas</w:t>
      </w:r>
    </w:p>
    <w:p w:rsidR="00CA6E4C" w:rsidRPr="00CA6888" w:rsidRDefault="00CA6E4C" w:rsidP="00CA6E4C">
      <w:pPr>
        <w:rPr>
          <w:color w:val="FF0000"/>
        </w:rPr>
      </w:pPr>
      <w:r w:rsidRPr="00CA6888">
        <w:rPr>
          <w:color w:val="FF0000"/>
        </w:rPr>
        <w:t>A partir de las segmentaciones encontradas en el cuestionario, hemos definido las siguientes necesidades que surgen directamente.</w:t>
      </w:r>
    </w:p>
    <w:p w:rsidR="00CA6E4C" w:rsidRDefault="00CA6E4C" w:rsidP="00CA6E4C">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CA6E4C" w:rsidRDefault="00CA6E4C" w:rsidP="00CA6E4C">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CA6E4C" w:rsidRDefault="00CA6E4C" w:rsidP="00CA6E4C">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CA6E4C" w:rsidRDefault="00CA6E4C" w:rsidP="00CA6E4C">
      <w:pPr>
        <w:rPr>
          <w:b/>
        </w:rPr>
      </w:pPr>
      <w:r>
        <w:t xml:space="preserve">El segmento 4 le resulta incómodo cargar con los productos escogidos mientras busca otros, además, suelen necesitar ayuda para cargar sus bolsas. Por lo tanto, </w:t>
      </w:r>
      <w:r>
        <w:rPr>
          <w:b/>
        </w:rPr>
        <w:t>su necesidad es no tener que llevar las bolsas o los productos elegidos durante su proceso de compra en la tienda física.</w:t>
      </w:r>
    </w:p>
    <w:p w:rsidR="00CA6E4C" w:rsidRDefault="00CA6E4C" w:rsidP="00CA6E4C">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CA6E4C" w:rsidRDefault="00CA6E4C" w:rsidP="00CA6E4C"/>
    <w:p w:rsidR="00CA6E4C" w:rsidRDefault="00CA6E4C" w:rsidP="00CA6E4C">
      <w:pPr>
        <w:pStyle w:val="Ttulo4"/>
      </w:pPr>
      <w:r>
        <w:t>Necesidades escenarios</w:t>
      </w:r>
    </w:p>
    <w:p w:rsidR="00CA6E4C" w:rsidRPr="00CA6888" w:rsidRDefault="00CA6E4C" w:rsidP="00CA6E4C">
      <w:pPr>
        <w:rPr>
          <w:color w:val="FF0000"/>
        </w:rPr>
      </w:pPr>
      <w:r w:rsidRPr="00CA6888">
        <w:rPr>
          <w:color w:val="FF0000"/>
        </w:rPr>
        <w:t xml:space="preserve">A partir de </w:t>
      </w:r>
      <w:r>
        <w:rPr>
          <w:color w:val="FF0000"/>
        </w:rPr>
        <w:t>los escenarios hemos encontrado l</w:t>
      </w:r>
      <w:r w:rsidRPr="00CA6888">
        <w:rPr>
          <w:color w:val="FF0000"/>
        </w:rPr>
        <w:t>as siguientes necesidades.</w:t>
      </w:r>
    </w:p>
    <w:p w:rsidR="00CA6E4C" w:rsidRDefault="00CA6E4C" w:rsidP="00CA6E4C"/>
    <w:p w:rsidR="00CA6E4C" w:rsidRDefault="00CA6E4C" w:rsidP="00CA6E4C">
      <w:pPr>
        <w:pStyle w:val="Ttulo4"/>
      </w:pPr>
      <w:r>
        <w:t>Necesidades del estado de la cuestión</w:t>
      </w:r>
    </w:p>
    <w:p w:rsidR="00CA6E4C" w:rsidRPr="00CA6888" w:rsidRDefault="00CA6E4C" w:rsidP="00CA6E4C">
      <w:pPr>
        <w:rPr>
          <w:color w:val="FF0000"/>
        </w:rPr>
      </w:pPr>
      <w:r w:rsidRPr="00CA6888">
        <w:rPr>
          <w:color w:val="FF0000"/>
        </w:rPr>
        <w:t>A partir de</w:t>
      </w:r>
      <w:r>
        <w:rPr>
          <w:color w:val="FF0000"/>
        </w:rPr>
        <w:t>l análisis de sistemas similares hemos encontrado l</w:t>
      </w:r>
      <w:r w:rsidRPr="00CA6888">
        <w:rPr>
          <w:color w:val="FF0000"/>
        </w:rPr>
        <w:t>as siguientes necesidades.</w:t>
      </w:r>
    </w:p>
    <w:p w:rsidR="00CA6E4C" w:rsidRPr="00CA6888" w:rsidRDefault="00CA6E4C" w:rsidP="00CA6E4C"/>
    <w:p w:rsidR="00CA6E4C" w:rsidRDefault="00CA6E4C" w:rsidP="00CA6E4C">
      <w:pPr>
        <w:pStyle w:val="Ttulo3"/>
      </w:pPr>
      <w:bookmarkStart w:id="28" w:name="_Toc510521290"/>
      <w:r>
        <w:t>Necesidades de los empleados</w:t>
      </w:r>
      <w:bookmarkEnd w:id="28"/>
      <w:r>
        <w:br w:type="page"/>
      </w:r>
    </w:p>
    <w:p w:rsidR="00CA6E4C" w:rsidRDefault="00CA6E4C" w:rsidP="00DE249D">
      <w:bookmarkStart w:id="29" w:name="_GoBack"/>
      <w:bookmarkEnd w:id="29"/>
    </w:p>
    <w:p w:rsidR="00DE249D" w:rsidRDefault="00DE249D" w:rsidP="00DE249D"/>
    <w:p w:rsidR="00DE249D" w:rsidRDefault="00DE249D" w:rsidP="00DE249D">
      <w:pPr>
        <w:pStyle w:val="Ttulo2"/>
      </w:pPr>
      <w:bookmarkStart w:id="30" w:name="_Toc510521298"/>
      <w:r>
        <w:t>Requisitos</w:t>
      </w:r>
      <w:bookmarkEnd w:id="30"/>
    </w:p>
    <w:p w:rsidR="00DE249D" w:rsidRDefault="00DE249D" w:rsidP="00DE249D">
      <w:r>
        <w:t xml:space="preserve">El desarrollo de la aplicación necesita de unas especificaciones más precisas que las descripciones de las necesidades que se han realizado previamente. Por este motivo hemos realizado una lista con los principales requisitos que debe de cumplir la aplicación para satisfacer las expectativas de los potenciales usuarios. </w:t>
      </w:r>
    </w:p>
    <w:p w:rsidR="00DE249D" w:rsidRDefault="00DE249D" w:rsidP="00DE249D">
      <w:pPr>
        <w:pStyle w:val="Ttulo3"/>
      </w:pPr>
      <w:bookmarkStart w:id="31" w:name="_Toc481165523"/>
      <w:bookmarkStart w:id="32" w:name="_Toc485745281"/>
      <w:bookmarkStart w:id="33" w:name="_Toc510521299"/>
      <w:r>
        <w:t>Formato de requisitos</w:t>
      </w:r>
      <w:bookmarkEnd w:id="31"/>
      <w:bookmarkEnd w:id="32"/>
      <w:bookmarkEnd w:id="33"/>
    </w:p>
    <w:p w:rsidR="00DE249D" w:rsidRDefault="00DE249D" w:rsidP="00DE249D">
      <w:r>
        <w:t>Los requisitos los hemos plasmado en unas tablas, siguiendo el formato y la lógica que se explica en este apartado. Lo primero que vamos a encontrar es un ejemplo del formato de la table y lo siguiente, la explicación de todos los campos.</w:t>
      </w:r>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A2267" w:rsidRDefault="00DE249D" w:rsidP="00DE249D">
            <w:pPr>
              <w:cnfStyle w:val="000000000000" w:firstRow="0" w:lastRow="0" w:firstColumn="0" w:lastColumn="0" w:oddVBand="0" w:evenVBand="0" w:oddHBand="0" w:evenHBand="0" w:firstRowFirstColumn="0" w:firstRowLastColumn="0" w:lastRowFirstColumn="0" w:lastRowLastColumn="0"/>
              <w:rPr>
                <w:lang w:val="es-ES"/>
              </w:rPr>
            </w:pP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AD53C3"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r>
    </w:tbl>
    <w:p w:rsidR="00DE249D" w:rsidRPr="00526A8A" w:rsidRDefault="00DE249D" w:rsidP="00DE249D">
      <w:r>
        <w:t xml:space="preserve">Distinguiremos los requisitos mediante un campo de identificación único llamado “ID” y con unas siglas referentes a la categoría que pertenezca. </w:t>
      </w:r>
    </w:p>
    <w:p w:rsidR="00DE249D" w:rsidRDefault="00DE249D" w:rsidP="00DE249D">
      <w:r>
        <w:t xml:space="preserve">Hemos usado el campo </w:t>
      </w:r>
      <w:r w:rsidRPr="003128A8">
        <w:rPr>
          <w:b/>
        </w:rPr>
        <w:t>nombre</w:t>
      </w:r>
      <w:r>
        <w:t xml:space="preserve"> para describir de forma reducida las capacidades que proporciona el desarrollo del requisito.</w:t>
      </w:r>
    </w:p>
    <w:p w:rsidR="00DE249D" w:rsidRDefault="00DE249D" w:rsidP="00DE249D">
      <w:r>
        <w:t xml:space="preserve">El campo de </w:t>
      </w:r>
      <w:r>
        <w:rPr>
          <w:b/>
        </w:rPr>
        <w:t>ID</w:t>
      </w:r>
      <w:r>
        <w:t xml:space="preserve"> comenzará con RF si es un requisito funcional, con RD si es un requisito de datos, con RE si es un requisito de ambiente, con RU si es un requisito del usuario o con RX si es un requisito de usabilidad; seguido del número incremental que le corresponda. Ejemplo: RF-1.</w:t>
      </w:r>
    </w:p>
    <w:p w:rsidR="00DE249D" w:rsidRDefault="00DE249D" w:rsidP="00DE249D">
      <w:pPr>
        <w:rPr>
          <w:u w:val="single"/>
        </w:rPr>
      </w:pPr>
      <w:r>
        <w:t xml:space="preserve">El campo de </w:t>
      </w:r>
      <w:r>
        <w:rPr>
          <w:b/>
        </w:rPr>
        <w:t xml:space="preserve">categoría </w:t>
      </w:r>
      <w:r>
        <w:t>muestra el tipo de requisito al que corresponde que puede ser un requisito funcional, de datos, de ambiente, de usuario o de usabilidad.</w:t>
      </w:r>
    </w:p>
    <w:p w:rsidR="00DE249D" w:rsidRPr="008F72D0" w:rsidRDefault="00DE249D" w:rsidP="00DE249D">
      <w:r>
        <w:t xml:space="preserve">El campo de </w:t>
      </w:r>
      <w:r>
        <w:rPr>
          <w:b/>
        </w:rPr>
        <w:t xml:space="preserve">fecha </w:t>
      </w:r>
      <w:r>
        <w:t xml:space="preserve">indica la fecha en la que se actualizó el requisito por última vez. Se seguirá el formato de </w:t>
      </w:r>
      <w:proofErr w:type="spellStart"/>
      <w:r>
        <w:t>dd</w:t>
      </w:r>
      <w:proofErr w:type="spellEnd"/>
      <w:r>
        <w:t>/mm/</w:t>
      </w:r>
      <w:proofErr w:type="spellStart"/>
      <w:r>
        <w:t>yyyy</w:t>
      </w:r>
      <w:proofErr w:type="spellEnd"/>
      <w:r>
        <w:t>.</w:t>
      </w:r>
    </w:p>
    <w:p w:rsidR="00DE249D" w:rsidRDefault="00DE249D" w:rsidP="00DE249D">
      <w:pPr>
        <w:spacing w:line="252" w:lineRule="auto"/>
      </w:pPr>
      <w:r w:rsidRPr="00526A8A">
        <w:t xml:space="preserve">El campo </w:t>
      </w:r>
      <w:r w:rsidRPr="002A2210">
        <w:rPr>
          <w:b/>
        </w:rPr>
        <w:t>descripción</w:t>
      </w:r>
      <w:r w:rsidRPr="00526A8A">
        <w:t xml:space="preserve"> </w:t>
      </w:r>
      <w:r>
        <w:t>aporta una explicación del requisito</w:t>
      </w:r>
      <w:r w:rsidRPr="00526A8A">
        <w:t>.</w:t>
      </w:r>
    </w:p>
    <w:p w:rsidR="00DE249D" w:rsidRDefault="00DE249D" w:rsidP="00DE249D">
      <w:pPr>
        <w:spacing w:line="252" w:lineRule="auto"/>
      </w:pPr>
      <w:r>
        <w:t xml:space="preserve">El campo de </w:t>
      </w:r>
      <w:r>
        <w:rPr>
          <w:b/>
        </w:rPr>
        <w:t xml:space="preserve">razón </w:t>
      </w:r>
      <w:r>
        <w:t>expone los motivos de la necesidad del requisito.</w:t>
      </w:r>
    </w:p>
    <w:p w:rsidR="00DE249D" w:rsidRDefault="00DE249D" w:rsidP="00DE249D">
      <w:pPr>
        <w:spacing w:line="252" w:lineRule="auto"/>
      </w:pPr>
    </w:p>
    <w:p w:rsidR="00DE249D" w:rsidRDefault="00DE249D" w:rsidP="00DE249D">
      <w:pPr>
        <w:spacing w:line="252" w:lineRule="auto"/>
      </w:pPr>
    </w:p>
    <w:p w:rsidR="00DE249D" w:rsidRDefault="00DE249D" w:rsidP="00DE249D">
      <w:pPr>
        <w:spacing w:line="252" w:lineRule="auto"/>
      </w:pPr>
    </w:p>
    <w:p w:rsidR="00DE249D" w:rsidRPr="00F610E3" w:rsidRDefault="00F610E3" w:rsidP="00F610E3">
      <w:pPr>
        <w:rPr>
          <w:color w:val="FF0000"/>
          <w:lang w:bidi="en-US"/>
        </w:rPr>
      </w:pPr>
      <w:r>
        <w:rPr>
          <w:color w:val="FF0000"/>
          <w:lang w:bidi="en-US"/>
        </w:rPr>
        <w:t>TODO ESTO SON REQUISITOS PARA LOS CLIENTES, CUIDAO</w:t>
      </w:r>
    </w:p>
    <w:p w:rsidR="00DE249D" w:rsidRDefault="00DE249D" w:rsidP="00DE249D">
      <w:pPr>
        <w:rPr>
          <w:rFonts w:eastAsiaTheme="majorEastAsia" w:cstheme="majorBidi"/>
          <w:b/>
          <w:bCs/>
          <w:lang w:bidi="en-US"/>
        </w:rPr>
      </w:pPr>
    </w:p>
    <w:p w:rsidR="00DE249D" w:rsidRDefault="00DE249D" w:rsidP="00DE249D">
      <w:pPr>
        <w:pStyle w:val="Ttulo3"/>
        <w:rPr>
          <w:lang w:bidi="en-US"/>
        </w:rPr>
      </w:pPr>
      <w:bookmarkStart w:id="34" w:name="_Toc510521300"/>
      <w:r>
        <w:rPr>
          <w:lang w:bidi="en-US"/>
        </w:rPr>
        <w:t>Requisitos funcionales</w:t>
      </w:r>
      <w:bookmarkEnd w:id="34"/>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Mapa de la tienda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A2267"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aplicación debe tener un mapa de la tienda donde ponga la posición actual del usuario. </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2433E5"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necesitan</w:t>
            </w:r>
            <w:r w:rsidRPr="002433E5">
              <w:rPr>
                <w:lang w:val="es-ES"/>
              </w:rPr>
              <w:t xml:space="preserve"> tener una forma eficiente para llegar al lugar donde se encuentran los productos dentro de la tienda</w:t>
            </w:r>
            <w:r>
              <w:rPr>
                <w:lang w:val="es-ES"/>
              </w:rPr>
              <w:t xml:space="preserve"> y la mejor forma es mediante un mapa.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Escanear código de barras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escanear el código de barras de un producto de la tienda y mostrar la siguiente información:</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Colores disponibles</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Tallas/tamaños disponibles</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Materiales</w:t>
            </w:r>
          </w:p>
          <w:p w:rsidR="00DE249D" w:rsidRPr="00BA3821"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Información adicional del producto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necesitan </w:t>
            </w:r>
            <w:r w:rsidRPr="00BA3821">
              <w:rPr>
                <w:lang w:val="es-ES"/>
              </w:rPr>
              <w:t>obtener más información de un producto que tienen físicamente delante.</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Pagar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RF-3</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realizar compras online mediante el medio de pago “tarjeta”.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están acostumbrados a realizar compras a través de internet con tarjeta y </w:t>
            </w:r>
            <w:r w:rsidRPr="00BA3821">
              <w:rPr>
                <w:lang w:val="es-ES"/>
              </w:rPr>
              <w:t xml:space="preserve">necesidad </w:t>
            </w:r>
            <w:r>
              <w:rPr>
                <w:lang w:val="es-ES"/>
              </w:rPr>
              <w:t>tener esta funcionalidad en la aplicación.</w:t>
            </w:r>
          </w:p>
        </w:tc>
      </w:tr>
    </w:tbl>
    <w:p w:rsidR="00DE249D" w:rsidRDefault="00DE249D" w:rsidP="00DE249D"/>
    <w:p w:rsidR="00DE249D" w:rsidRDefault="00DE249D" w:rsidP="00DE249D"/>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RF-4</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tengan una cesta de compra en la aplicación.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no quieren tener que llevar los </w:t>
            </w:r>
            <w:r w:rsidRPr="00BA3821">
              <w:rPr>
                <w:lang w:val="es-ES"/>
              </w:rPr>
              <w:t xml:space="preserve">productos </w:t>
            </w:r>
            <w:r>
              <w:rPr>
                <w:lang w:val="es-ES"/>
              </w:rPr>
              <w:t xml:space="preserve">que van eligiendo </w:t>
            </w:r>
            <w:r w:rsidRPr="00BA3821">
              <w:rPr>
                <w:lang w:val="es-ES"/>
              </w:rPr>
              <w:t>durante su proceso de compra en la tienda física.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Catálogo de productos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RF-5</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mostrar el catálogo de productos para que el cliente sea capaz de añadirlo en su cesta virtual.</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deben poder acceder al stock de los productos para poder seleccionarlos y utilizar las otras funcionalidades que provee la aplicación.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Enviar 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RF-6</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envíen la cesta de compra a uno de los empleados para que le traiga los productos seleccionados en la aplicación. Esto se hará cuando el cliente haya pagado con tarjeta o cuando seleccione “pagar entienda”.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que han seleccionado productos en la cesta de compra de la aplicación necesitan que un empleado les traiga los productos físicos reales.</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Solicitar empleado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RF-7</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botón para solicitar ayuda y que un empleado de la tienda acuda a la ubicación del usuario.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usuarios necesitan ser atendidos de forma rápida y fácil por un empleado de la tienda durante el proceso de compra en la tienda física.</w:t>
            </w:r>
          </w:p>
        </w:tc>
      </w:tr>
    </w:tbl>
    <w:p w:rsidR="00DE249D" w:rsidRDefault="00DE249D" w:rsidP="00DE249D"/>
    <w:p w:rsidR="00DE249D" w:rsidRDefault="00DE249D" w:rsidP="00DE249D">
      <w:r>
        <w:br w:type="page"/>
      </w:r>
    </w:p>
    <w:p w:rsidR="00DE249D" w:rsidRDefault="00DE249D" w:rsidP="00DE249D">
      <w:pPr>
        <w:pStyle w:val="Ttulo3"/>
      </w:pPr>
      <w:bookmarkStart w:id="35" w:name="_Toc510521301"/>
      <w:r>
        <w:lastRenderedPageBreak/>
        <w:t>Requisitos de datos</w:t>
      </w:r>
      <w:bookmarkEnd w:id="35"/>
    </w:p>
    <w:p w:rsidR="00FB0938" w:rsidRPr="00F610E3" w:rsidRDefault="00FB0938" w:rsidP="00FB0938">
      <w:pPr>
        <w:rPr>
          <w:color w:val="FF0000"/>
          <w:lang w:bidi="en-US"/>
        </w:rPr>
      </w:pPr>
      <w:r>
        <w:rPr>
          <w:color w:val="FF0000"/>
          <w:lang w:bidi="en-US"/>
        </w:rPr>
        <w:t>A PARTIR DE AQUÍ REVISAR</w:t>
      </w:r>
    </w:p>
    <w:p w:rsidR="00FB0938" w:rsidRPr="00FB0938" w:rsidRDefault="00FB0938" w:rsidP="00FB0938"/>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Comprar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Nunca se debe guardar los datos de la tarjeta</w:t>
            </w:r>
            <w:r w:rsidRPr="00DC1268">
              <w:rPr>
                <w:lang w:val="es-ES"/>
              </w:rPr>
              <w:t xml:space="preserve"> </w:t>
            </w:r>
            <w:r>
              <w:rPr>
                <w:lang w:val="es-ES"/>
              </w:rPr>
              <w:t>c</w:t>
            </w:r>
            <w:r w:rsidRPr="00DC1268">
              <w:rPr>
                <w:lang w:val="es-ES"/>
              </w:rPr>
              <w:t>uando se</w:t>
            </w:r>
            <w:r>
              <w:rPr>
                <w:lang w:val="es-ES"/>
              </w:rPr>
              <w:t xml:space="preserve"> realiza una compra con tarjeta a través de la aplicación.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Debemos de minimizar los riesgos dentro de la aplicación, por este motivo, hemos establecido que los datos de las tarjetas suponen un riesgo muy alto si sufrimos un robo de esta información.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Contraseñas cifradas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Las contraseñas deben de guardarse en la base de datos con un cifrado sha1.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La política de privacidad de la empresa indica que las contraseñas no se pueden guardar en texto plano dentro de la base de datos.</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Pr>
        <w:spacing w:before="0" w:after="160" w:line="259" w:lineRule="auto"/>
        <w:jc w:val="left"/>
      </w:pPr>
      <w:r>
        <w:br w:type="page"/>
      </w:r>
    </w:p>
    <w:p w:rsidR="00DE249D" w:rsidRDefault="00DE249D" w:rsidP="00DE249D">
      <w:pPr>
        <w:pStyle w:val="Ttulo3"/>
      </w:pPr>
      <w:bookmarkStart w:id="36" w:name="_Toc510521302"/>
      <w:r>
        <w:lastRenderedPageBreak/>
        <w:t>Requisitos de ambiente</w:t>
      </w:r>
      <w:bookmarkEnd w:id="36"/>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Colores de la aplicación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Los colores de la aplicación tienen que tener en cuenta que el lugar habitual de uso de los usuarios será dentro de la tienda con mucha iluminación.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La elección de colores es importante, puesto que la tienda tendrá mucha iluminación y podrá afectar al correcto uso de la aplicación.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No usar comandos por voz</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Deshabilitar los comandos por voz dentro de la aplicación debido a que el uso habitual es en un espacio con mucho ruido.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Si un usuario intenta utilizar comandos de voz en la aplicación y se encuentra en un lugar con mucho ruido, puede provocar que tenga una mala experiencia porque las cosas no funcionen como espera.</w:t>
            </w:r>
          </w:p>
        </w:tc>
      </w:tr>
    </w:tbl>
    <w:p w:rsidR="00DE249D" w:rsidRDefault="00DE249D" w:rsidP="00DE249D"/>
    <w:p w:rsidR="00DE249D" w:rsidRDefault="00DE249D" w:rsidP="00DE249D">
      <w:r>
        <w:br w:type="page"/>
      </w:r>
    </w:p>
    <w:p w:rsidR="00DE249D" w:rsidRDefault="00DE249D" w:rsidP="00DE249D">
      <w:pPr>
        <w:pStyle w:val="Ttulo3"/>
      </w:pPr>
      <w:bookmarkStart w:id="37" w:name="_Toc510521303"/>
      <w:r>
        <w:lastRenderedPageBreak/>
        <w:t>Requisitos de usuario</w:t>
      </w:r>
      <w:bookmarkEnd w:id="37"/>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Registrar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registro para que cualquier persona que quiera ser usuario de la aplicación pueda poner sus datos y quede guardado en la base de datos. Los datos necesarios son los siguientes (tienen * los campos obligatorios):</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Nombre*</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Apellidos</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Dirección</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DE249D" w:rsidRPr="00DB14D8"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Iniciar Sesión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inicio de sesión para acceder como usuario en la aplicación. Los datos necesarios son los siguientes (tienen * los campos obligatorios):</w:t>
            </w:r>
          </w:p>
          <w:p w:rsidR="00DE249D" w:rsidRDefault="00DE249D" w:rsidP="00DE249D">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DE249D" w:rsidRPr="00DB14D8" w:rsidRDefault="00DE249D" w:rsidP="00DE249D">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pPr>
        <w:pStyle w:val="Ttulo3"/>
      </w:pPr>
      <w:bookmarkStart w:id="38" w:name="_Toc510521304"/>
      <w:r>
        <w:lastRenderedPageBreak/>
        <w:t>Requisitos de usabilidad</w:t>
      </w:r>
      <w:bookmarkEnd w:id="38"/>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usar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ser fácil de usar para los usuarios.</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acceder a todas las funcionalidades de la aplicación. La aplicación va dirigida a un número grande de clientes y tiene que ser intuitiva.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aprender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explicar el alcance y las funcionalidades de la aplicación de una forma sencilla, como puede ser mediante un video o manual.</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entender y saber utilizar todas las funcionalidades de la aplicación rápido para que tengan una buena experiencia de usuario.</w:t>
            </w:r>
          </w:p>
        </w:tc>
      </w:tr>
    </w:tbl>
    <w:p w:rsidR="00DE249D" w:rsidRPr="0030017C" w:rsidRDefault="00DE249D" w:rsidP="00DE249D"/>
    <w:p w:rsidR="00DE249D" w:rsidRPr="00DE249D" w:rsidRDefault="00DE249D" w:rsidP="00DE249D"/>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F610E3">
      <w:pPr>
        <w:pStyle w:val="Ttulo2"/>
      </w:pPr>
      <w:bookmarkStart w:id="39" w:name="_Toc510521305"/>
      <w:proofErr w:type="spellStart"/>
      <w:r>
        <w:t>Wireframes</w:t>
      </w:r>
      <w:bookmarkEnd w:id="39"/>
      <w:proofErr w:type="spellEnd"/>
    </w:p>
    <w:p w:rsidR="00F610E3" w:rsidRDefault="00F610E3" w:rsidP="00F610E3">
      <w:r>
        <w:t>Hemos realizado bocetos de las interfaces que tendrá la aplicación de una forma muy sencilla pero que ayuda a conceptualizar los requisitos que hemos obtenido en la fase previa.</w:t>
      </w:r>
    </w:p>
    <w:p w:rsidR="00A64A9D" w:rsidRDefault="00A64A9D" w:rsidP="00F610E3"/>
    <w:p w:rsidR="00A64A9D" w:rsidRDefault="00A64A9D" w:rsidP="00A64A9D">
      <w:pPr>
        <w:pStyle w:val="Ttulo3"/>
      </w:pPr>
      <w:bookmarkStart w:id="40" w:name="_Toc510521306"/>
      <w:r>
        <w:t>Clientes</w:t>
      </w:r>
      <w:bookmarkEnd w:id="40"/>
    </w:p>
    <w:p w:rsidR="00A64A9D" w:rsidRDefault="00481EC0" w:rsidP="00481EC0">
      <w:pPr>
        <w:pStyle w:val="Ttulo4"/>
      </w:pPr>
      <w:r>
        <w:t>Bocetos iniciales en papel</w:t>
      </w:r>
    </w:p>
    <w:p w:rsidR="00481EC0" w:rsidRDefault="00481EC0" w:rsidP="00F610E3">
      <w:r>
        <w:t xml:space="preserve">El proceso seguido para la creación de los </w:t>
      </w:r>
      <w:proofErr w:type="spellStart"/>
      <w:r>
        <w:t>wireframes</w:t>
      </w:r>
      <w:proofErr w:type="spellEnd"/>
      <w:r>
        <w:t xml:space="preserve"> ha sido el de crear unos bocetos de las interfaces que tendrá la aplicación de una forma muy sencilla en papel, de este modo podemos conceptualizar los requisitos previos.</w:t>
      </w:r>
    </w:p>
    <w:p w:rsidR="00A64A9D" w:rsidRDefault="00481EC0" w:rsidP="00F610E3">
      <w:r>
        <w:t>A partir de estos bocetos mediante herramientas pensadas para esta funcionalidad hemos creado unos bocetos virtuales más completos y definidos, los cuales se aproximan más a un mockup.</w:t>
      </w:r>
    </w:p>
    <w:p w:rsidR="00481EC0" w:rsidRDefault="00481EC0" w:rsidP="00481EC0">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481EC0" w:rsidRDefault="00481EC0" w:rsidP="00481EC0">
      <w:r>
        <w:rPr>
          <w:noProof/>
        </w:rPr>
        <w:drawing>
          <wp:anchor distT="0" distB="0" distL="114300" distR="114300" simplePos="0" relativeHeight="251669504" behindDoc="0" locked="0" layoutInCell="1" allowOverlap="1" wp14:anchorId="2BDA329F" wp14:editId="6CD4C371">
            <wp:simplePos x="0" y="0"/>
            <wp:positionH relativeFrom="column">
              <wp:posOffset>2235559</wp:posOffset>
            </wp:positionH>
            <wp:positionV relativeFrom="paragraph">
              <wp:posOffset>1049</wp:posOffset>
            </wp:positionV>
            <wp:extent cx="2267269" cy="313281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67269" cy="3132814"/>
                    </a:xfrm>
                    <a:prstGeom prst="rect">
                      <a:avLst/>
                    </a:prstGeom>
                  </pic:spPr>
                </pic:pic>
              </a:graphicData>
            </a:graphic>
          </wp:anchor>
        </w:drawing>
      </w:r>
      <w:r>
        <w:rPr>
          <w:noProof/>
        </w:rPr>
        <w:drawing>
          <wp:anchor distT="0" distB="0" distL="114300" distR="114300" simplePos="0" relativeHeight="251668480" behindDoc="0" locked="0" layoutInCell="1" allowOverlap="1" wp14:anchorId="395AC368" wp14:editId="6A074246">
            <wp:simplePos x="0" y="0"/>
            <wp:positionH relativeFrom="column">
              <wp:posOffset>1242</wp:posOffset>
            </wp:positionH>
            <wp:positionV relativeFrom="paragraph">
              <wp:posOffset>1049</wp:posOffset>
            </wp:positionV>
            <wp:extent cx="2122999" cy="3115664"/>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22999" cy="3115664"/>
                    </a:xfrm>
                    <a:prstGeom prst="rect">
                      <a:avLst/>
                    </a:prstGeom>
                  </pic:spPr>
                </pic:pic>
              </a:graphicData>
            </a:graphic>
          </wp:anchor>
        </w:drawing>
      </w:r>
    </w:p>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r>
        <w:t xml:space="preserve">Los siguientes bocetos representan el catálogo de productos de la tienda </w:t>
      </w:r>
      <w:proofErr w:type="spellStart"/>
      <w:r>
        <w:t>Primark</w:t>
      </w:r>
      <w:proofErr w:type="spellEnd"/>
      <w:r>
        <w:t xml:space="preserve"> y la cesta de la compra de la aplicación:</w:t>
      </w:r>
    </w:p>
    <w:p w:rsidR="00481EC0" w:rsidRDefault="00364D28" w:rsidP="00481EC0">
      <w:r>
        <w:rPr>
          <w:noProof/>
        </w:rPr>
        <w:lastRenderedPageBreak/>
        <w:drawing>
          <wp:anchor distT="0" distB="0" distL="114300" distR="114300" simplePos="0" relativeHeight="251670528" behindDoc="0" locked="0" layoutInCell="1" allowOverlap="1" wp14:anchorId="4354F458">
            <wp:simplePos x="0" y="0"/>
            <wp:positionH relativeFrom="column">
              <wp:posOffset>2875223</wp:posOffset>
            </wp:positionH>
            <wp:positionV relativeFrom="paragraph">
              <wp:posOffset>82896</wp:posOffset>
            </wp:positionV>
            <wp:extent cx="2065020" cy="236918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65020" cy="2369185"/>
                    </a:xfrm>
                    <a:prstGeom prst="rect">
                      <a:avLst/>
                    </a:prstGeom>
                  </pic:spPr>
                </pic:pic>
              </a:graphicData>
            </a:graphic>
          </wp:anchor>
        </w:drawing>
      </w:r>
      <w:r w:rsidR="00481EC0">
        <w:rPr>
          <w:noProof/>
        </w:rPr>
        <w:drawing>
          <wp:inline distT="0" distB="0" distL="0" distR="0" wp14:anchorId="0140A8F3" wp14:editId="289E241B">
            <wp:extent cx="1913823" cy="248875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6102" cy="2491721"/>
                    </a:xfrm>
                    <a:prstGeom prst="rect">
                      <a:avLst/>
                    </a:prstGeom>
                  </pic:spPr>
                </pic:pic>
              </a:graphicData>
            </a:graphic>
          </wp:inline>
        </w:drawing>
      </w:r>
      <w:r>
        <w:t xml:space="preserve"> </w:t>
      </w:r>
    </w:p>
    <w:p w:rsidR="00481EC0" w:rsidRDefault="00481EC0" w:rsidP="00481EC0"/>
    <w:p w:rsidR="00481EC0" w:rsidRDefault="00481EC0" w:rsidP="00481EC0">
      <w:r>
        <w:t xml:space="preserve">El siguiente </w:t>
      </w:r>
      <w:proofErr w:type="spellStart"/>
      <w:r>
        <w:t>wireframe</w:t>
      </w:r>
      <w:proofErr w:type="spellEnd"/>
      <w:r>
        <w:t xml:space="preserve"> representa</w:t>
      </w:r>
      <w:r w:rsidR="00364D28">
        <w:t xml:space="preserve"> la información de un producto,</w:t>
      </w:r>
      <w:r>
        <w:t xml:space="preserve"> resultado de es</w:t>
      </w:r>
      <w:r w:rsidR="00364D28">
        <w:t xml:space="preserve">canear un código de la etiqueta de un producto, o de acceder a dicha información desde l </w:t>
      </w:r>
      <w:proofErr w:type="spellStart"/>
      <w:r w:rsidR="00364D28">
        <w:t>aaplicación</w:t>
      </w:r>
      <w:proofErr w:type="spellEnd"/>
      <w:r w:rsidR="00364D28">
        <w:t>.</w:t>
      </w:r>
    </w:p>
    <w:p w:rsidR="00481EC0" w:rsidRDefault="00481EC0" w:rsidP="00481EC0">
      <w:r>
        <w:rPr>
          <w:noProof/>
        </w:rPr>
        <w:drawing>
          <wp:inline distT="0" distB="0" distL="0" distR="0" wp14:anchorId="12001819" wp14:editId="28A93473">
            <wp:extent cx="2122182" cy="2679590"/>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5111" cy="2683289"/>
                    </a:xfrm>
                    <a:prstGeom prst="rect">
                      <a:avLst/>
                    </a:prstGeom>
                  </pic:spPr>
                </pic:pic>
              </a:graphicData>
            </a:graphic>
          </wp:inline>
        </w:drawing>
      </w:r>
    </w:p>
    <w:p w:rsidR="00364D28" w:rsidRDefault="00364D28" w:rsidP="00481EC0"/>
    <w:p w:rsidR="00481EC0" w:rsidRDefault="00481EC0" w:rsidP="00481EC0">
      <w:r>
        <w:t xml:space="preserve">Por último, el siguiente </w:t>
      </w:r>
      <w:proofErr w:type="spellStart"/>
      <w:r>
        <w:t>wireframe</w:t>
      </w:r>
      <w:proofErr w:type="spellEnd"/>
      <w:r>
        <w:t xml:space="preserve"> representa el resultado de mostrar el mapa:</w:t>
      </w:r>
    </w:p>
    <w:p w:rsidR="00481EC0" w:rsidRDefault="00481EC0" w:rsidP="00481EC0">
      <w:r>
        <w:rPr>
          <w:noProof/>
        </w:rPr>
        <w:lastRenderedPageBreak/>
        <w:drawing>
          <wp:inline distT="0" distB="0" distL="0" distR="0" wp14:anchorId="7E4DF08C" wp14:editId="0F1223B9">
            <wp:extent cx="2265994" cy="302944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8793" cy="3033190"/>
                    </a:xfrm>
                    <a:prstGeom prst="rect">
                      <a:avLst/>
                    </a:prstGeom>
                  </pic:spPr>
                </pic:pic>
              </a:graphicData>
            </a:graphic>
          </wp:inline>
        </w:drawing>
      </w:r>
    </w:p>
    <w:p w:rsidR="00481EC0" w:rsidRDefault="00481EC0" w:rsidP="00F610E3"/>
    <w:p w:rsidR="00A64A9D" w:rsidRDefault="00A64A9D" w:rsidP="00A64A9D">
      <w:pPr>
        <w:pStyle w:val="Ttulo4"/>
      </w:pPr>
      <w:r>
        <w:t>Registro e inicio de sesión</w:t>
      </w:r>
    </w:p>
    <w:p w:rsidR="00F610E3" w:rsidRDefault="00F610E3" w:rsidP="00F610E3">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A64A9D" w:rsidRDefault="00A64A9D" w:rsidP="00F610E3"/>
    <w:p w:rsidR="00F424A3" w:rsidRDefault="00F424A3" w:rsidP="00F610E3"/>
    <w:p w:rsidR="00F424A3" w:rsidRDefault="00F424A3" w:rsidP="00F610E3"/>
    <w:p w:rsidR="00F424A3" w:rsidRDefault="00F424A3" w:rsidP="00F610E3"/>
    <w:p w:rsidR="00F424A3" w:rsidRDefault="00F424A3" w:rsidP="00F610E3"/>
    <w:p w:rsidR="00F424A3" w:rsidRDefault="00F424A3" w:rsidP="00F610E3"/>
    <w:p w:rsidR="00F424A3" w:rsidRDefault="00F424A3" w:rsidP="00F424A3">
      <w:pPr>
        <w:pStyle w:val="Ttulo4"/>
      </w:pPr>
      <w:r>
        <w:t>Menú desplegable</w:t>
      </w:r>
    </w:p>
    <w:p w:rsidR="00F610E3" w:rsidRDefault="00F610E3" w:rsidP="00F610E3">
      <w:r>
        <w:t xml:space="preserve">El </w:t>
      </w:r>
      <w:proofErr w:type="spellStart"/>
      <w:r>
        <w:t>wireframe</w:t>
      </w:r>
      <w:proofErr w:type="spellEnd"/>
      <w:r>
        <w:t xml:space="preserve"> que viene a continuación representa el menú desplegable con las opciones disponibles en la aplicación:</w:t>
      </w:r>
    </w:p>
    <w:p w:rsidR="00F424A3" w:rsidRDefault="00FB0249" w:rsidP="00F610E3">
      <w:r>
        <w:rPr>
          <w:noProof/>
        </w:rPr>
        <w:drawing>
          <wp:inline distT="0" distB="0" distL="0" distR="0">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F424A3" w:rsidRDefault="00F424A3" w:rsidP="00F610E3"/>
    <w:p w:rsidR="00F424A3" w:rsidRDefault="00F424A3" w:rsidP="00F610E3"/>
    <w:p w:rsidR="00F610E3" w:rsidRPr="006E0E53" w:rsidRDefault="00F610E3" w:rsidP="00F610E3"/>
    <w:p w:rsidR="00F610E3" w:rsidRDefault="00F610E3" w:rsidP="00F610E3"/>
    <w:p w:rsidR="00A64A9D" w:rsidRDefault="00A64A9D" w:rsidP="00F610E3"/>
    <w:p w:rsidR="00A64A9D" w:rsidRDefault="00A64A9D" w:rsidP="00A64A9D">
      <w:pPr>
        <w:pStyle w:val="Ttulo4"/>
      </w:pPr>
      <w:r>
        <w:t>Catálogo</w:t>
      </w:r>
    </w:p>
    <w:p w:rsidR="00F610E3" w:rsidRDefault="00F610E3" w:rsidP="00F610E3">
      <w:r>
        <w:t xml:space="preserve">El siguiente </w:t>
      </w:r>
      <w:proofErr w:type="spellStart"/>
      <w:r>
        <w:t>wireframe</w:t>
      </w:r>
      <w:proofErr w:type="spellEnd"/>
      <w:r>
        <w:t xml:space="preserve"> representa el catálogo de productos de la tienda </w:t>
      </w:r>
      <w:proofErr w:type="spellStart"/>
      <w:r>
        <w:t>Primark</w:t>
      </w:r>
      <w:proofErr w:type="spellEnd"/>
      <w:r>
        <w:t>:</w:t>
      </w:r>
    </w:p>
    <w:p w:rsidR="00F610E3" w:rsidRDefault="00FB0249" w:rsidP="00F610E3">
      <w:pPr>
        <w:rPr>
          <w:noProof/>
        </w:rPr>
      </w:pPr>
      <w:r>
        <w:rPr>
          <w:noProof/>
        </w:rPr>
        <w:lastRenderedPageBreak/>
        <w:drawing>
          <wp:inline distT="0" distB="0" distL="0" distR="0">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B0249" w:rsidRDefault="00FB0249" w:rsidP="00F610E3"/>
    <w:p w:rsidR="00FB0249" w:rsidRDefault="00FB0249" w:rsidP="00F610E3"/>
    <w:p w:rsidR="00FB0249" w:rsidRDefault="00FB0249" w:rsidP="00F610E3"/>
    <w:p w:rsidR="00FB0249" w:rsidRDefault="00FB0249" w:rsidP="00F610E3"/>
    <w:p w:rsidR="00FB0249" w:rsidRDefault="00FB0249" w:rsidP="00F610E3"/>
    <w:p w:rsidR="00FB0249" w:rsidRDefault="00FB0249" w:rsidP="00F610E3"/>
    <w:p w:rsidR="00A64A9D" w:rsidRDefault="00A64A9D" w:rsidP="00F610E3"/>
    <w:p w:rsidR="00A64A9D" w:rsidRDefault="00A64A9D" w:rsidP="00A64A9D">
      <w:pPr>
        <w:pStyle w:val="Ttulo4"/>
      </w:pPr>
      <w:r>
        <w:t>Carrito de la compra</w:t>
      </w:r>
    </w:p>
    <w:p w:rsidR="00F610E3" w:rsidRDefault="00F610E3" w:rsidP="00F610E3">
      <w:r>
        <w:t xml:space="preserve">El siguiente </w:t>
      </w:r>
      <w:proofErr w:type="spellStart"/>
      <w:r>
        <w:t>wireframe</w:t>
      </w:r>
      <w:proofErr w:type="spellEnd"/>
      <w:r>
        <w:t xml:space="preserve"> representa la cesta de compras de la aplicación:</w:t>
      </w:r>
    </w:p>
    <w:p w:rsidR="00F610E3" w:rsidRDefault="00FB0249" w:rsidP="00F610E3">
      <w:r>
        <w:rPr>
          <w:noProof/>
        </w:rPr>
        <w:lastRenderedPageBreak/>
        <w:drawing>
          <wp:inline distT="0" distB="0" distL="0" distR="0">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FB0249" w:rsidRDefault="00FB0249" w:rsidP="00F610E3">
      <w:r>
        <w:rPr>
          <w:noProof/>
        </w:rPr>
        <w:drawing>
          <wp:inline distT="0" distB="0" distL="0" distR="0">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FB0249" w:rsidRDefault="00FB0249" w:rsidP="00F610E3">
      <w:r>
        <w:rPr>
          <w:noProof/>
        </w:rPr>
        <w:lastRenderedPageBreak/>
        <w:drawing>
          <wp:inline distT="0" distB="0" distL="0" distR="0">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64A9D" w:rsidRDefault="00A64A9D" w:rsidP="00F610E3"/>
    <w:p w:rsidR="00A64A9D" w:rsidRDefault="001F45AA" w:rsidP="00A64A9D">
      <w:pPr>
        <w:pStyle w:val="Ttulo4"/>
      </w:pPr>
      <w:r>
        <w:t>Escaneo QR y vista producto</w:t>
      </w:r>
    </w:p>
    <w:p w:rsidR="00F610E3" w:rsidRDefault="00F84BA6" w:rsidP="00F610E3">
      <w:r>
        <w:t>Los siguientes</w:t>
      </w:r>
      <w:r w:rsidR="00F610E3">
        <w:t xml:space="preserve"> </w:t>
      </w:r>
      <w:proofErr w:type="spellStart"/>
      <w:r w:rsidR="00F610E3">
        <w:t>wireframe</w:t>
      </w:r>
      <w:r>
        <w:t>s</w:t>
      </w:r>
      <w:proofErr w:type="spellEnd"/>
      <w:r w:rsidR="00F610E3">
        <w:t xml:space="preserve"> </w:t>
      </w:r>
      <w:r>
        <w:t>muestran la capacidad de</w:t>
      </w:r>
      <w:r w:rsidR="00F610E3">
        <w:t xml:space="preserve"> escanear un código de un producto</w:t>
      </w:r>
      <w:r>
        <w:t>, y la propia vista de un producto para obtener información del mismo</w:t>
      </w:r>
      <w:r w:rsidR="00F610E3">
        <w:t>:</w:t>
      </w:r>
    </w:p>
    <w:p w:rsidR="00F610E3" w:rsidRDefault="00FB0249" w:rsidP="00F610E3">
      <w:r>
        <w:rPr>
          <w:noProof/>
        </w:rPr>
        <w:drawing>
          <wp:inline distT="0" distB="0" distL="0" distR="0">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610E3" w:rsidRDefault="00F610E3" w:rsidP="00F610E3"/>
    <w:p w:rsidR="001F45AA" w:rsidRDefault="001F45AA" w:rsidP="001F45AA">
      <w:pPr>
        <w:pStyle w:val="Ttulo4"/>
      </w:pPr>
      <w:r>
        <w:lastRenderedPageBreak/>
        <w:t>Vista del mapa</w:t>
      </w:r>
    </w:p>
    <w:p w:rsidR="00F610E3" w:rsidRDefault="00F610E3" w:rsidP="00F610E3">
      <w:r>
        <w:t xml:space="preserve">Por último, el siguiente </w:t>
      </w:r>
      <w:proofErr w:type="spellStart"/>
      <w:r>
        <w:t>wireframe</w:t>
      </w:r>
      <w:proofErr w:type="spellEnd"/>
      <w:r>
        <w:t xml:space="preserve"> representa el resultado de mostrar el mapa:</w:t>
      </w:r>
    </w:p>
    <w:p w:rsidR="00F610E3" w:rsidRDefault="00FB0249" w:rsidP="00F610E3">
      <w:r>
        <w:rPr>
          <w:noProof/>
        </w:rPr>
        <w:drawing>
          <wp:inline distT="0" distB="0" distL="0" distR="0">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F610E3" w:rsidRDefault="00F610E3" w:rsidP="00F610E3"/>
    <w:p w:rsidR="00F610E3" w:rsidRDefault="00F610E3" w:rsidP="00C30334"/>
    <w:p w:rsidR="001F45AA" w:rsidRDefault="001F45AA" w:rsidP="001F45AA">
      <w:pPr>
        <w:pStyle w:val="Ttulo3"/>
      </w:pPr>
      <w:bookmarkStart w:id="41" w:name="_Toc510521307"/>
      <w:r>
        <w:t>Empleados</w:t>
      </w:r>
      <w:bookmarkEnd w:id="41"/>
    </w:p>
    <w:p w:rsidR="001F45AA" w:rsidRPr="001F45AA" w:rsidRDefault="001F45AA" w:rsidP="001F45AA"/>
    <w:p w:rsidR="00DE249D" w:rsidRDefault="00DE249D">
      <w:pPr>
        <w:spacing w:before="0" w:after="160" w:line="259" w:lineRule="auto"/>
        <w:jc w:val="left"/>
      </w:pPr>
      <w:r>
        <w:br w:type="page"/>
      </w:r>
    </w:p>
    <w:p w:rsidR="00DE249D" w:rsidRDefault="00DE249D" w:rsidP="00C30334"/>
    <w:bookmarkStart w:id="42" w:name="_Toc510521308"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EndPr/>
      <w:sdtContent>
        <w:p w:rsidR="00C30334" w:rsidRDefault="00C30334" w:rsidP="00C8752D">
          <w:pPr>
            <w:pStyle w:val="Ttulo1"/>
          </w:pPr>
          <w:r>
            <w:t>Referencias</w:t>
          </w:r>
          <w:bookmarkEnd w:id="42"/>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1F7539" w:rsidRDefault="00C30334" w:rsidP="001718F2">
              <w:r>
                <w:fldChar w:fldCharType="begin"/>
              </w:r>
              <w:r>
                <w:instrText>BIBLIOGRAPHY</w:instrText>
              </w:r>
              <w:r>
                <w:fldChar w:fldCharType="separate"/>
              </w:r>
              <w:r w:rsidR="00C8752D">
                <w:rPr>
                  <w:b/>
                  <w:bCs/>
                  <w:noProof/>
                </w:rPr>
                <w:t>No hay ninguna fuente en el documento actual.</w:t>
              </w:r>
              <w:r>
                <w:rPr>
                  <w:b/>
                  <w:bCs/>
                </w:rPr>
                <w:fldChar w:fldCharType="end"/>
              </w:r>
            </w:p>
          </w:sdtContent>
        </w:sdt>
      </w:sdtContent>
    </w:sdt>
    <w:p w:rsidR="001718F2" w:rsidRDefault="001718F2">
      <w:pPr>
        <w:spacing w:line="259" w:lineRule="auto"/>
        <w:jc w:val="left"/>
        <w:rPr>
          <w:color w:val="FF0000"/>
        </w:rPr>
      </w:pPr>
    </w:p>
    <w:sectPr w:rsidR="001718F2" w:rsidSect="00621733">
      <w:headerReference w:type="default" r:id="rId25"/>
      <w:footerReference w:type="default" r:id="rId26"/>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15AA" w:rsidRDefault="003115AA" w:rsidP="007901A6">
      <w:pPr>
        <w:spacing w:after="0" w:line="240" w:lineRule="auto"/>
      </w:pPr>
      <w:r>
        <w:separator/>
      </w:r>
    </w:p>
  </w:endnote>
  <w:endnote w:type="continuationSeparator" w:id="0">
    <w:p w:rsidR="003115AA" w:rsidRDefault="003115AA"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EndPr/>
    <w:sdtContent>
      <w:p w:rsidR="00C12E42" w:rsidRDefault="00C12E42"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2E42" w:rsidRDefault="00C12E42"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00CA6E4C" w:rsidRPr="00CA6E4C">
                                <w:rPr>
                                  <w:b/>
                                  <w:bCs/>
                                  <w:i/>
                                  <w:iCs/>
                                  <w:noProof/>
                                  <w:color w:val="FFFFFF" w:themeColor="background1"/>
                                  <w:sz w:val="36"/>
                                  <w:szCs w:val="36"/>
                                </w:rPr>
                                <w:t>18</w:t>
                              </w:r>
                              <w:r>
                                <w:rPr>
                                  <w:b/>
                                  <w:bCs/>
                                  <w:i/>
                                  <w:iCs/>
                                  <w:color w:val="FFFFFF" w:themeColor="background1"/>
                                  <w:sz w:val="36"/>
                                  <w:szCs w:val="36"/>
                                </w:rPr>
                                <w:fldChar w:fldCharType="end"/>
                              </w:r>
                            </w:p>
                            <w:p w:rsidR="00C12E42" w:rsidRPr="001F2C45" w:rsidRDefault="00C12E42"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29"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C12E42" w:rsidRDefault="00C12E42"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00CA6E4C" w:rsidRPr="00CA6E4C">
                          <w:rPr>
                            <w:b/>
                            <w:bCs/>
                            <w:i/>
                            <w:iCs/>
                            <w:noProof/>
                            <w:color w:val="FFFFFF" w:themeColor="background1"/>
                            <w:sz w:val="36"/>
                            <w:szCs w:val="36"/>
                          </w:rPr>
                          <w:t>18</w:t>
                        </w:r>
                        <w:r>
                          <w:rPr>
                            <w:b/>
                            <w:bCs/>
                            <w:i/>
                            <w:iCs/>
                            <w:color w:val="FFFFFF" w:themeColor="background1"/>
                            <w:sz w:val="36"/>
                            <w:szCs w:val="36"/>
                          </w:rPr>
                          <w:fldChar w:fldCharType="end"/>
                        </w:r>
                      </w:p>
                      <w:p w:rsidR="00C12E42" w:rsidRPr="001F2C45" w:rsidRDefault="00C12E42"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15AA" w:rsidRDefault="003115AA" w:rsidP="007901A6">
      <w:pPr>
        <w:spacing w:after="0" w:line="240" w:lineRule="auto"/>
      </w:pPr>
      <w:r>
        <w:separator/>
      </w:r>
    </w:p>
  </w:footnote>
  <w:footnote w:type="continuationSeparator" w:id="0">
    <w:p w:rsidR="003115AA" w:rsidRDefault="003115AA"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2E42" w:rsidRDefault="00C12E42"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2E42" w:rsidRDefault="00C12E42"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2E42" w:rsidRDefault="00C12E42"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E42" w:rsidRDefault="00C12E42">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C12E42" w:rsidRPr="00D054B0" w:rsidRDefault="00C12E42">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28"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C12E42" w:rsidRDefault="00C12E42">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C12E42" w:rsidRPr="00D054B0" w:rsidRDefault="00C12E42">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B9753F8"/>
    <w:multiLevelType w:val="multilevel"/>
    <w:tmpl w:val="411C49E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rFonts w:ascii="Lucida Bright" w:hAnsi="Lucida Bright" w:hint="default"/>
        <w:sz w:val="32"/>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41551C51"/>
    <w:multiLevelType w:val="hybridMultilevel"/>
    <w:tmpl w:val="A72481EE"/>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13"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1"/>
  </w:num>
  <w:num w:numId="4">
    <w:abstractNumId w:val="0"/>
  </w:num>
  <w:num w:numId="5">
    <w:abstractNumId w:val="6"/>
  </w:num>
  <w:num w:numId="6">
    <w:abstractNumId w:val="2"/>
  </w:num>
  <w:num w:numId="7">
    <w:abstractNumId w:val="4"/>
  </w:num>
  <w:num w:numId="8">
    <w:abstractNumId w:val="14"/>
  </w:num>
  <w:num w:numId="9">
    <w:abstractNumId w:val="10"/>
  </w:num>
  <w:num w:numId="10">
    <w:abstractNumId w:val="1"/>
  </w:num>
  <w:num w:numId="11">
    <w:abstractNumId w:val="13"/>
  </w:num>
  <w:num w:numId="12">
    <w:abstractNumId w:val="9"/>
  </w:num>
  <w:num w:numId="13">
    <w:abstractNumId w:val="12"/>
  </w:num>
  <w:num w:numId="14">
    <w:abstractNumId w:val="7"/>
  </w:num>
  <w:num w:numId="15">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D0E"/>
    <w:rsid w:val="0004447D"/>
    <w:rsid w:val="00050B26"/>
    <w:rsid w:val="00056BBF"/>
    <w:rsid w:val="000574A8"/>
    <w:rsid w:val="00062495"/>
    <w:rsid w:val="00063649"/>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687F"/>
    <w:rsid w:val="002B7FC8"/>
    <w:rsid w:val="002C1AD2"/>
    <w:rsid w:val="002C53F6"/>
    <w:rsid w:val="002C5AF5"/>
    <w:rsid w:val="002D1DBD"/>
    <w:rsid w:val="002D343F"/>
    <w:rsid w:val="002D392C"/>
    <w:rsid w:val="002D4B59"/>
    <w:rsid w:val="002D5159"/>
    <w:rsid w:val="002D630C"/>
    <w:rsid w:val="002E46A4"/>
    <w:rsid w:val="002E475C"/>
    <w:rsid w:val="002E4BFE"/>
    <w:rsid w:val="002E6418"/>
    <w:rsid w:val="002F056D"/>
    <w:rsid w:val="002F3A0E"/>
    <w:rsid w:val="002F506D"/>
    <w:rsid w:val="002F5D99"/>
    <w:rsid w:val="002F6CC3"/>
    <w:rsid w:val="0030059D"/>
    <w:rsid w:val="00300AE8"/>
    <w:rsid w:val="00301599"/>
    <w:rsid w:val="00302E51"/>
    <w:rsid w:val="00303A58"/>
    <w:rsid w:val="00303B0C"/>
    <w:rsid w:val="00307573"/>
    <w:rsid w:val="00310023"/>
    <w:rsid w:val="003115AA"/>
    <w:rsid w:val="00313613"/>
    <w:rsid w:val="00315075"/>
    <w:rsid w:val="003203F3"/>
    <w:rsid w:val="00320EB9"/>
    <w:rsid w:val="00322A5D"/>
    <w:rsid w:val="003232B6"/>
    <w:rsid w:val="00323871"/>
    <w:rsid w:val="00326466"/>
    <w:rsid w:val="00330949"/>
    <w:rsid w:val="00330FB7"/>
    <w:rsid w:val="00331020"/>
    <w:rsid w:val="0033448C"/>
    <w:rsid w:val="00337D2D"/>
    <w:rsid w:val="003417F7"/>
    <w:rsid w:val="0034371F"/>
    <w:rsid w:val="0034422B"/>
    <w:rsid w:val="00351546"/>
    <w:rsid w:val="00351D45"/>
    <w:rsid w:val="003521A9"/>
    <w:rsid w:val="00354807"/>
    <w:rsid w:val="00361AA4"/>
    <w:rsid w:val="003620E8"/>
    <w:rsid w:val="003622DB"/>
    <w:rsid w:val="00364D28"/>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3B1D"/>
    <w:rsid w:val="00463D04"/>
    <w:rsid w:val="00463F7E"/>
    <w:rsid w:val="00470203"/>
    <w:rsid w:val="00470404"/>
    <w:rsid w:val="0047042E"/>
    <w:rsid w:val="00470CF4"/>
    <w:rsid w:val="00471A21"/>
    <w:rsid w:val="00471F10"/>
    <w:rsid w:val="00474CC0"/>
    <w:rsid w:val="00481E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379E"/>
    <w:rsid w:val="004E6A29"/>
    <w:rsid w:val="004E77E8"/>
    <w:rsid w:val="004F38C0"/>
    <w:rsid w:val="004F4376"/>
    <w:rsid w:val="004F60A9"/>
    <w:rsid w:val="004F79E3"/>
    <w:rsid w:val="005002BE"/>
    <w:rsid w:val="0050234E"/>
    <w:rsid w:val="00504863"/>
    <w:rsid w:val="00504FF3"/>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B0257"/>
    <w:rsid w:val="005B0B4C"/>
    <w:rsid w:val="005B18FA"/>
    <w:rsid w:val="005B79C0"/>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56D4"/>
    <w:rsid w:val="00636EFE"/>
    <w:rsid w:val="00642DD0"/>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A2B"/>
    <w:rsid w:val="00685A62"/>
    <w:rsid w:val="00687496"/>
    <w:rsid w:val="0068764C"/>
    <w:rsid w:val="0069570B"/>
    <w:rsid w:val="00697645"/>
    <w:rsid w:val="006A09A5"/>
    <w:rsid w:val="006A0D7D"/>
    <w:rsid w:val="006A6BC2"/>
    <w:rsid w:val="006B2CEC"/>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35D4"/>
    <w:rsid w:val="008040A1"/>
    <w:rsid w:val="00805FCA"/>
    <w:rsid w:val="008061D2"/>
    <w:rsid w:val="008062B2"/>
    <w:rsid w:val="00810A3D"/>
    <w:rsid w:val="00811CA4"/>
    <w:rsid w:val="00815411"/>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11FF"/>
    <w:rsid w:val="009626A8"/>
    <w:rsid w:val="00963ABC"/>
    <w:rsid w:val="00964EF5"/>
    <w:rsid w:val="00970723"/>
    <w:rsid w:val="00973A0D"/>
    <w:rsid w:val="009745C0"/>
    <w:rsid w:val="00974751"/>
    <w:rsid w:val="0097757A"/>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2761"/>
    <w:rsid w:val="00A43FC2"/>
    <w:rsid w:val="00A447DD"/>
    <w:rsid w:val="00A45ACD"/>
    <w:rsid w:val="00A466C4"/>
    <w:rsid w:val="00A50FA7"/>
    <w:rsid w:val="00A51096"/>
    <w:rsid w:val="00A5205E"/>
    <w:rsid w:val="00A53031"/>
    <w:rsid w:val="00A537C8"/>
    <w:rsid w:val="00A5449A"/>
    <w:rsid w:val="00A54E5E"/>
    <w:rsid w:val="00A57C59"/>
    <w:rsid w:val="00A6323B"/>
    <w:rsid w:val="00A641C0"/>
    <w:rsid w:val="00A64A9D"/>
    <w:rsid w:val="00A64C28"/>
    <w:rsid w:val="00A653AF"/>
    <w:rsid w:val="00A65EBE"/>
    <w:rsid w:val="00A7237F"/>
    <w:rsid w:val="00A74F4B"/>
    <w:rsid w:val="00A7669E"/>
    <w:rsid w:val="00A769FE"/>
    <w:rsid w:val="00A80814"/>
    <w:rsid w:val="00A80DC8"/>
    <w:rsid w:val="00A84083"/>
    <w:rsid w:val="00A86B69"/>
    <w:rsid w:val="00A8793D"/>
    <w:rsid w:val="00A918B3"/>
    <w:rsid w:val="00A91CFA"/>
    <w:rsid w:val="00A92D7D"/>
    <w:rsid w:val="00A93072"/>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2E42"/>
    <w:rsid w:val="00C16633"/>
    <w:rsid w:val="00C225AB"/>
    <w:rsid w:val="00C2348C"/>
    <w:rsid w:val="00C266BC"/>
    <w:rsid w:val="00C30334"/>
    <w:rsid w:val="00C32638"/>
    <w:rsid w:val="00C36995"/>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6888"/>
    <w:rsid w:val="00CA6E4C"/>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54BF"/>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326"/>
    <w:rsid w:val="00E944C4"/>
    <w:rsid w:val="00E96E9D"/>
    <w:rsid w:val="00E97CF8"/>
    <w:rsid w:val="00EA2048"/>
    <w:rsid w:val="00EA43EA"/>
    <w:rsid w:val="00EA4B2D"/>
    <w:rsid w:val="00EA5AFF"/>
    <w:rsid w:val="00EA69C7"/>
    <w:rsid w:val="00EA7BFC"/>
    <w:rsid w:val="00EB33E7"/>
    <w:rsid w:val="00EB4BDC"/>
    <w:rsid w:val="00EB4D59"/>
    <w:rsid w:val="00EB5073"/>
    <w:rsid w:val="00EC2C0E"/>
    <w:rsid w:val="00EC589F"/>
    <w:rsid w:val="00EC64DB"/>
    <w:rsid w:val="00EC6FBA"/>
    <w:rsid w:val="00EC7741"/>
    <w:rsid w:val="00EC77CE"/>
    <w:rsid w:val="00ED1B5A"/>
    <w:rsid w:val="00EE0A07"/>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7C"/>
    <w:rsid w:val="00F15619"/>
    <w:rsid w:val="00F158D1"/>
    <w:rsid w:val="00F16E6B"/>
    <w:rsid w:val="00F174DD"/>
    <w:rsid w:val="00F243A8"/>
    <w:rsid w:val="00F2674E"/>
    <w:rsid w:val="00F30C6A"/>
    <w:rsid w:val="00F31089"/>
    <w:rsid w:val="00F32E6B"/>
    <w:rsid w:val="00F34700"/>
    <w:rsid w:val="00F3531B"/>
    <w:rsid w:val="00F35AEF"/>
    <w:rsid w:val="00F35E42"/>
    <w:rsid w:val="00F37CB2"/>
    <w:rsid w:val="00F424A3"/>
    <w:rsid w:val="00F43250"/>
    <w:rsid w:val="00F509C4"/>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4BA6"/>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0938"/>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B1FB7D"/>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2AB685-3E38-4377-B9DA-31A55452E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Template>
  <TotalTime>4</TotalTime>
  <Pages>34</Pages>
  <Words>5429</Words>
  <Characters>29865</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35224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David Sanchez</cp:lastModifiedBy>
  <cp:revision>5</cp:revision>
  <cp:lastPrinted>2017-01-26T10:54:00Z</cp:lastPrinted>
  <dcterms:created xsi:type="dcterms:W3CDTF">2018-04-09T22:40:00Z</dcterms:created>
  <dcterms:modified xsi:type="dcterms:W3CDTF">2018-04-09T22:44:00Z</dcterms:modified>
</cp:coreProperties>
</file>